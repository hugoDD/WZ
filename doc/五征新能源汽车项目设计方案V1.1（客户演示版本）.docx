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0C58A" w14:textId="77777777" w:rsidR="00557C66" w:rsidRDefault="00557C66" w:rsidP="001F40EA">
      <w:pPr>
        <w:pStyle w:val="af7"/>
        <w:outlineLvl w:val="0"/>
      </w:pPr>
      <w:bookmarkStart w:id="0" w:name="文档名称"/>
    </w:p>
    <w:p w14:paraId="42373B97" w14:textId="77777777" w:rsidR="004B03F9" w:rsidRDefault="00894597" w:rsidP="001F40EA">
      <w:pPr>
        <w:pStyle w:val="af7"/>
        <w:outlineLvl w:val="0"/>
      </w:pPr>
      <w:r>
        <w:rPr>
          <w:rFonts w:hint="eastAsia"/>
        </w:rPr>
        <w:t>五征新能源汽车项目设计方案</w:t>
      </w:r>
      <w:bookmarkEnd w:id="0"/>
    </w:p>
    <w:p w14:paraId="5BF5DE74" w14:textId="77777777" w:rsidR="00972363" w:rsidRPr="00557C66" w:rsidRDefault="00972363" w:rsidP="00557C66">
      <w:pPr>
        <w:pStyle w:val="21"/>
        <w:rPr>
          <w:i w:val="0"/>
          <w:color w:val="000000"/>
        </w:rPr>
      </w:pPr>
    </w:p>
    <w:p w14:paraId="0263F6BD" w14:textId="77777777" w:rsidR="0010136E" w:rsidRPr="00557C66" w:rsidRDefault="00545EC6" w:rsidP="00557C66">
      <w:pPr>
        <w:pStyle w:val="21"/>
        <w:jc w:val="center"/>
        <w:rPr>
          <w:i w:val="0"/>
          <w:color w:val="000000"/>
        </w:rPr>
      </w:pPr>
      <w:r w:rsidRPr="00557C66">
        <w:rPr>
          <w:rFonts w:hint="eastAsia"/>
          <w:i w:val="0"/>
          <w:color w:val="000000"/>
        </w:rPr>
        <w:t>版本</w:t>
      </w:r>
      <w:r w:rsidRPr="00557C66">
        <w:rPr>
          <w:rFonts w:hint="eastAsia"/>
          <w:i w:val="0"/>
          <w:color w:val="000000"/>
        </w:rPr>
        <w:t xml:space="preserve"> A</w:t>
      </w:r>
    </w:p>
    <w:p w14:paraId="4FFD6808" w14:textId="77777777" w:rsidR="00545EC6" w:rsidRPr="00557C66" w:rsidRDefault="00545EC6" w:rsidP="00557C66">
      <w:pPr>
        <w:pStyle w:val="21"/>
        <w:rPr>
          <w:i w:val="0"/>
          <w:color w:val="000000"/>
        </w:rPr>
      </w:pPr>
    </w:p>
    <w:p w14:paraId="478CDDAA" w14:textId="77777777" w:rsidR="00545EC6" w:rsidRPr="00557C66" w:rsidRDefault="00545EC6" w:rsidP="00557C66">
      <w:pPr>
        <w:pStyle w:val="21"/>
        <w:rPr>
          <w:i w:val="0"/>
          <w:color w:val="000000"/>
        </w:rPr>
      </w:pPr>
    </w:p>
    <w:p w14:paraId="02209CAD" w14:textId="77777777" w:rsidR="00545EC6" w:rsidRPr="00557C66" w:rsidRDefault="00545EC6" w:rsidP="00557C66">
      <w:pPr>
        <w:pStyle w:val="21"/>
        <w:rPr>
          <w:i w:val="0"/>
          <w:color w:val="000000"/>
        </w:rPr>
      </w:pPr>
    </w:p>
    <w:p w14:paraId="38274B20" w14:textId="77777777" w:rsidR="0010136E" w:rsidRPr="00557C66" w:rsidRDefault="0010136E" w:rsidP="00557C66">
      <w:pPr>
        <w:pStyle w:val="21"/>
        <w:rPr>
          <w:i w:val="0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</w:tblGrid>
      <w:tr w:rsidR="00545EC6" w:rsidRPr="00557C66" w14:paraId="3DA90646" w14:textId="77777777">
        <w:trPr>
          <w:jc w:val="center"/>
        </w:trPr>
        <w:tc>
          <w:tcPr>
            <w:tcW w:w="1999" w:type="dxa"/>
          </w:tcPr>
          <w:p w14:paraId="5679DFE5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  <w:r w:rsidRPr="00557C66">
              <w:rPr>
                <w:rFonts w:hint="eastAsia"/>
                <w:i w:val="0"/>
                <w:color w:val="000000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14:paraId="1C8F39CC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</w:tr>
      <w:tr w:rsidR="00545EC6" w:rsidRPr="00557C66" w14:paraId="2262302A" w14:textId="77777777">
        <w:trPr>
          <w:jc w:val="center"/>
        </w:trPr>
        <w:tc>
          <w:tcPr>
            <w:tcW w:w="1999" w:type="dxa"/>
          </w:tcPr>
          <w:p w14:paraId="186289FE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14:paraId="17549198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</w:tr>
      <w:tr w:rsidR="00545EC6" w:rsidRPr="00557C66" w14:paraId="358078FE" w14:textId="77777777">
        <w:trPr>
          <w:jc w:val="center"/>
        </w:trPr>
        <w:tc>
          <w:tcPr>
            <w:tcW w:w="1999" w:type="dxa"/>
          </w:tcPr>
          <w:p w14:paraId="2BDE7AB9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14:paraId="1116DF48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</w:tr>
      <w:tr w:rsidR="00545EC6" w:rsidRPr="00557C66" w14:paraId="134C5A16" w14:textId="77777777">
        <w:trPr>
          <w:jc w:val="center"/>
        </w:trPr>
        <w:tc>
          <w:tcPr>
            <w:tcW w:w="1999" w:type="dxa"/>
          </w:tcPr>
          <w:p w14:paraId="1CAE65B8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14:paraId="6980F538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</w:tr>
      <w:tr w:rsidR="00545EC6" w:rsidRPr="00557C66" w14:paraId="2FC8A850" w14:textId="77777777">
        <w:trPr>
          <w:jc w:val="center"/>
        </w:trPr>
        <w:tc>
          <w:tcPr>
            <w:tcW w:w="1999" w:type="dxa"/>
          </w:tcPr>
          <w:p w14:paraId="7328B151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14:paraId="7B275A85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</w:tr>
      <w:tr w:rsidR="00545EC6" w:rsidRPr="00557C66" w14:paraId="5166452D" w14:textId="77777777">
        <w:trPr>
          <w:jc w:val="center"/>
        </w:trPr>
        <w:tc>
          <w:tcPr>
            <w:tcW w:w="1999" w:type="dxa"/>
          </w:tcPr>
          <w:p w14:paraId="3FEDD29D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14:paraId="21B5AACD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</w:tr>
      <w:tr w:rsidR="00545EC6" w:rsidRPr="00557C66" w14:paraId="02C41835" w14:textId="77777777">
        <w:trPr>
          <w:jc w:val="center"/>
        </w:trPr>
        <w:tc>
          <w:tcPr>
            <w:tcW w:w="1999" w:type="dxa"/>
          </w:tcPr>
          <w:p w14:paraId="5B78ACDB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  <w:r w:rsidRPr="00557C66">
              <w:rPr>
                <w:rFonts w:hint="eastAsia"/>
                <w:i w:val="0"/>
                <w:color w:val="000000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14:paraId="3F8C41C6" w14:textId="77777777" w:rsidR="00545EC6" w:rsidRPr="00557C66" w:rsidRDefault="00545EC6" w:rsidP="00557C66">
            <w:pPr>
              <w:pStyle w:val="21"/>
              <w:rPr>
                <w:i w:val="0"/>
                <w:color w:val="000000"/>
              </w:rPr>
            </w:pPr>
          </w:p>
        </w:tc>
      </w:tr>
    </w:tbl>
    <w:p w14:paraId="37E16379" w14:textId="77777777" w:rsidR="0010136E" w:rsidRPr="00557C66" w:rsidRDefault="0010136E" w:rsidP="00557C66">
      <w:pPr>
        <w:pStyle w:val="21"/>
        <w:rPr>
          <w:i w:val="0"/>
          <w:color w:val="000000"/>
        </w:rPr>
      </w:pPr>
    </w:p>
    <w:p w14:paraId="5CB1F7F8" w14:textId="77777777" w:rsidR="0010136E" w:rsidRPr="00557C66" w:rsidRDefault="0010136E" w:rsidP="00557C66">
      <w:pPr>
        <w:pStyle w:val="21"/>
        <w:rPr>
          <w:i w:val="0"/>
          <w:color w:val="000000"/>
        </w:rPr>
      </w:pPr>
    </w:p>
    <w:p w14:paraId="3282BBDD" w14:textId="77777777" w:rsidR="0010136E" w:rsidRPr="00557C66" w:rsidRDefault="0010136E" w:rsidP="00557C66">
      <w:pPr>
        <w:pStyle w:val="21"/>
        <w:rPr>
          <w:i w:val="0"/>
          <w:color w:val="000000"/>
        </w:rPr>
      </w:pPr>
    </w:p>
    <w:p w14:paraId="5C6DCDCC" w14:textId="77777777" w:rsidR="004B03F9" w:rsidRPr="00557C66" w:rsidRDefault="004B03F9" w:rsidP="00557C66">
      <w:pPr>
        <w:pStyle w:val="21"/>
        <w:rPr>
          <w:i w:val="0"/>
          <w:color w:val="000000"/>
        </w:rPr>
      </w:pPr>
    </w:p>
    <w:p w14:paraId="7B7CF401" w14:textId="77777777" w:rsidR="00105828" w:rsidRPr="00557C66" w:rsidRDefault="00105828" w:rsidP="00557C66">
      <w:pPr>
        <w:pStyle w:val="21"/>
        <w:rPr>
          <w:i w:val="0"/>
          <w:color w:val="000000"/>
        </w:rPr>
      </w:pPr>
    </w:p>
    <w:p w14:paraId="03A9D5F5" w14:textId="77777777" w:rsidR="001461AF" w:rsidRPr="00557C66" w:rsidRDefault="001461AF" w:rsidP="00557C66">
      <w:pPr>
        <w:pStyle w:val="21"/>
        <w:rPr>
          <w:i w:val="0"/>
          <w:color w:val="000000"/>
        </w:rPr>
      </w:pPr>
    </w:p>
    <w:p w14:paraId="2581DAC4" w14:textId="77777777" w:rsidR="001461AF" w:rsidRPr="00557C66" w:rsidRDefault="001461AF" w:rsidP="00557C66">
      <w:pPr>
        <w:pStyle w:val="21"/>
        <w:rPr>
          <w:i w:val="0"/>
          <w:color w:val="000000"/>
        </w:rPr>
      </w:pPr>
    </w:p>
    <w:p w14:paraId="01B264FA" w14:textId="77777777" w:rsidR="001461AF" w:rsidRPr="00557C66" w:rsidRDefault="001461AF" w:rsidP="00557C66">
      <w:pPr>
        <w:pStyle w:val="21"/>
        <w:rPr>
          <w:i w:val="0"/>
          <w:color w:val="000000"/>
        </w:rPr>
      </w:pPr>
    </w:p>
    <w:p w14:paraId="33D88125" w14:textId="77777777" w:rsidR="00545EC6" w:rsidRPr="00545EC6" w:rsidRDefault="00545EC6" w:rsidP="00545EC6">
      <w:pPr>
        <w:pStyle w:val="af3"/>
      </w:pPr>
      <w:r w:rsidRPr="00545EC6">
        <w:t>中移物联网</w:t>
      </w:r>
      <w:r w:rsidR="00852DF5">
        <w:rPr>
          <w:rFonts w:hint="eastAsia"/>
        </w:rPr>
        <w:t>数字化产品</w:t>
      </w:r>
      <w:r w:rsidRPr="00545EC6">
        <w:t>部</w:t>
      </w:r>
      <w:r w:rsidR="00170744">
        <w:rPr>
          <w:rFonts w:hint="eastAsia"/>
        </w:rPr>
        <w:t>车联网</w:t>
      </w:r>
      <w:r w:rsidRPr="00545EC6">
        <w:t>研发组</w:t>
      </w:r>
    </w:p>
    <w:p w14:paraId="13DF365F" w14:textId="77777777" w:rsidR="00882833" w:rsidRDefault="00882833" w:rsidP="00702379">
      <w:pPr>
        <w:pStyle w:val="af6"/>
      </w:pPr>
    </w:p>
    <w:p w14:paraId="7535A164" w14:textId="77777777" w:rsidR="00BE47C2" w:rsidRPr="00105828" w:rsidRDefault="00460BB8" w:rsidP="00F97C04">
      <w:pPr>
        <w:pStyle w:val="afc"/>
        <w:outlineLvl w:val="1"/>
      </w:pPr>
      <w:r>
        <w:br w:type="page"/>
      </w:r>
      <w:r w:rsidR="00063BAE" w:rsidRPr="00105828">
        <w:rPr>
          <w:rFonts w:hint="eastAsia"/>
        </w:rPr>
        <w:lastRenderedPageBreak/>
        <w:t>修订记录</w:t>
      </w:r>
    </w:p>
    <w:tbl>
      <w:tblPr>
        <w:tblW w:w="8944" w:type="dxa"/>
        <w:jc w:val="center"/>
        <w:tblLayout w:type="fixed"/>
        <w:tblLook w:val="0000" w:firstRow="0" w:lastRow="0" w:firstColumn="0" w:lastColumn="0" w:noHBand="0" w:noVBand="0"/>
      </w:tblPr>
      <w:tblGrid>
        <w:gridCol w:w="1431"/>
        <w:gridCol w:w="1134"/>
        <w:gridCol w:w="5335"/>
        <w:gridCol w:w="1044"/>
      </w:tblGrid>
      <w:tr w:rsidR="009376B2" w14:paraId="35EE3533" w14:textId="77777777" w:rsidTr="009376B2">
        <w:trPr>
          <w:cantSplit/>
          <w:tblHeader/>
          <w:jc w:val="center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D7317" w14:textId="77777777" w:rsidR="009376B2" w:rsidRPr="00F91259" w:rsidRDefault="009376B2" w:rsidP="00545EC6">
            <w:pPr>
              <w:pStyle w:val="af1"/>
            </w:pPr>
            <w:r w:rsidRPr="00F91259">
              <w:rPr>
                <w:rFonts w:hint="eastAsia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4F346" w14:textId="77777777" w:rsidR="009376B2" w:rsidRPr="00F91259" w:rsidRDefault="009376B2" w:rsidP="00545EC6">
            <w:pPr>
              <w:pStyle w:val="af1"/>
            </w:pPr>
            <w:r w:rsidRPr="00F91259">
              <w:rPr>
                <w:rFonts w:hint="eastAsia"/>
              </w:rPr>
              <w:t>修订版本</w:t>
            </w:r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5ADEE" w14:textId="77777777" w:rsidR="009376B2" w:rsidRPr="00F91259" w:rsidRDefault="009376B2" w:rsidP="00545EC6">
            <w:pPr>
              <w:pStyle w:val="af1"/>
            </w:pPr>
            <w:r w:rsidRPr="00F91259">
              <w:rPr>
                <w:rFonts w:hint="eastAsia"/>
              </w:rPr>
              <w:t>修改描述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E53B5" w14:textId="77777777" w:rsidR="009376B2" w:rsidRPr="00F91259" w:rsidRDefault="009376B2" w:rsidP="00545EC6">
            <w:pPr>
              <w:pStyle w:val="af1"/>
            </w:pPr>
            <w:r w:rsidRPr="00F91259">
              <w:rPr>
                <w:rFonts w:hint="eastAsia"/>
              </w:rPr>
              <w:t>作者</w:t>
            </w:r>
          </w:p>
        </w:tc>
      </w:tr>
      <w:tr w:rsidR="009376B2" w14:paraId="3D2B4FBC" w14:textId="77777777" w:rsidTr="009376B2">
        <w:trPr>
          <w:cantSplit/>
          <w:jc w:val="center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7BB57B" w14:textId="77777777" w:rsidR="009376B2" w:rsidRDefault="009376B2" w:rsidP="009100AF">
            <w:pPr>
              <w:pStyle w:val="aff"/>
            </w:pPr>
            <w:r>
              <w:rPr>
                <w:rFonts w:hint="eastAsia"/>
              </w:rPr>
              <w:t>2016</w:t>
            </w:r>
            <w:r>
              <w:t>-10-21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EDDBE4" w14:textId="77777777" w:rsidR="009376B2" w:rsidRDefault="009376B2" w:rsidP="009100AF">
            <w:pPr>
              <w:pStyle w:val="aff"/>
            </w:pPr>
            <w:r>
              <w:rPr>
                <w:rFonts w:hint="eastAsia"/>
              </w:rPr>
              <w:t>v1.</w:t>
            </w:r>
            <w:r>
              <w:t>0</w:t>
            </w:r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99A1C" w14:textId="77777777" w:rsidR="009376B2" w:rsidRDefault="00B0355A" w:rsidP="00BB575F">
            <w:pPr>
              <w:pStyle w:val="aff"/>
            </w:pPr>
            <w:r>
              <w:rPr>
                <w:rFonts w:hint="eastAsia"/>
              </w:rPr>
              <w:t>初稿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3A0DAC" w14:textId="77777777" w:rsidR="009376B2" w:rsidRDefault="009376B2" w:rsidP="00BE47C2">
            <w:pPr>
              <w:pStyle w:val="aff"/>
            </w:pPr>
            <w:r>
              <w:rPr>
                <w:rFonts w:hint="eastAsia"/>
              </w:rPr>
              <w:t>阮祥兵</w:t>
            </w:r>
          </w:p>
        </w:tc>
      </w:tr>
      <w:tr w:rsidR="009376B2" w14:paraId="6A5F26D1" w14:textId="77777777" w:rsidTr="009376B2">
        <w:trPr>
          <w:cantSplit/>
          <w:jc w:val="center"/>
        </w:trPr>
        <w:tc>
          <w:tcPr>
            <w:tcW w:w="14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9EA761" w14:textId="02AF3029" w:rsidR="009376B2" w:rsidRDefault="0021492D" w:rsidP="00BE47C2">
            <w:pPr>
              <w:pStyle w:val="aff"/>
            </w:pPr>
            <w:r>
              <w:rPr>
                <w:rFonts w:hint="eastAsia"/>
              </w:rPr>
              <w:t>2016</w:t>
            </w:r>
            <w:r>
              <w:t>-10-2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880409" w14:textId="4C428887" w:rsidR="009376B2" w:rsidRDefault="00DA4496" w:rsidP="00BE47C2">
            <w:pPr>
              <w:pStyle w:val="aff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FB844" w14:textId="7F688A1A" w:rsidR="009376B2" w:rsidRDefault="00DA4496" w:rsidP="00BB575F">
            <w:pPr>
              <w:pStyle w:val="aff"/>
            </w:pPr>
            <w:r>
              <w:t>修改</w:t>
            </w:r>
            <w:r w:rsidR="0021492D">
              <w:t>控制指令接口</w:t>
            </w:r>
            <w:r w:rsidR="00A2107E">
              <w:rPr>
                <w:rFonts w:hint="eastAsia"/>
              </w:rPr>
              <w:t>，</w:t>
            </w:r>
            <w:r w:rsidR="00A2107E">
              <w:t>涉及章节</w:t>
            </w:r>
            <w:r w:rsidR="00A2107E">
              <w:rPr>
                <w:rFonts w:hint="eastAsia"/>
              </w:rPr>
              <w:t>3.1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CF13A" w14:textId="2E8EB702" w:rsidR="009376B2" w:rsidRDefault="0021492D" w:rsidP="00BE47C2">
            <w:pPr>
              <w:pStyle w:val="aff"/>
            </w:pPr>
            <w:r>
              <w:t>王明儒</w:t>
            </w:r>
          </w:p>
        </w:tc>
      </w:tr>
      <w:tr w:rsidR="009376B2" w14:paraId="5DD03618" w14:textId="77777777" w:rsidTr="009376B2">
        <w:trPr>
          <w:cantSplit/>
          <w:jc w:val="center"/>
        </w:trPr>
        <w:tc>
          <w:tcPr>
            <w:tcW w:w="143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11D94" w14:textId="77777777" w:rsidR="009376B2" w:rsidRDefault="009376B2" w:rsidP="00BE47C2">
            <w:pPr>
              <w:pStyle w:val="aff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8A80F" w14:textId="77777777" w:rsidR="009376B2" w:rsidRDefault="009376B2" w:rsidP="00BE47C2">
            <w:pPr>
              <w:pStyle w:val="aff"/>
            </w:pPr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1380" w14:textId="77777777" w:rsidR="009376B2" w:rsidRDefault="009376B2" w:rsidP="00BB575F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CFD5A" w14:textId="77777777" w:rsidR="009376B2" w:rsidRDefault="009376B2" w:rsidP="00BE47C2">
            <w:pPr>
              <w:pStyle w:val="aff"/>
              <w:rPr>
                <w:sz w:val="24"/>
                <w:szCs w:val="24"/>
              </w:rPr>
            </w:pPr>
          </w:p>
        </w:tc>
      </w:tr>
      <w:tr w:rsidR="009376B2" w14:paraId="7B98749F" w14:textId="77777777" w:rsidTr="009376B2">
        <w:trPr>
          <w:cantSplit/>
          <w:jc w:val="center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0CBD" w14:textId="77777777" w:rsidR="009376B2" w:rsidRDefault="009376B2" w:rsidP="00BE47C2">
            <w:pPr>
              <w:pStyle w:val="aff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D7638" w14:textId="77777777" w:rsidR="009376B2" w:rsidRDefault="009376B2" w:rsidP="00BE47C2">
            <w:pPr>
              <w:pStyle w:val="aff"/>
            </w:pPr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D07BB" w14:textId="77777777" w:rsidR="009376B2" w:rsidRDefault="009376B2" w:rsidP="00BB575F">
            <w:pPr>
              <w:pStyle w:val="aff"/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E4C0D" w14:textId="77777777" w:rsidR="009376B2" w:rsidRDefault="009376B2" w:rsidP="00BE47C2">
            <w:pPr>
              <w:pStyle w:val="aff"/>
            </w:pPr>
          </w:p>
        </w:tc>
      </w:tr>
      <w:tr w:rsidR="009376B2" w14:paraId="63BAE674" w14:textId="77777777" w:rsidTr="009376B2">
        <w:trPr>
          <w:cantSplit/>
          <w:jc w:val="center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EF92A" w14:textId="77777777" w:rsidR="009376B2" w:rsidRPr="00CA5F38" w:rsidRDefault="009376B2" w:rsidP="00CA5F38">
            <w:pPr>
              <w:pStyle w:val="aff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98E69" w14:textId="77777777" w:rsidR="009376B2" w:rsidRPr="00CA5F38" w:rsidRDefault="009376B2" w:rsidP="00CA5F38">
            <w:pPr>
              <w:pStyle w:val="aff"/>
            </w:pPr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8916EE" w14:textId="77777777" w:rsidR="009376B2" w:rsidRPr="00CA5F38" w:rsidRDefault="009376B2" w:rsidP="00BB575F">
            <w:pPr>
              <w:pStyle w:val="aff"/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41788F" w14:textId="77777777" w:rsidR="009376B2" w:rsidRPr="00CA5F38" w:rsidRDefault="009376B2" w:rsidP="00CA5F38">
            <w:pPr>
              <w:pStyle w:val="aff"/>
            </w:pPr>
          </w:p>
        </w:tc>
      </w:tr>
      <w:tr w:rsidR="009376B2" w14:paraId="7E8EBDAF" w14:textId="77777777" w:rsidTr="009376B2">
        <w:trPr>
          <w:cantSplit/>
          <w:jc w:val="center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27EE8C" w14:textId="77777777" w:rsidR="009376B2" w:rsidRDefault="009376B2" w:rsidP="00BE47C2">
            <w:pPr>
              <w:pStyle w:val="aff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F734BE" w14:textId="77777777" w:rsidR="009376B2" w:rsidRDefault="009376B2" w:rsidP="00BE47C2">
            <w:pPr>
              <w:pStyle w:val="aff"/>
            </w:pPr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F4C97" w14:textId="77777777" w:rsidR="009376B2" w:rsidRDefault="009376B2" w:rsidP="00BB575F">
            <w:pPr>
              <w:pStyle w:val="aff"/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1A2874" w14:textId="77777777" w:rsidR="009376B2" w:rsidRDefault="009376B2" w:rsidP="00BE47C2">
            <w:pPr>
              <w:pStyle w:val="aff"/>
            </w:pPr>
          </w:p>
        </w:tc>
      </w:tr>
      <w:tr w:rsidR="009376B2" w14:paraId="141864A5" w14:textId="77777777" w:rsidTr="009376B2">
        <w:trPr>
          <w:cantSplit/>
          <w:jc w:val="center"/>
        </w:trPr>
        <w:tc>
          <w:tcPr>
            <w:tcW w:w="14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0FD0B8" w14:textId="77777777" w:rsidR="009376B2" w:rsidRDefault="009376B2" w:rsidP="00BE47C2">
            <w:pPr>
              <w:pStyle w:val="aff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C6FD49" w14:textId="77777777" w:rsidR="009376B2" w:rsidRDefault="009376B2" w:rsidP="00BE47C2">
            <w:pPr>
              <w:pStyle w:val="aff"/>
            </w:pPr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9637" w14:textId="77777777" w:rsidR="009376B2" w:rsidRDefault="009376B2" w:rsidP="00BB575F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627467" w14:textId="77777777" w:rsidR="009376B2" w:rsidRDefault="009376B2" w:rsidP="00BE47C2">
            <w:pPr>
              <w:pStyle w:val="aff"/>
              <w:rPr>
                <w:sz w:val="24"/>
                <w:szCs w:val="24"/>
              </w:rPr>
            </w:pPr>
          </w:p>
        </w:tc>
      </w:tr>
      <w:tr w:rsidR="009376B2" w14:paraId="672184DD" w14:textId="77777777" w:rsidTr="009376B2">
        <w:trPr>
          <w:cantSplit/>
          <w:jc w:val="center"/>
        </w:trPr>
        <w:tc>
          <w:tcPr>
            <w:tcW w:w="143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BD86" w14:textId="77777777" w:rsidR="009376B2" w:rsidRDefault="009376B2" w:rsidP="00BE47C2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87E44" w14:textId="77777777" w:rsidR="009376B2" w:rsidRDefault="009376B2" w:rsidP="00BE47C2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E691" w14:textId="77777777" w:rsidR="009376B2" w:rsidRDefault="009376B2" w:rsidP="00BB575F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5025" w14:textId="77777777" w:rsidR="009376B2" w:rsidRDefault="009376B2" w:rsidP="00BE47C2">
            <w:pPr>
              <w:pStyle w:val="aff"/>
              <w:rPr>
                <w:sz w:val="24"/>
                <w:szCs w:val="24"/>
              </w:rPr>
            </w:pPr>
          </w:p>
        </w:tc>
      </w:tr>
    </w:tbl>
    <w:p w14:paraId="0BF301EF" w14:textId="77777777" w:rsidR="00D95E80" w:rsidRDefault="00D95E80" w:rsidP="0077206E">
      <w:pPr>
        <w:pStyle w:val="afd"/>
      </w:pPr>
    </w:p>
    <w:p w14:paraId="049DD3AB" w14:textId="77777777" w:rsidR="00105828" w:rsidRPr="00105828" w:rsidRDefault="00D95E80" w:rsidP="00F90FE1">
      <w:pPr>
        <w:pStyle w:val="afc"/>
        <w:outlineLvl w:val="1"/>
      </w:pPr>
      <w:r>
        <w:br w:type="page"/>
      </w:r>
      <w:r w:rsidR="00063BAE" w:rsidRPr="00105828">
        <w:rPr>
          <w:rFonts w:hint="eastAsia"/>
        </w:rPr>
        <w:lastRenderedPageBreak/>
        <w:t>目录</w:t>
      </w:r>
    </w:p>
    <w:p w14:paraId="35CDF02F" w14:textId="77777777" w:rsidR="00FB34C8" w:rsidRDefault="00C534A8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b/>
          <w:bCs/>
          <w:caps/>
        </w:rPr>
        <w:fldChar w:fldCharType="begin"/>
      </w:r>
      <w:r w:rsidR="00F97C04">
        <w:rPr>
          <w:b/>
          <w:bCs/>
          <w:caps/>
        </w:rPr>
        <w:instrText xml:space="preserve"> TOC </w:instrText>
      </w:r>
      <w:r w:rsidR="00F97C04">
        <w:rPr>
          <w:rFonts w:hint="eastAsia"/>
          <w:b/>
          <w:bCs/>
          <w:caps/>
        </w:rPr>
        <w:instrText>\o "2-3" \t "</w:instrText>
      </w:r>
      <w:r w:rsidR="00F97C04">
        <w:rPr>
          <w:rFonts w:hint="eastAsia"/>
          <w:b/>
          <w:bCs/>
          <w:caps/>
        </w:rPr>
        <w:instrText>标题</w:instrText>
      </w:r>
      <w:r w:rsidR="00F97C04">
        <w:rPr>
          <w:rFonts w:hint="eastAsia"/>
          <w:b/>
          <w:bCs/>
          <w:caps/>
        </w:rPr>
        <w:instrText xml:space="preserve"> 1,1"</w:instrText>
      </w:r>
      <w:r>
        <w:rPr>
          <w:b/>
          <w:bCs/>
          <w:caps/>
        </w:rPr>
        <w:fldChar w:fldCharType="separate"/>
      </w:r>
      <w:r w:rsidR="00FB34C8">
        <w:rPr>
          <w:noProof/>
        </w:rPr>
        <w:t>1</w:t>
      </w:r>
      <w:r w:rsidR="00FB34C8"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="00FB34C8">
        <w:rPr>
          <w:rFonts w:hint="eastAsia"/>
          <w:noProof/>
        </w:rPr>
        <w:t>简介</w:t>
      </w:r>
      <w:r w:rsidR="00FB34C8">
        <w:rPr>
          <w:noProof/>
        </w:rPr>
        <w:tab/>
      </w:r>
      <w:r>
        <w:rPr>
          <w:noProof/>
        </w:rPr>
        <w:fldChar w:fldCharType="begin"/>
      </w:r>
      <w:r w:rsidR="00FB34C8">
        <w:rPr>
          <w:noProof/>
        </w:rPr>
        <w:instrText xml:space="preserve"> PAGEREF _Toc464832088 \h </w:instrText>
      </w:r>
      <w:r>
        <w:rPr>
          <w:noProof/>
        </w:rPr>
      </w:r>
      <w:r>
        <w:rPr>
          <w:noProof/>
        </w:rPr>
        <w:fldChar w:fldCharType="separate"/>
      </w:r>
      <w:r w:rsidR="00FB34C8">
        <w:rPr>
          <w:noProof/>
        </w:rPr>
        <w:t>4</w:t>
      </w:r>
      <w:r>
        <w:rPr>
          <w:noProof/>
        </w:rPr>
        <w:fldChar w:fldCharType="end"/>
      </w:r>
    </w:p>
    <w:p w14:paraId="3884033B" w14:textId="77777777" w:rsidR="00FB34C8" w:rsidRDefault="00FB34C8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_Toc464832089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4</w:t>
      </w:r>
      <w:r w:rsidR="00C534A8">
        <w:rPr>
          <w:noProof/>
        </w:rPr>
        <w:fldChar w:fldCharType="end"/>
      </w:r>
    </w:p>
    <w:p w14:paraId="3B7CC533" w14:textId="77777777" w:rsidR="00FB34C8" w:rsidRDefault="00FB34C8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_Toc464832090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4</w:t>
      </w:r>
      <w:r w:rsidR="00C534A8">
        <w:rPr>
          <w:noProof/>
        </w:rPr>
        <w:fldChar w:fldCharType="end"/>
      </w:r>
    </w:p>
    <w:p w14:paraId="3CA61C68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软件名称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_Toc464832091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4</w:t>
      </w:r>
      <w:r w:rsidR="00C534A8">
        <w:rPr>
          <w:noProof/>
        </w:rPr>
        <w:fldChar w:fldCharType="end"/>
      </w:r>
    </w:p>
    <w:p w14:paraId="4B9C8451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软件功能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_Toc464832092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4</w:t>
      </w:r>
      <w:r w:rsidR="00C534A8">
        <w:rPr>
          <w:noProof/>
        </w:rPr>
        <w:fldChar w:fldCharType="end"/>
      </w:r>
    </w:p>
    <w:p w14:paraId="4E8CFCA7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软件应用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_Toc464832093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4</w:t>
      </w:r>
      <w:r w:rsidR="00C534A8">
        <w:rPr>
          <w:noProof/>
        </w:rPr>
        <w:fldChar w:fldCharType="end"/>
      </w:r>
    </w:p>
    <w:p w14:paraId="11C57BB8" w14:textId="77777777" w:rsidR="00FB34C8" w:rsidRDefault="00FB34C8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整体设计方案描述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_Toc464832094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4</w:t>
      </w:r>
      <w:r w:rsidR="00C534A8">
        <w:rPr>
          <w:noProof/>
        </w:rPr>
        <w:fldChar w:fldCharType="end"/>
      </w:r>
    </w:p>
    <w:p w14:paraId="60280EA5" w14:textId="77777777" w:rsidR="00FB34C8" w:rsidRDefault="00FB34C8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系统结构设计图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_Toc464832095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4</w:t>
      </w:r>
      <w:r w:rsidR="00C534A8">
        <w:rPr>
          <w:noProof/>
        </w:rPr>
        <w:fldChar w:fldCharType="end"/>
      </w:r>
    </w:p>
    <w:p w14:paraId="7BC6B0BF" w14:textId="77777777" w:rsidR="00FB34C8" w:rsidRDefault="00FB34C8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核心模块说明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_Toc464832096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5</w:t>
      </w:r>
      <w:r w:rsidR="00C534A8">
        <w:rPr>
          <w:noProof/>
        </w:rPr>
        <w:fldChar w:fldCharType="end"/>
      </w:r>
    </w:p>
    <w:p w14:paraId="1077834E" w14:textId="77777777" w:rsidR="00FB34C8" w:rsidRDefault="00FB34C8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交互说明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_Toc464832097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5</w:t>
      </w:r>
      <w:r w:rsidR="00C534A8">
        <w:rPr>
          <w:noProof/>
        </w:rPr>
        <w:fldChar w:fldCharType="end"/>
      </w:r>
    </w:p>
    <w:p w14:paraId="53F4FAD0" w14:textId="77777777" w:rsidR="00FB34C8" w:rsidRDefault="00FB34C8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接口设计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_Toc464832098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5</w:t>
      </w:r>
      <w:r w:rsidR="00C534A8">
        <w:rPr>
          <w:noProof/>
        </w:rPr>
        <w:fldChar w:fldCharType="end"/>
      </w:r>
    </w:p>
    <w:p w14:paraId="7846CF3B" w14:textId="77777777" w:rsidR="00FB34C8" w:rsidRDefault="00FB34C8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FB39E1">
        <w:rPr>
          <w:b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FB39E1">
        <w:rPr>
          <w:b/>
          <w:noProof/>
        </w:rPr>
        <w:t>DAE</w:t>
      </w:r>
      <w:r w:rsidRPr="00FB39E1">
        <w:rPr>
          <w:rFonts w:hint="eastAsia"/>
          <w:b/>
          <w:noProof/>
        </w:rPr>
        <w:t>上行报文接口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_Toc464832099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5</w:t>
      </w:r>
      <w:r w:rsidR="00C534A8">
        <w:rPr>
          <w:noProof/>
        </w:rPr>
        <w:fldChar w:fldCharType="end"/>
      </w:r>
    </w:p>
    <w:p w14:paraId="4F890A30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GPS</w:t>
      </w:r>
      <w:r>
        <w:rPr>
          <w:rFonts w:hint="eastAsia"/>
          <w:noProof/>
        </w:rPr>
        <w:t>数据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_Toc464832100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5</w:t>
      </w:r>
      <w:r w:rsidR="00C534A8">
        <w:rPr>
          <w:noProof/>
        </w:rPr>
        <w:fldChar w:fldCharType="end"/>
      </w:r>
    </w:p>
    <w:p w14:paraId="5758A1BD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BASE</w:t>
      </w:r>
      <w:r>
        <w:rPr>
          <w:rFonts w:hint="eastAsia"/>
          <w:noProof/>
        </w:rPr>
        <w:t>数据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_Toc464832101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6</w:t>
      </w:r>
      <w:r w:rsidR="00C534A8">
        <w:rPr>
          <w:noProof/>
        </w:rPr>
        <w:fldChar w:fldCharType="end"/>
      </w:r>
    </w:p>
    <w:p w14:paraId="7E41A261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LOGIN</w:t>
      </w:r>
      <w:r>
        <w:rPr>
          <w:rFonts w:hint="eastAsia"/>
          <w:noProof/>
        </w:rPr>
        <w:t>数据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_Toc464832102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7</w:t>
      </w:r>
      <w:r w:rsidR="00C534A8">
        <w:rPr>
          <w:noProof/>
        </w:rPr>
        <w:fldChar w:fldCharType="end"/>
      </w:r>
    </w:p>
    <w:p w14:paraId="36FF5175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VehicleState</w:t>
      </w:r>
      <w:r>
        <w:rPr>
          <w:rFonts w:hint="eastAsia"/>
          <w:noProof/>
        </w:rPr>
        <w:t>数据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_Toc464832103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7</w:t>
      </w:r>
      <w:r w:rsidR="00C534A8">
        <w:rPr>
          <w:noProof/>
        </w:rPr>
        <w:fldChar w:fldCharType="end"/>
      </w:r>
    </w:p>
    <w:p w14:paraId="7BE4D6D5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柴油车发动机故障码数据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_Toc464832104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8</w:t>
      </w:r>
      <w:r w:rsidR="00C534A8">
        <w:rPr>
          <w:noProof/>
        </w:rPr>
        <w:fldChar w:fldCharType="end"/>
      </w:r>
    </w:p>
    <w:p w14:paraId="1512A7B6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汽油车发动机故障码数据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_Toc464832105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9</w:t>
      </w:r>
      <w:r w:rsidR="00C534A8">
        <w:rPr>
          <w:noProof/>
        </w:rPr>
        <w:fldChar w:fldCharType="end"/>
      </w:r>
    </w:p>
    <w:p w14:paraId="07B8AE30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电动车发动机故障码数据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_Toc464832106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9</w:t>
      </w:r>
      <w:r w:rsidR="00C534A8">
        <w:rPr>
          <w:noProof/>
        </w:rPr>
        <w:fldChar w:fldCharType="end"/>
      </w:r>
    </w:p>
    <w:p w14:paraId="52FF1C56" w14:textId="77777777" w:rsidR="00FB34C8" w:rsidRDefault="00FB34C8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DAE</w:t>
      </w:r>
      <w:r>
        <w:rPr>
          <w:rFonts w:hint="eastAsia"/>
          <w:noProof/>
        </w:rPr>
        <w:t>下行报文接口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_Toc464832107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9</w:t>
      </w:r>
      <w:r w:rsidR="00C534A8">
        <w:rPr>
          <w:noProof/>
        </w:rPr>
        <w:fldChar w:fldCharType="end"/>
      </w:r>
    </w:p>
    <w:p w14:paraId="1FEEF23A" w14:textId="77777777" w:rsidR="00FB34C8" w:rsidRDefault="00FB34C8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远程请求报文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_Toc464832108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9</w:t>
      </w:r>
      <w:r w:rsidR="00C534A8">
        <w:rPr>
          <w:noProof/>
        </w:rPr>
        <w:fldChar w:fldCharType="end"/>
      </w:r>
    </w:p>
    <w:p w14:paraId="2CCF4C86" w14:textId="77777777" w:rsidR="00FB34C8" w:rsidRDefault="00FB34C8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数据库设计</w:t>
      </w:r>
      <w:r>
        <w:rPr>
          <w:noProof/>
        </w:rPr>
        <w:tab/>
      </w:r>
      <w:r w:rsidR="00C534A8">
        <w:rPr>
          <w:noProof/>
        </w:rPr>
        <w:fldChar w:fldCharType="begin"/>
      </w:r>
      <w:r>
        <w:rPr>
          <w:noProof/>
        </w:rPr>
        <w:instrText xml:space="preserve"> PAGEREF _Toc464832109 \h </w:instrText>
      </w:r>
      <w:r w:rsidR="00C534A8">
        <w:rPr>
          <w:noProof/>
        </w:rPr>
      </w:r>
      <w:r w:rsidR="00C534A8">
        <w:rPr>
          <w:noProof/>
        </w:rPr>
        <w:fldChar w:fldCharType="separate"/>
      </w:r>
      <w:r>
        <w:rPr>
          <w:noProof/>
        </w:rPr>
        <w:t>10</w:t>
      </w:r>
      <w:r w:rsidR="00C534A8">
        <w:rPr>
          <w:noProof/>
        </w:rPr>
        <w:fldChar w:fldCharType="end"/>
      </w:r>
    </w:p>
    <w:p w14:paraId="27B78606" w14:textId="77777777" w:rsidR="00105828" w:rsidRPr="00105828" w:rsidRDefault="00C534A8" w:rsidP="00583CD0">
      <w:pPr>
        <w:pStyle w:val="aff0"/>
        <w:spacing w:before="120"/>
      </w:pPr>
      <w:r>
        <w:rPr>
          <w:b/>
          <w:bCs/>
          <w:caps/>
        </w:rPr>
        <w:fldChar w:fldCharType="end"/>
      </w:r>
    </w:p>
    <w:p w14:paraId="469D69BF" w14:textId="77777777" w:rsidR="00637FF9" w:rsidRPr="00105828" w:rsidRDefault="00D95E80" w:rsidP="00995BF1">
      <w:pPr>
        <w:pStyle w:val="afc"/>
        <w:outlineLvl w:val="1"/>
      </w:pPr>
      <w:r>
        <w:br w:type="page"/>
      </w:r>
      <w:r w:rsidR="00063BAE" w:rsidRPr="00105828">
        <w:rPr>
          <w:rFonts w:hint="eastAsia"/>
        </w:rPr>
        <w:lastRenderedPageBreak/>
        <w:t>缩略语清单</w:t>
      </w:r>
    </w:p>
    <w:tbl>
      <w:tblPr>
        <w:tblW w:w="4984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53"/>
        <w:gridCol w:w="3402"/>
        <w:gridCol w:w="3250"/>
      </w:tblGrid>
      <w:tr w:rsidR="00637FF9" w:rsidRPr="00E37BEF" w14:paraId="5F6F2FBF" w14:textId="77777777" w:rsidTr="00995BF1">
        <w:trPr>
          <w:cantSplit/>
          <w:tblHeader/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FEEAEDD" w14:textId="77777777" w:rsidR="00637FF9" w:rsidRPr="00E37BEF" w:rsidRDefault="00637FF9" w:rsidP="00637FF9">
            <w:pPr>
              <w:pStyle w:val="af1"/>
            </w:pPr>
            <w:r w:rsidRPr="00E37BEF">
              <w:rPr>
                <w:rFonts w:hint="eastAsia"/>
              </w:rPr>
              <w:t>缩略语</w:t>
            </w:r>
          </w:p>
        </w:tc>
        <w:tc>
          <w:tcPr>
            <w:tcW w:w="1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2B70C09" w14:textId="77777777" w:rsidR="00637FF9" w:rsidRPr="00E37BEF" w:rsidRDefault="00637FF9" w:rsidP="00637FF9">
            <w:pPr>
              <w:pStyle w:val="af1"/>
            </w:pPr>
            <w:r w:rsidRPr="00E37BEF">
              <w:rPr>
                <w:rFonts w:hint="eastAsia"/>
              </w:rPr>
              <w:t>英文全名</w:t>
            </w: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3556E23" w14:textId="77777777" w:rsidR="00637FF9" w:rsidRPr="00E37BEF" w:rsidRDefault="00637FF9" w:rsidP="00637FF9">
            <w:pPr>
              <w:pStyle w:val="af1"/>
            </w:pPr>
            <w:r w:rsidRPr="00E37BEF">
              <w:rPr>
                <w:rFonts w:hint="eastAsia"/>
              </w:rPr>
              <w:t>中文解释</w:t>
            </w:r>
          </w:p>
        </w:tc>
      </w:tr>
      <w:tr w:rsidR="000B6741" w:rsidRPr="00E37BEF" w14:paraId="19EF0318" w14:textId="77777777" w:rsidTr="006B246F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795F7" w14:textId="77777777" w:rsidR="000B6741" w:rsidRPr="0027477B" w:rsidRDefault="000B6741" w:rsidP="006B246F">
            <w:pPr>
              <w:pStyle w:val="aff"/>
              <w:jc w:val="center"/>
            </w:pPr>
          </w:p>
        </w:tc>
        <w:tc>
          <w:tcPr>
            <w:tcW w:w="1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10DEE" w14:textId="77777777" w:rsidR="000B6741" w:rsidRPr="0027477B" w:rsidRDefault="000B6741" w:rsidP="006B246F">
            <w:pPr>
              <w:pStyle w:val="aff"/>
              <w:jc w:val="center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03E33" w14:textId="77777777" w:rsidR="000B6741" w:rsidRPr="00D550C3" w:rsidRDefault="000B6741" w:rsidP="006B246F">
            <w:pPr>
              <w:pStyle w:val="aff"/>
              <w:jc w:val="center"/>
            </w:pPr>
          </w:p>
        </w:tc>
      </w:tr>
      <w:tr w:rsidR="000B6741" w:rsidRPr="00E37BEF" w14:paraId="114A6FC9" w14:textId="77777777" w:rsidTr="00D77BEC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67E06" w14:textId="77777777" w:rsidR="000B6741" w:rsidRPr="00E37BEF" w:rsidRDefault="000B6741" w:rsidP="00D77BEC">
            <w:pPr>
              <w:pStyle w:val="aff"/>
              <w:jc w:val="center"/>
            </w:pPr>
          </w:p>
        </w:tc>
        <w:tc>
          <w:tcPr>
            <w:tcW w:w="1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D5889" w14:textId="77777777" w:rsidR="000B6741" w:rsidRPr="00E37BEF" w:rsidRDefault="000B6741" w:rsidP="00D77BEC">
            <w:pPr>
              <w:pStyle w:val="aff"/>
              <w:jc w:val="center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A6DFD" w14:textId="77777777" w:rsidR="000B6741" w:rsidRPr="00E37BEF" w:rsidRDefault="000B6741" w:rsidP="00D77BEC">
            <w:pPr>
              <w:pStyle w:val="aff"/>
              <w:jc w:val="center"/>
            </w:pPr>
          </w:p>
        </w:tc>
      </w:tr>
      <w:tr w:rsidR="000B6741" w:rsidRPr="00E37BEF" w14:paraId="34F3D70B" w14:textId="77777777" w:rsidTr="00D77BEC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F2292" w14:textId="77777777" w:rsidR="000B6741" w:rsidRDefault="000B6741" w:rsidP="00D77BEC">
            <w:pPr>
              <w:pStyle w:val="aff"/>
              <w:jc w:val="center"/>
            </w:pPr>
          </w:p>
        </w:tc>
        <w:tc>
          <w:tcPr>
            <w:tcW w:w="1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E2FDB" w14:textId="77777777" w:rsidR="000B6741" w:rsidRDefault="000B6741" w:rsidP="00C1244C">
            <w:pPr>
              <w:pStyle w:val="aff"/>
              <w:jc w:val="center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E9EED" w14:textId="77777777" w:rsidR="000B6741" w:rsidRDefault="000B6741" w:rsidP="00D77BEC">
            <w:pPr>
              <w:pStyle w:val="aff"/>
              <w:jc w:val="center"/>
            </w:pPr>
          </w:p>
        </w:tc>
      </w:tr>
      <w:tr w:rsidR="000B6741" w:rsidRPr="00E37BEF" w14:paraId="05FBFD23" w14:textId="77777777" w:rsidTr="00D77BEC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D9F09" w14:textId="77777777" w:rsidR="000B6741" w:rsidRPr="00E37BEF" w:rsidRDefault="000B6741" w:rsidP="00D77BEC">
            <w:pPr>
              <w:pStyle w:val="aff"/>
              <w:jc w:val="center"/>
            </w:pPr>
          </w:p>
        </w:tc>
        <w:tc>
          <w:tcPr>
            <w:tcW w:w="1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ACE2D" w14:textId="77777777" w:rsidR="000B6741" w:rsidRPr="00E37BEF" w:rsidRDefault="000B6741" w:rsidP="00EB1BB9">
            <w:pPr>
              <w:pStyle w:val="aff"/>
              <w:jc w:val="center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446C7" w14:textId="77777777" w:rsidR="000B6741" w:rsidRPr="00E37BEF" w:rsidRDefault="000B6741" w:rsidP="00D77BEC">
            <w:pPr>
              <w:pStyle w:val="aff"/>
              <w:jc w:val="center"/>
            </w:pPr>
          </w:p>
        </w:tc>
      </w:tr>
      <w:tr w:rsidR="000B6741" w:rsidRPr="00E37BEF" w14:paraId="71C3BEA7" w14:textId="77777777" w:rsidTr="00D77BEC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AEE13" w14:textId="77777777" w:rsidR="000B6741" w:rsidRPr="0027477B" w:rsidRDefault="000B6741" w:rsidP="008C6707">
            <w:pPr>
              <w:pStyle w:val="aff"/>
              <w:jc w:val="center"/>
            </w:pPr>
          </w:p>
        </w:tc>
        <w:tc>
          <w:tcPr>
            <w:tcW w:w="1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C17E3" w14:textId="77777777" w:rsidR="000B6741" w:rsidRPr="0027477B" w:rsidRDefault="000B6741" w:rsidP="008C6707">
            <w:pPr>
              <w:pStyle w:val="aff"/>
              <w:jc w:val="center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D0FCC" w14:textId="77777777" w:rsidR="000B6741" w:rsidRPr="00D550C3" w:rsidRDefault="000B6741" w:rsidP="008C6707">
            <w:pPr>
              <w:pStyle w:val="aff"/>
              <w:jc w:val="center"/>
            </w:pPr>
          </w:p>
        </w:tc>
      </w:tr>
      <w:tr w:rsidR="000B6741" w:rsidRPr="00E37BEF" w14:paraId="354FC9CF" w14:textId="77777777" w:rsidTr="000E6D44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5F9AF" w14:textId="77777777" w:rsidR="000B6741" w:rsidRPr="0027477B" w:rsidRDefault="000B6741" w:rsidP="008C6707">
            <w:pPr>
              <w:pStyle w:val="aff"/>
              <w:jc w:val="center"/>
            </w:pPr>
          </w:p>
        </w:tc>
        <w:tc>
          <w:tcPr>
            <w:tcW w:w="1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B9DE" w14:textId="77777777" w:rsidR="000B6741" w:rsidRPr="0027477B" w:rsidRDefault="000B6741" w:rsidP="008C6707">
            <w:pPr>
              <w:pStyle w:val="aff"/>
              <w:jc w:val="center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F46E7" w14:textId="77777777" w:rsidR="000B6741" w:rsidRPr="00D550C3" w:rsidRDefault="000B6741" w:rsidP="008C6707">
            <w:pPr>
              <w:pStyle w:val="aff"/>
              <w:jc w:val="center"/>
            </w:pPr>
          </w:p>
        </w:tc>
      </w:tr>
      <w:tr w:rsidR="000B6741" w:rsidRPr="00E37BEF" w14:paraId="6CE62371" w14:textId="77777777" w:rsidTr="000E6D44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DE563" w14:textId="77777777" w:rsidR="000B6741" w:rsidRPr="0027477B" w:rsidRDefault="000B6741" w:rsidP="008C6707">
            <w:pPr>
              <w:pStyle w:val="aff"/>
              <w:jc w:val="center"/>
            </w:pPr>
          </w:p>
        </w:tc>
        <w:tc>
          <w:tcPr>
            <w:tcW w:w="1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5E2FA" w14:textId="77777777" w:rsidR="000B6741" w:rsidRPr="0027477B" w:rsidRDefault="000B6741" w:rsidP="008C6707">
            <w:pPr>
              <w:pStyle w:val="aff"/>
              <w:jc w:val="center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16CC1" w14:textId="77777777" w:rsidR="000B6741" w:rsidRDefault="000B6741" w:rsidP="008C6707">
            <w:pPr>
              <w:pStyle w:val="aff"/>
              <w:jc w:val="center"/>
            </w:pPr>
          </w:p>
        </w:tc>
      </w:tr>
      <w:tr w:rsidR="000B6741" w:rsidRPr="00E37BEF" w14:paraId="331C2B4A" w14:textId="77777777" w:rsidTr="000E6D44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AA5A7" w14:textId="77777777" w:rsidR="000B6741" w:rsidRPr="0027477B" w:rsidRDefault="000B6741" w:rsidP="00074D80">
            <w:pPr>
              <w:pStyle w:val="aff"/>
              <w:jc w:val="center"/>
            </w:pPr>
          </w:p>
        </w:tc>
        <w:tc>
          <w:tcPr>
            <w:tcW w:w="1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1DE64" w14:textId="77777777" w:rsidR="000B6741" w:rsidRPr="0027477B" w:rsidRDefault="000B6741" w:rsidP="008C6707">
            <w:pPr>
              <w:pStyle w:val="aff"/>
              <w:jc w:val="center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DA3A7" w14:textId="77777777" w:rsidR="000B6741" w:rsidRDefault="000B6741" w:rsidP="008C6707">
            <w:pPr>
              <w:pStyle w:val="aff"/>
              <w:jc w:val="center"/>
            </w:pPr>
          </w:p>
        </w:tc>
      </w:tr>
    </w:tbl>
    <w:p w14:paraId="5AB585C1" w14:textId="77777777" w:rsidR="00105828" w:rsidRPr="00105828" w:rsidRDefault="00063BAE" w:rsidP="00DD713A">
      <w:pPr>
        <w:pStyle w:val="1"/>
        <w:ind w:left="426" w:hanging="426"/>
      </w:pPr>
      <w:bookmarkStart w:id="1" w:name="_Toc464832088"/>
      <w:r w:rsidRPr="00105828">
        <w:rPr>
          <w:rFonts w:hint="eastAsia"/>
        </w:rPr>
        <w:t>简介</w:t>
      </w:r>
      <w:bookmarkEnd w:id="1"/>
    </w:p>
    <w:p w14:paraId="00D92F15" w14:textId="77777777" w:rsidR="001F59B0" w:rsidRPr="001F59B0" w:rsidRDefault="00063BAE" w:rsidP="001F59B0">
      <w:pPr>
        <w:pStyle w:val="2"/>
      </w:pPr>
      <w:bookmarkStart w:id="2" w:name="_Toc464832089"/>
      <w:r w:rsidRPr="00FE0065">
        <w:rPr>
          <w:rFonts w:hint="eastAsia"/>
        </w:rPr>
        <w:t>目的</w:t>
      </w:r>
      <w:bookmarkEnd w:id="2"/>
    </w:p>
    <w:p w14:paraId="26EFF6AC" w14:textId="77777777" w:rsidR="00135B0F" w:rsidRPr="00FE0065" w:rsidRDefault="00135B0F" w:rsidP="00135B0F">
      <w:pPr>
        <w:pStyle w:val="2"/>
      </w:pPr>
      <w:bookmarkStart w:id="3" w:name="_Toc368211445"/>
      <w:bookmarkStart w:id="4" w:name="_Toc464832090"/>
      <w:r w:rsidRPr="00FE0065">
        <w:rPr>
          <w:rFonts w:hint="eastAsia"/>
        </w:rPr>
        <w:t>范围</w:t>
      </w:r>
      <w:bookmarkEnd w:id="3"/>
      <w:bookmarkEnd w:id="4"/>
    </w:p>
    <w:p w14:paraId="5ED6E73F" w14:textId="77777777" w:rsidR="00135B0F" w:rsidRPr="004E4603" w:rsidRDefault="00135B0F" w:rsidP="004E4603">
      <w:pPr>
        <w:pStyle w:val="3"/>
      </w:pPr>
      <w:bookmarkStart w:id="5" w:name="_Toc368211446"/>
      <w:bookmarkStart w:id="6" w:name="_Toc464832091"/>
      <w:r w:rsidRPr="00FE0065">
        <w:rPr>
          <w:rFonts w:hint="eastAsia"/>
        </w:rPr>
        <w:t>软件名称</w:t>
      </w:r>
      <w:bookmarkEnd w:id="5"/>
      <w:bookmarkEnd w:id="6"/>
    </w:p>
    <w:p w14:paraId="75723B28" w14:textId="77777777" w:rsidR="004E4603" w:rsidRPr="004E4603" w:rsidRDefault="00135B0F" w:rsidP="004E4603">
      <w:pPr>
        <w:pStyle w:val="3"/>
      </w:pPr>
      <w:bookmarkStart w:id="7" w:name="_Toc368211447"/>
      <w:bookmarkStart w:id="8" w:name="_Toc464832092"/>
      <w:r w:rsidRPr="00105828">
        <w:rPr>
          <w:rFonts w:hint="eastAsia"/>
        </w:rPr>
        <w:t>软件功能</w:t>
      </w:r>
      <w:bookmarkEnd w:id="7"/>
      <w:bookmarkEnd w:id="8"/>
    </w:p>
    <w:p w14:paraId="3A5458D4" w14:textId="77777777" w:rsidR="00023A84" w:rsidRPr="00105828" w:rsidRDefault="00023A84" w:rsidP="00023A84">
      <w:pPr>
        <w:pStyle w:val="3"/>
      </w:pPr>
      <w:bookmarkStart w:id="9" w:name="_Toc464832093"/>
      <w:r w:rsidRPr="00105828">
        <w:rPr>
          <w:rFonts w:hint="eastAsia"/>
        </w:rPr>
        <w:t>软件</w:t>
      </w:r>
      <w:r>
        <w:rPr>
          <w:rFonts w:hint="eastAsia"/>
        </w:rPr>
        <w:t>应用</w:t>
      </w:r>
      <w:bookmarkEnd w:id="9"/>
    </w:p>
    <w:p w14:paraId="50E09B0D" w14:textId="77777777" w:rsidR="00BD7957" w:rsidRPr="00744DC8" w:rsidRDefault="00590D19" w:rsidP="00DE3FEE">
      <w:pPr>
        <w:pStyle w:val="1"/>
        <w:ind w:left="426" w:hanging="426"/>
      </w:pPr>
      <w:bookmarkStart w:id="10" w:name="_Toc464832094"/>
      <w:r>
        <w:t>整体</w:t>
      </w:r>
      <w:r w:rsidR="00063BAE" w:rsidRPr="00FE0065">
        <w:rPr>
          <w:rFonts w:hint="eastAsia"/>
        </w:rPr>
        <w:t>设计</w:t>
      </w:r>
      <w:r w:rsidR="003561DC">
        <w:rPr>
          <w:rFonts w:hint="eastAsia"/>
        </w:rPr>
        <w:t>方案</w:t>
      </w:r>
      <w:r w:rsidR="00063BAE" w:rsidRPr="00FE0065">
        <w:rPr>
          <w:rFonts w:hint="eastAsia"/>
        </w:rPr>
        <w:t>描述</w:t>
      </w:r>
      <w:bookmarkEnd w:id="10"/>
    </w:p>
    <w:p w14:paraId="53A919FD" w14:textId="77777777" w:rsidR="00AA0EB5" w:rsidRPr="006F44C0" w:rsidRDefault="009601CA" w:rsidP="00AA0EB5">
      <w:pPr>
        <w:pStyle w:val="2"/>
      </w:pPr>
      <w:bookmarkStart w:id="11" w:name="_Toc464832095"/>
      <w:r>
        <w:rPr>
          <w:rFonts w:hint="eastAsia"/>
        </w:rPr>
        <w:t>系统结构</w:t>
      </w:r>
      <w:r w:rsidR="00FF648C">
        <w:t>设计图</w:t>
      </w:r>
      <w:bookmarkEnd w:id="11"/>
    </w:p>
    <w:p w14:paraId="1956D7B4" w14:textId="77777777" w:rsidR="00E4248C" w:rsidRDefault="00E4248C" w:rsidP="005D7F15">
      <w:pPr>
        <w:pStyle w:val="21"/>
        <w:ind w:firstLineChars="0" w:firstLine="0"/>
        <w:jc w:val="center"/>
        <w:rPr>
          <w:noProof/>
        </w:rPr>
      </w:pPr>
    </w:p>
    <w:p w14:paraId="339DD13C" w14:textId="77777777" w:rsidR="00105828" w:rsidRDefault="00605BB9" w:rsidP="00590D19">
      <w:pPr>
        <w:pStyle w:val="2"/>
      </w:pPr>
      <w:bookmarkStart w:id="12" w:name="_Toc464832096"/>
      <w:r>
        <w:rPr>
          <w:rFonts w:hint="eastAsia"/>
        </w:rPr>
        <w:lastRenderedPageBreak/>
        <w:t>核心</w:t>
      </w:r>
      <w:r w:rsidR="009F2877">
        <w:rPr>
          <w:rFonts w:hint="eastAsia"/>
        </w:rPr>
        <w:t>模块</w:t>
      </w:r>
      <w:r w:rsidR="006F2D70">
        <w:rPr>
          <w:rFonts w:hint="eastAsia"/>
        </w:rPr>
        <w:t>说明</w:t>
      </w:r>
      <w:bookmarkEnd w:id="12"/>
    </w:p>
    <w:p w14:paraId="4870B128" w14:textId="77777777" w:rsidR="00D31807" w:rsidRDefault="005D6C66" w:rsidP="00230EBD">
      <w:pPr>
        <w:pStyle w:val="2"/>
      </w:pPr>
      <w:bookmarkStart w:id="13" w:name="_Toc464832097"/>
      <w:r>
        <w:rPr>
          <w:rFonts w:hint="eastAsia"/>
        </w:rPr>
        <w:t>交互说明</w:t>
      </w:r>
      <w:bookmarkEnd w:id="13"/>
    </w:p>
    <w:p w14:paraId="26491483" w14:textId="77777777" w:rsidR="00396316" w:rsidRDefault="00FB4E86" w:rsidP="00396316">
      <w:pPr>
        <w:pStyle w:val="1"/>
        <w:rPr>
          <w:noProof/>
        </w:rPr>
      </w:pPr>
      <w:bookmarkStart w:id="14" w:name="_Toc464832098"/>
      <w:r>
        <w:rPr>
          <w:rFonts w:hint="eastAsia"/>
          <w:noProof/>
        </w:rPr>
        <w:t>接口设计</w:t>
      </w:r>
      <w:bookmarkEnd w:id="14"/>
    </w:p>
    <w:p w14:paraId="5CA4BC48" w14:textId="77777777" w:rsidR="0025598E" w:rsidRPr="00C6213F" w:rsidRDefault="00547037" w:rsidP="006F0779">
      <w:pPr>
        <w:pStyle w:val="2"/>
        <w:rPr>
          <w:b/>
          <w:bCs w:val="0"/>
          <w:noProof/>
          <w:szCs w:val="32"/>
        </w:rPr>
      </w:pPr>
      <w:bookmarkStart w:id="15" w:name="_Toc464832099"/>
      <w:r>
        <w:rPr>
          <w:rFonts w:hint="eastAsia"/>
          <w:b/>
          <w:bCs w:val="0"/>
          <w:noProof/>
          <w:szCs w:val="32"/>
        </w:rPr>
        <w:t>上行</w:t>
      </w:r>
      <w:r>
        <w:rPr>
          <w:b/>
          <w:bCs w:val="0"/>
          <w:noProof/>
          <w:szCs w:val="32"/>
        </w:rPr>
        <w:t>报文</w:t>
      </w:r>
      <w:r w:rsidR="00131540">
        <w:rPr>
          <w:rFonts w:hint="eastAsia"/>
          <w:b/>
          <w:bCs w:val="0"/>
          <w:noProof/>
          <w:szCs w:val="32"/>
        </w:rPr>
        <w:t>接口</w:t>
      </w:r>
      <w:bookmarkEnd w:id="15"/>
    </w:p>
    <w:p w14:paraId="36D7F611" w14:textId="77777777" w:rsidR="0025598E" w:rsidRDefault="00166239" w:rsidP="0025598E">
      <w:pPr>
        <w:pStyle w:val="3"/>
        <w:ind w:left="849" w:hangingChars="386" w:hanging="849"/>
      </w:pPr>
      <w:bookmarkStart w:id="16" w:name="_Toc464832100"/>
      <w:r>
        <w:rPr>
          <w:rFonts w:hint="eastAsia"/>
        </w:rPr>
        <w:t>GPS</w:t>
      </w:r>
      <w:r>
        <w:rPr>
          <w:rFonts w:hint="eastAsia"/>
        </w:rPr>
        <w:t>数据</w:t>
      </w:r>
      <w:bookmarkEnd w:id="16"/>
    </w:p>
    <w:p w14:paraId="1607B0D6" w14:textId="77777777" w:rsidR="0025598E" w:rsidRDefault="00524FF3" w:rsidP="0025598E">
      <w:r>
        <w:rPr>
          <w:rFonts w:hint="eastAsia"/>
        </w:rPr>
        <w:tab/>
      </w:r>
      <w:r w:rsidR="0025598E">
        <w:rPr>
          <w:rFonts w:hint="eastAsia"/>
        </w:rPr>
        <w:t>接口说明：</w:t>
      </w:r>
      <w:r w:rsidR="00EB7F52">
        <w:rPr>
          <w:rFonts w:hint="eastAsia"/>
        </w:rPr>
        <w:t>车辆位置数据</w:t>
      </w:r>
      <w:r w:rsidR="00A97700">
        <w:rPr>
          <w:rFonts w:hint="eastAsia"/>
        </w:rPr>
        <w:t>(GPS</w:t>
      </w:r>
      <w:r w:rsidR="00A97700">
        <w:rPr>
          <w:rFonts w:hint="eastAsia"/>
        </w:rPr>
        <w:t>定位</w:t>
      </w:r>
      <w:r w:rsidR="00A97700">
        <w:rPr>
          <w:rFonts w:hint="eastAsia"/>
        </w:rPr>
        <w:t>)</w:t>
      </w:r>
      <w:r w:rsidR="0025598E">
        <w:rPr>
          <w:rFonts w:hint="eastAsia"/>
        </w:rPr>
        <w:t>，</w:t>
      </w:r>
      <w:r>
        <w:rPr>
          <w:rFonts w:hint="eastAsia"/>
        </w:rPr>
        <w:t>由</w:t>
      </w:r>
      <w:r>
        <w:rPr>
          <w:rFonts w:hint="eastAsia"/>
        </w:rPr>
        <w:t>DAE</w:t>
      </w:r>
      <w:r>
        <w:rPr>
          <w:rFonts w:hint="eastAsia"/>
        </w:rPr>
        <w:t>推送至后端服务。</w:t>
      </w:r>
    </w:p>
    <w:p w14:paraId="4017C03C" w14:textId="77777777" w:rsidR="00524FF3" w:rsidRPr="001C4A0E" w:rsidRDefault="00524FF3" w:rsidP="0025598E">
      <w:r>
        <w:rPr>
          <w:rFonts w:hint="eastAsia"/>
        </w:rPr>
        <w:tab/>
      </w:r>
      <w:r>
        <w:rPr>
          <w:rFonts w:hint="eastAsia"/>
        </w:rPr>
        <w:t>数据处理：后端服务需更新车辆位置及历史轨迹信息。</w:t>
      </w:r>
    </w:p>
    <w:p w14:paraId="6A368401" w14:textId="77777777" w:rsidR="0025598E" w:rsidRPr="0073269A" w:rsidRDefault="00BD5154" w:rsidP="0025598E">
      <w:pPr>
        <w:pStyle w:val="4"/>
      </w:pPr>
      <w:r>
        <w:rPr>
          <w:rFonts w:hint="eastAsia"/>
        </w:rPr>
        <w:t>请求格式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06"/>
      </w:tblGrid>
      <w:tr w:rsidR="0025598E" w:rsidRPr="0037209F" w14:paraId="02576839" w14:textId="77777777" w:rsidTr="006764B7">
        <w:trPr>
          <w:trHeight w:val="629"/>
        </w:trPr>
        <w:tc>
          <w:tcPr>
            <w:tcW w:w="9606" w:type="dxa"/>
            <w:shd w:val="clear" w:color="auto" w:fill="D9D9D9"/>
          </w:tcPr>
          <w:p w14:paraId="4872FBC5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>{</w:t>
            </w:r>
          </w:p>
          <w:p w14:paraId="7E31937F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posTime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"2016-09-08 08:04:14", </w:t>
            </w:r>
            <w:r w:rsidR="00723A1F" w:rsidRPr="007F2D41">
              <w:rPr>
                <w:rFonts w:ascii="Courier New" w:hAnsi="Courier New" w:cs="Courier New" w:hint="eastAsia"/>
                <w:sz w:val="20"/>
              </w:rPr>
              <w:t>//</w:t>
            </w:r>
            <w:r w:rsidR="00723A1F" w:rsidRPr="007F2D41">
              <w:rPr>
                <w:rFonts w:ascii="Courier New" w:hAnsi="Courier New" w:cs="Courier New" w:hint="eastAsia"/>
                <w:sz w:val="20"/>
              </w:rPr>
              <w:t>报文上报时间</w:t>
            </w:r>
          </w:p>
          <w:p w14:paraId="4EF474A9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posDirection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"166", </w:t>
            </w:r>
            <w:r w:rsidR="00F6220C" w:rsidRPr="007F2D41">
              <w:rPr>
                <w:rFonts w:ascii="Courier New" w:hAnsi="Courier New" w:cs="Courier New" w:hint="eastAsia"/>
                <w:sz w:val="20"/>
              </w:rPr>
              <w:t>//</w:t>
            </w:r>
            <w:r w:rsidR="00F6220C" w:rsidRPr="007F2D41">
              <w:rPr>
                <w:rFonts w:ascii="Courier New" w:hAnsi="Courier New" w:cs="Courier New" w:hint="eastAsia"/>
                <w:sz w:val="20"/>
              </w:rPr>
              <w:t>方向</w:t>
            </w:r>
          </w:p>
          <w:p w14:paraId="132C4540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posSpeed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"17", </w:t>
            </w:r>
            <w:r w:rsidR="00972178" w:rsidRPr="007F2D41">
              <w:rPr>
                <w:rFonts w:ascii="Courier New" w:hAnsi="Courier New" w:cs="Courier New" w:hint="eastAsia"/>
                <w:sz w:val="20"/>
              </w:rPr>
              <w:t>//</w:t>
            </w:r>
            <w:r w:rsidR="00972178" w:rsidRPr="007F2D41">
              <w:rPr>
                <w:rFonts w:ascii="Courier New" w:hAnsi="Courier New" w:cs="Courier New" w:hint="eastAsia"/>
                <w:sz w:val="20"/>
              </w:rPr>
              <w:t>速度</w:t>
            </w:r>
          </w:p>
          <w:p w14:paraId="2469512A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posLongitude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"106.526267", </w:t>
            </w:r>
            <w:r w:rsidR="00251D76" w:rsidRPr="007F2D41">
              <w:rPr>
                <w:rFonts w:ascii="Courier New" w:hAnsi="Courier New" w:cs="Courier New" w:hint="eastAsia"/>
                <w:sz w:val="20"/>
              </w:rPr>
              <w:t>//</w:t>
            </w:r>
            <w:r w:rsidR="00251D76" w:rsidRPr="007F2D41">
              <w:rPr>
                <w:rFonts w:ascii="Courier New" w:hAnsi="Courier New" w:cs="Courier New" w:hint="eastAsia"/>
                <w:sz w:val="20"/>
              </w:rPr>
              <w:t>经度</w:t>
            </w:r>
          </w:p>
          <w:p w14:paraId="775B7279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gateNo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"http://192.168.18.177:8062/downward", </w:t>
            </w:r>
            <w:r w:rsidR="00A73DB8" w:rsidRPr="007F2D41">
              <w:rPr>
                <w:rFonts w:ascii="Courier New" w:hAnsi="Courier New" w:cs="Courier New" w:hint="eastAsia"/>
                <w:sz w:val="20"/>
              </w:rPr>
              <w:t xml:space="preserve">// </w:t>
            </w:r>
            <w:proofErr w:type="spellStart"/>
            <w:r w:rsidR="00253E60" w:rsidRPr="007F2D41">
              <w:rPr>
                <w:rFonts w:ascii="Courier New" w:hAnsi="Courier New" w:cs="Courier New" w:hint="eastAsia"/>
                <w:sz w:val="20"/>
              </w:rPr>
              <w:t>dae</w:t>
            </w:r>
            <w:proofErr w:type="spellEnd"/>
            <w:r w:rsidR="00253E60" w:rsidRPr="007F2D41">
              <w:rPr>
                <w:rFonts w:ascii="Courier New" w:hAnsi="Courier New" w:cs="Courier New"/>
                <w:sz w:val="20"/>
              </w:rPr>
              <w:t>监听下发命令的</w:t>
            </w:r>
            <w:r w:rsidR="00BA571D" w:rsidRPr="007F2D41">
              <w:rPr>
                <w:rFonts w:ascii="Courier New" w:hAnsi="Courier New" w:cs="Courier New"/>
                <w:sz w:val="20"/>
              </w:rPr>
              <w:t>URL</w:t>
            </w:r>
          </w:p>
          <w:p w14:paraId="0A439155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posLatitude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"29.61531", </w:t>
            </w:r>
            <w:r w:rsidR="007D7A96" w:rsidRPr="007F2D41">
              <w:rPr>
                <w:rFonts w:ascii="Courier New" w:hAnsi="Courier New" w:cs="Courier New" w:hint="eastAsia"/>
                <w:sz w:val="20"/>
              </w:rPr>
              <w:t>//</w:t>
            </w:r>
            <w:r w:rsidR="007D7A96" w:rsidRPr="007F2D41">
              <w:rPr>
                <w:rFonts w:ascii="Courier New" w:hAnsi="Courier New" w:cs="Courier New" w:hint="eastAsia"/>
                <w:sz w:val="20"/>
              </w:rPr>
              <w:t>纬度</w:t>
            </w:r>
          </w:p>
          <w:p w14:paraId="5D2B29A4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positionType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"0", </w:t>
            </w:r>
            <w:r w:rsidR="00085F45" w:rsidRPr="007F2D41">
              <w:rPr>
                <w:rFonts w:ascii="Courier New" w:hAnsi="Courier New" w:cs="Courier New"/>
                <w:sz w:val="20"/>
              </w:rPr>
              <w:t xml:space="preserve">// </w:t>
            </w:r>
            <w:r w:rsidR="00085F45" w:rsidRPr="007F2D41">
              <w:rPr>
                <w:rFonts w:ascii="Courier New" w:hAnsi="Courier New" w:cs="Courier New" w:hint="eastAsia"/>
                <w:sz w:val="20"/>
              </w:rPr>
              <w:t>经纬度类型，</w:t>
            </w:r>
            <w:r w:rsidR="00085F45" w:rsidRPr="007F2D41">
              <w:rPr>
                <w:rFonts w:ascii="Courier New" w:hAnsi="Courier New" w:cs="Courier New" w:hint="eastAsia"/>
                <w:sz w:val="20"/>
              </w:rPr>
              <w:t>0</w:t>
            </w:r>
            <w:r w:rsidR="00085F45" w:rsidRPr="007F2D41">
              <w:rPr>
                <w:rFonts w:ascii="Courier New" w:hAnsi="Courier New" w:cs="Courier New" w:hint="eastAsia"/>
                <w:sz w:val="20"/>
              </w:rPr>
              <w:t>：东经北纬；</w:t>
            </w:r>
            <w:r w:rsidR="00085F45" w:rsidRPr="007F2D41">
              <w:rPr>
                <w:rFonts w:ascii="Courier New" w:hAnsi="Courier New" w:cs="Courier New" w:hint="eastAsia"/>
                <w:sz w:val="20"/>
              </w:rPr>
              <w:t>1</w:t>
            </w:r>
            <w:r w:rsidR="00085F45" w:rsidRPr="007F2D41">
              <w:rPr>
                <w:rFonts w:ascii="Courier New" w:hAnsi="Courier New" w:cs="Courier New" w:hint="eastAsia"/>
                <w:sz w:val="20"/>
              </w:rPr>
              <w:t>：东经南纬；</w:t>
            </w:r>
            <w:r w:rsidR="00085F45" w:rsidRPr="007F2D41">
              <w:rPr>
                <w:rFonts w:ascii="Courier New" w:hAnsi="Courier New" w:cs="Courier New" w:hint="eastAsia"/>
                <w:sz w:val="20"/>
              </w:rPr>
              <w:t>2</w:t>
            </w:r>
            <w:r w:rsidR="00085F45" w:rsidRPr="007F2D41">
              <w:rPr>
                <w:rFonts w:ascii="Courier New" w:hAnsi="Courier New" w:cs="Courier New" w:hint="eastAsia"/>
                <w:sz w:val="20"/>
              </w:rPr>
              <w:t>：西经北纬；</w:t>
            </w:r>
            <w:r w:rsidR="00085F45" w:rsidRPr="007F2D41">
              <w:rPr>
                <w:rFonts w:ascii="Courier New" w:hAnsi="Courier New" w:cs="Courier New" w:hint="eastAsia"/>
                <w:sz w:val="20"/>
              </w:rPr>
              <w:t>3</w:t>
            </w:r>
            <w:r w:rsidR="00085F45" w:rsidRPr="007F2D41">
              <w:rPr>
                <w:rFonts w:ascii="Courier New" w:hAnsi="Courier New" w:cs="Courier New" w:hint="eastAsia"/>
                <w:sz w:val="20"/>
              </w:rPr>
              <w:t>：西经南纬</w:t>
            </w:r>
          </w:p>
          <w:p w14:paraId="5BE96885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posMethod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"1", </w:t>
            </w:r>
            <w:r w:rsidR="008814B4" w:rsidRPr="007F2D41">
              <w:rPr>
                <w:rFonts w:ascii="Courier New" w:hAnsi="Courier New" w:cs="Courier New"/>
                <w:sz w:val="20"/>
              </w:rPr>
              <w:t>//</w:t>
            </w:r>
            <w:r w:rsidR="008814B4" w:rsidRPr="007F2D41">
              <w:rPr>
                <w:rFonts w:ascii="Courier New" w:hAnsi="Courier New" w:cs="Courier New" w:hint="eastAsia"/>
                <w:sz w:val="20"/>
              </w:rPr>
              <w:t>定位</w:t>
            </w:r>
            <w:r w:rsidR="008814B4" w:rsidRPr="007F2D41">
              <w:rPr>
                <w:rFonts w:ascii="Courier New" w:hAnsi="Courier New" w:cs="Courier New"/>
                <w:sz w:val="20"/>
              </w:rPr>
              <w:t>方式，</w:t>
            </w:r>
            <w:r w:rsidR="008814B4" w:rsidRPr="007F2D41">
              <w:rPr>
                <w:rFonts w:ascii="Courier New" w:hAnsi="Courier New" w:cs="Courier New" w:hint="eastAsia"/>
                <w:sz w:val="20"/>
              </w:rPr>
              <w:t>1</w:t>
            </w:r>
            <w:r w:rsidR="008814B4" w:rsidRPr="007F2D41">
              <w:rPr>
                <w:rFonts w:ascii="Courier New" w:hAnsi="Courier New" w:cs="Courier New" w:hint="eastAsia"/>
                <w:sz w:val="20"/>
              </w:rPr>
              <w:t>：</w:t>
            </w:r>
            <w:r w:rsidR="008814B4" w:rsidRPr="007F2D41">
              <w:rPr>
                <w:rFonts w:ascii="Courier New" w:hAnsi="Courier New" w:cs="Courier New" w:hint="eastAsia"/>
                <w:sz w:val="20"/>
              </w:rPr>
              <w:t>GPS</w:t>
            </w:r>
            <w:r w:rsidR="008814B4" w:rsidRPr="007F2D41">
              <w:rPr>
                <w:rFonts w:ascii="Courier New" w:hAnsi="Courier New" w:cs="Courier New" w:hint="eastAsia"/>
                <w:sz w:val="20"/>
              </w:rPr>
              <w:t>定位</w:t>
            </w:r>
            <w:r w:rsidR="008814B4" w:rsidRPr="007F2D41">
              <w:rPr>
                <w:rFonts w:ascii="Courier New" w:hAnsi="Courier New" w:cs="Courier New" w:hint="eastAsia"/>
                <w:sz w:val="20"/>
              </w:rPr>
              <w:t xml:space="preserve">  2</w:t>
            </w:r>
            <w:r w:rsidR="008814B4" w:rsidRPr="007F2D41">
              <w:rPr>
                <w:rFonts w:ascii="Courier New" w:hAnsi="Courier New" w:cs="Courier New" w:hint="eastAsia"/>
                <w:sz w:val="20"/>
              </w:rPr>
              <w:t>：</w:t>
            </w:r>
            <w:r w:rsidR="008814B4" w:rsidRPr="007F2D41">
              <w:rPr>
                <w:rFonts w:ascii="Courier New" w:hAnsi="Courier New" w:cs="Courier New" w:hint="eastAsia"/>
                <w:sz w:val="20"/>
              </w:rPr>
              <w:t>BASE</w:t>
            </w:r>
            <w:r w:rsidR="008814B4" w:rsidRPr="007F2D41">
              <w:rPr>
                <w:rFonts w:ascii="Courier New" w:hAnsi="Courier New" w:cs="Courier New" w:hint="eastAsia"/>
                <w:sz w:val="20"/>
              </w:rPr>
              <w:t>定位</w:t>
            </w:r>
          </w:p>
          <w:p w14:paraId="245B9E65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parameterType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"GPS", </w:t>
            </w:r>
            <w:r w:rsidRPr="007F2D41">
              <w:rPr>
                <w:rFonts w:ascii="Courier New" w:hAnsi="Courier New" w:cs="Courier New" w:hint="eastAsia"/>
                <w:sz w:val="20"/>
              </w:rPr>
              <w:t>//</w:t>
            </w:r>
            <w:r w:rsidRPr="007F2D41">
              <w:rPr>
                <w:rFonts w:ascii="Courier New" w:hAnsi="Courier New" w:cs="Courier New" w:hint="eastAsia"/>
                <w:sz w:val="20"/>
              </w:rPr>
              <w:t>参数类型</w:t>
            </w:r>
            <w:r w:rsidR="000717F0">
              <w:rPr>
                <w:rFonts w:ascii="Courier New" w:hAnsi="Courier New" w:cs="Courier New" w:hint="eastAsia"/>
                <w:sz w:val="20"/>
              </w:rPr>
              <w:t>,GPS</w:t>
            </w:r>
            <w:r w:rsidR="000717F0">
              <w:rPr>
                <w:rFonts w:ascii="Courier New" w:hAnsi="Courier New" w:cs="Courier New" w:hint="eastAsia"/>
                <w:sz w:val="20"/>
              </w:rPr>
              <w:t>数据</w:t>
            </w:r>
          </w:p>
          <w:p w14:paraId="69D847A1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sampleTime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"2016-09-08 08:04:15", </w:t>
            </w:r>
            <w:r w:rsidR="007E18CE" w:rsidRPr="007F2D41">
              <w:rPr>
                <w:rFonts w:ascii="Courier New" w:hAnsi="Courier New" w:cs="Courier New" w:hint="eastAsia"/>
                <w:sz w:val="20"/>
              </w:rPr>
              <w:t>//DAE</w:t>
            </w:r>
            <w:r w:rsidR="007E18CE" w:rsidRPr="007F2D41">
              <w:rPr>
                <w:rFonts w:ascii="Courier New" w:hAnsi="Courier New" w:cs="Courier New" w:hint="eastAsia"/>
                <w:sz w:val="20"/>
              </w:rPr>
              <w:t>接收报文时间</w:t>
            </w:r>
          </w:p>
          <w:p w14:paraId="2940DB82" w14:textId="77777777" w:rsidR="00AF0C8E" w:rsidRPr="007F2D41" w:rsidRDefault="00AF0C8E" w:rsidP="00AF0C8E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 xml:space="preserve">    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deviceId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 xml:space="preserve">": "3613090012000003", </w:t>
            </w:r>
            <w:r w:rsidR="00EA69A2" w:rsidRPr="007F2D41">
              <w:rPr>
                <w:rFonts w:ascii="Courier New" w:hAnsi="Courier New" w:cs="Courier New" w:hint="eastAsia"/>
                <w:sz w:val="20"/>
              </w:rPr>
              <w:t>//</w:t>
            </w:r>
            <w:r w:rsidR="00EA69A2" w:rsidRPr="007F2D41">
              <w:rPr>
                <w:rFonts w:ascii="Courier New" w:hAnsi="Courier New" w:cs="Courier New" w:hint="eastAsia"/>
                <w:sz w:val="20"/>
              </w:rPr>
              <w:t>设备</w:t>
            </w:r>
            <w:r w:rsidR="00EA69A2" w:rsidRPr="007F2D41">
              <w:rPr>
                <w:rFonts w:ascii="Courier New" w:hAnsi="Courier New" w:cs="Courier New" w:hint="eastAsia"/>
                <w:sz w:val="20"/>
              </w:rPr>
              <w:t>Id</w:t>
            </w:r>
          </w:p>
          <w:p w14:paraId="3831D2E8" w14:textId="77777777" w:rsidR="00AF0C8E" w:rsidRDefault="00AF0C8E" w:rsidP="00B365DD">
            <w:pPr>
              <w:ind w:firstLine="480"/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alertStatus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>": "0"</w:t>
            </w:r>
            <w:r w:rsidR="00B365DD">
              <w:rPr>
                <w:rFonts w:ascii="Courier New" w:hAnsi="Courier New" w:cs="Courier New" w:hint="eastAsia"/>
                <w:sz w:val="20"/>
              </w:rPr>
              <w:t>,</w:t>
            </w:r>
            <w:r w:rsidR="00615407" w:rsidRPr="007F2D41">
              <w:rPr>
                <w:rFonts w:ascii="Courier New" w:hAnsi="Courier New" w:cs="Courier New" w:hint="eastAsia"/>
                <w:sz w:val="20"/>
              </w:rPr>
              <w:t xml:space="preserve">// </w:t>
            </w:r>
            <w:r w:rsidR="00615407" w:rsidRPr="007F2D41">
              <w:rPr>
                <w:rFonts w:ascii="Courier New" w:hAnsi="Courier New" w:cs="Courier New" w:hint="eastAsia"/>
                <w:sz w:val="20"/>
              </w:rPr>
              <w:t>告警</w:t>
            </w:r>
            <w:r w:rsidR="00615407" w:rsidRPr="007F2D41">
              <w:rPr>
                <w:rFonts w:ascii="Courier New" w:hAnsi="Courier New" w:cs="Courier New"/>
                <w:sz w:val="20"/>
              </w:rPr>
              <w:t>类型</w:t>
            </w:r>
            <w:r w:rsidR="00615407" w:rsidRPr="007F2D41">
              <w:rPr>
                <w:rFonts w:ascii="Courier New" w:hAnsi="Courier New" w:cs="Courier New" w:hint="eastAsia"/>
                <w:sz w:val="20"/>
              </w:rPr>
              <w:t>，</w:t>
            </w:r>
            <w:r w:rsidR="00113F13" w:rsidRPr="007F2D41">
              <w:rPr>
                <w:rFonts w:ascii="Courier New" w:hAnsi="Courier New" w:cs="Courier New" w:hint="eastAsia"/>
                <w:sz w:val="20"/>
              </w:rPr>
              <w:t>0</w:t>
            </w:r>
            <w:r w:rsidR="00113F13" w:rsidRPr="007F2D41">
              <w:rPr>
                <w:rFonts w:ascii="Courier New" w:hAnsi="Courier New" w:cs="Courier New" w:hint="eastAsia"/>
                <w:sz w:val="20"/>
              </w:rPr>
              <w:t>：</w:t>
            </w:r>
            <w:r w:rsidR="00113F13" w:rsidRPr="007F2D41">
              <w:rPr>
                <w:rFonts w:ascii="Courier New" w:hAnsi="Courier New" w:cs="Courier New"/>
                <w:sz w:val="20"/>
              </w:rPr>
              <w:t>非告警，</w:t>
            </w:r>
            <w:r w:rsidR="00113F13" w:rsidRPr="007F2D41">
              <w:rPr>
                <w:rFonts w:ascii="Courier New" w:hAnsi="Courier New" w:cs="Courier New" w:hint="eastAsia"/>
                <w:sz w:val="20"/>
              </w:rPr>
              <w:t>31</w:t>
            </w:r>
            <w:r w:rsidR="00113F13" w:rsidRPr="007F2D41">
              <w:rPr>
                <w:rFonts w:ascii="Courier New" w:hAnsi="Courier New" w:cs="Courier New" w:hint="eastAsia"/>
                <w:sz w:val="20"/>
              </w:rPr>
              <w:t>：</w:t>
            </w:r>
            <w:r w:rsidR="00113F13" w:rsidRPr="007F2D41">
              <w:rPr>
                <w:rFonts w:ascii="Courier New" w:hAnsi="Courier New" w:cs="Courier New"/>
                <w:sz w:val="20"/>
              </w:rPr>
              <w:t>震动告警</w:t>
            </w:r>
            <w:r w:rsidR="00113F13" w:rsidRPr="007F2D41">
              <w:rPr>
                <w:rFonts w:ascii="Courier New" w:hAnsi="Courier New" w:cs="Courier New" w:hint="eastAsia"/>
                <w:sz w:val="20"/>
              </w:rPr>
              <w:t>，</w:t>
            </w:r>
            <w:r w:rsidR="00113F13" w:rsidRPr="007F2D41">
              <w:rPr>
                <w:rFonts w:ascii="Courier New" w:hAnsi="Courier New" w:cs="Courier New" w:hint="eastAsia"/>
                <w:sz w:val="20"/>
              </w:rPr>
              <w:t>16</w:t>
            </w:r>
            <w:r w:rsidR="00113F13" w:rsidRPr="007F2D41">
              <w:rPr>
                <w:rFonts w:ascii="Courier New" w:hAnsi="Courier New" w:cs="Courier New" w:hint="eastAsia"/>
                <w:sz w:val="20"/>
              </w:rPr>
              <w:t>：移位</w:t>
            </w:r>
            <w:r w:rsidR="00113F13" w:rsidRPr="007F2D41">
              <w:rPr>
                <w:rFonts w:ascii="Courier New" w:hAnsi="Courier New" w:cs="Courier New"/>
                <w:sz w:val="20"/>
              </w:rPr>
              <w:t>告警</w:t>
            </w:r>
          </w:p>
          <w:p w14:paraId="6A74EF76" w14:textId="77777777" w:rsidR="00B365DD" w:rsidRDefault="00B365DD" w:rsidP="00B365DD">
            <w:pPr>
              <w:rPr>
                <w:rFonts w:ascii="Courier New" w:hAnsi="Courier New" w:cs="Courier New"/>
                <w:sz w:val="20"/>
              </w:rPr>
            </w:pPr>
            <w:r w:rsidRPr="00FB7193">
              <w:rPr>
                <w:rFonts w:ascii="Courier New" w:hAnsi="Courier New" w:cs="Courier New" w:hint="eastAsia"/>
                <w:sz w:val="20"/>
              </w:rPr>
              <w:tab/>
            </w:r>
            <w:r w:rsidRPr="005923BB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5923BB">
              <w:rPr>
                <w:rFonts w:ascii="Courier New" w:hAnsi="Courier New" w:cs="Courier New"/>
                <w:sz w:val="20"/>
              </w:rPr>
              <w:t>vehicleMoving</w:t>
            </w:r>
            <w:proofErr w:type="spellEnd"/>
            <w:r w:rsidRPr="005923BB">
              <w:rPr>
                <w:rFonts w:ascii="Courier New" w:hAnsi="Courier New" w:cs="Courier New"/>
                <w:sz w:val="20"/>
              </w:rPr>
              <w:t>": "1",</w:t>
            </w:r>
            <w:r>
              <w:rPr>
                <w:rFonts w:ascii="Courier New" w:hAnsi="Courier New" w:cs="Courier New"/>
                <w:sz w:val="20"/>
              </w:rPr>
              <w:t xml:space="preserve"> // </w:t>
            </w:r>
            <w:r>
              <w:rPr>
                <w:rFonts w:ascii="Courier New" w:hAnsi="Courier New" w:cs="Courier New" w:hint="eastAsia"/>
                <w:sz w:val="20"/>
              </w:rPr>
              <w:t>车辆运动</w:t>
            </w:r>
            <w:r>
              <w:rPr>
                <w:rFonts w:ascii="Courier New" w:hAnsi="Courier New" w:cs="Courier New"/>
                <w:sz w:val="20"/>
              </w:rPr>
              <w:t>状态，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：</w:t>
            </w:r>
            <w:r>
              <w:rPr>
                <w:rFonts w:ascii="Courier New" w:hAnsi="Courier New" w:cs="Courier New"/>
                <w:sz w:val="20"/>
              </w:rPr>
              <w:t>静止，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：</w:t>
            </w:r>
            <w:r>
              <w:rPr>
                <w:rFonts w:ascii="Courier New" w:hAnsi="Courier New" w:cs="Courier New"/>
                <w:sz w:val="20"/>
              </w:rPr>
              <w:t>运动</w:t>
            </w:r>
          </w:p>
          <w:p w14:paraId="23137243" w14:textId="77777777" w:rsidR="00B365DD" w:rsidRPr="00954904" w:rsidRDefault="005C65CD" w:rsidP="00B365D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 xml:space="preserve">      </w:t>
            </w:r>
            <w:r w:rsidR="00B365DD"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="00B365DD" w:rsidRPr="00954904">
              <w:rPr>
                <w:rFonts w:ascii="Courier New" w:hAnsi="Courier New" w:cs="Courier New" w:hint="eastAsia"/>
                <w:sz w:val="20"/>
              </w:rPr>
              <w:t>supplyVoltage</w:t>
            </w:r>
            <w:proofErr w:type="spellEnd"/>
            <w:r w:rsidR="00B365DD" w:rsidRPr="00954904">
              <w:rPr>
                <w:rFonts w:ascii="Courier New" w:hAnsi="Courier New" w:cs="Courier New" w:hint="eastAsia"/>
                <w:sz w:val="20"/>
              </w:rPr>
              <w:t>": "35", //</w:t>
            </w:r>
            <w:r w:rsidR="00B365DD" w:rsidRPr="00954904">
              <w:rPr>
                <w:rFonts w:ascii="Courier New" w:hAnsi="Courier New" w:cs="Courier New" w:hint="eastAsia"/>
                <w:sz w:val="20"/>
              </w:rPr>
              <w:t>设备供电电压</w:t>
            </w:r>
          </w:p>
          <w:p w14:paraId="3C133980" w14:textId="77777777" w:rsidR="00B365DD" w:rsidRPr="00954904" w:rsidRDefault="00B365DD" w:rsidP="00B365DD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gsmSignal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"60", //GSM</w:t>
            </w:r>
            <w:r w:rsidRPr="00954904">
              <w:rPr>
                <w:rFonts w:ascii="Courier New" w:hAnsi="Courier New" w:cs="Courier New" w:hint="eastAsia"/>
                <w:sz w:val="20"/>
              </w:rPr>
              <w:t>信号强度</w:t>
            </w:r>
          </w:p>
          <w:p w14:paraId="4891B014" w14:textId="77777777" w:rsidR="00B365DD" w:rsidRPr="00954904" w:rsidRDefault="00B365DD" w:rsidP="00B365DD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alarmStatus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"1", //</w:t>
            </w:r>
            <w:r w:rsidRPr="00954904">
              <w:rPr>
                <w:rFonts w:ascii="Courier New" w:hAnsi="Courier New" w:cs="Courier New" w:hint="eastAsia"/>
                <w:sz w:val="20"/>
              </w:rPr>
              <w:t>是否打开防盗报警，</w:t>
            </w:r>
            <w:r w:rsidRPr="00954904">
              <w:rPr>
                <w:rFonts w:ascii="Courier New" w:hAnsi="Courier New" w:cs="Courier New" w:hint="eastAsia"/>
                <w:sz w:val="20"/>
              </w:rPr>
              <w:t>0</w:t>
            </w:r>
            <w:r w:rsidRPr="00954904">
              <w:rPr>
                <w:rFonts w:ascii="Courier New" w:hAnsi="Courier New" w:cs="Courier New" w:hint="eastAsia"/>
                <w:sz w:val="20"/>
              </w:rPr>
              <w:t>：关闭，</w:t>
            </w:r>
            <w:r w:rsidRPr="00954904">
              <w:rPr>
                <w:rFonts w:ascii="Courier New" w:hAnsi="Courier New" w:cs="Courier New" w:hint="eastAsia"/>
                <w:sz w:val="20"/>
              </w:rPr>
              <w:t>1</w:t>
            </w:r>
            <w:r w:rsidRPr="00954904">
              <w:rPr>
                <w:rFonts w:ascii="Courier New" w:hAnsi="Courier New" w:cs="Courier New" w:hint="eastAsia"/>
                <w:sz w:val="20"/>
              </w:rPr>
              <w:t>：打开，示例：打开</w:t>
            </w:r>
          </w:p>
          <w:p w14:paraId="181CBB2C" w14:textId="77777777" w:rsidR="00B365DD" w:rsidRPr="00954904" w:rsidRDefault="00B365DD" w:rsidP="00B365DD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workingStatus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"1", //</w:t>
            </w:r>
            <w:r w:rsidRPr="00954904">
              <w:rPr>
                <w:rFonts w:ascii="Courier New" w:hAnsi="Courier New" w:cs="Courier New" w:hint="eastAsia"/>
                <w:sz w:val="20"/>
              </w:rPr>
              <w:t>设备处于什么状态，</w:t>
            </w:r>
            <w:r w:rsidRPr="00954904">
              <w:rPr>
                <w:rFonts w:ascii="Courier New" w:hAnsi="Courier New" w:cs="Courier New" w:hint="eastAsia"/>
                <w:sz w:val="20"/>
              </w:rPr>
              <w:t>0</w:t>
            </w:r>
            <w:r w:rsidRPr="00954904">
              <w:rPr>
                <w:rFonts w:ascii="Courier New" w:hAnsi="Courier New" w:cs="Courier New" w:hint="eastAsia"/>
                <w:sz w:val="20"/>
              </w:rPr>
              <w:t>：休眠，</w:t>
            </w:r>
            <w:r w:rsidRPr="00954904">
              <w:rPr>
                <w:rFonts w:ascii="Courier New" w:hAnsi="Courier New" w:cs="Courier New" w:hint="eastAsia"/>
                <w:sz w:val="20"/>
              </w:rPr>
              <w:t>1</w:t>
            </w:r>
            <w:r w:rsidRPr="00954904">
              <w:rPr>
                <w:rFonts w:ascii="Courier New" w:hAnsi="Courier New" w:cs="Courier New" w:hint="eastAsia"/>
                <w:sz w:val="20"/>
              </w:rPr>
              <w:t>：正常工作</w:t>
            </w:r>
          </w:p>
          <w:p w14:paraId="21453A8A" w14:textId="77777777" w:rsidR="00B365DD" w:rsidRPr="00954904" w:rsidRDefault="00B365DD" w:rsidP="00B365DD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supplyType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"1",  //</w:t>
            </w:r>
            <w:r w:rsidRPr="00954904">
              <w:rPr>
                <w:rFonts w:ascii="Courier New" w:hAnsi="Courier New" w:cs="Courier New" w:hint="eastAsia"/>
                <w:sz w:val="20"/>
              </w:rPr>
              <w:t>设备是内部供电，还是外部供电，</w:t>
            </w:r>
            <w:r w:rsidRPr="00954904">
              <w:rPr>
                <w:rFonts w:ascii="Courier New" w:hAnsi="Courier New" w:cs="Courier New" w:hint="eastAsia"/>
                <w:sz w:val="20"/>
              </w:rPr>
              <w:t>1</w:t>
            </w:r>
            <w:r w:rsidRPr="00954904">
              <w:rPr>
                <w:rFonts w:ascii="Courier New" w:hAnsi="Courier New" w:cs="Courier New" w:hint="eastAsia"/>
                <w:sz w:val="20"/>
              </w:rPr>
              <w:t>：外部，</w:t>
            </w:r>
            <w:r w:rsidRPr="00954904">
              <w:rPr>
                <w:rFonts w:ascii="Courier New" w:hAnsi="Courier New" w:cs="Courier New" w:hint="eastAsia"/>
                <w:sz w:val="20"/>
              </w:rPr>
              <w:t>0</w:t>
            </w:r>
            <w:r w:rsidRPr="00954904">
              <w:rPr>
                <w:rFonts w:ascii="Courier New" w:hAnsi="Courier New" w:cs="Courier New" w:hint="eastAsia"/>
                <w:sz w:val="20"/>
              </w:rPr>
              <w:t>：内部</w:t>
            </w:r>
          </w:p>
          <w:p w14:paraId="77E37268" w14:textId="77777777" w:rsidR="00B365DD" w:rsidRDefault="00B365DD" w:rsidP="00B365DD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satelliteNum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"0"</w:t>
            </w:r>
            <w:r>
              <w:rPr>
                <w:rFonts w:ascii="Courier New" w:hAnsi="Courier New" w:cs="Courier New" w:hint="eastAsia"/>
                <w:sz w:val="20"/>
              </w:rPr>
              <w:t>,</w:t>
            </w:r>
            <w:r w:rsidRPr="00954904">
              <w:rPr>
                <w:rFonts w:ascii="Courier New" w:hAnsi="Courier New" w:cs="Courier New" w:hint="eastAsia"/>
                <w:sz w:val="20"/>
              </w:rPr>
              <w:t xml:space="preserve"> //GPS</w:t>
            </w:r>
            <w:r w:rsidRPr="00954904">
              <w:rPr>
                <w:rFonts w:ascii="Courier New" w:hAnsi="Courier New" w:cs="Courier New" w:hint="eastAsia"/>
                <w:sz w:val="20"/>
              </w:rPr>
              <w:t>卫星数</w:t>
            </w:r>
          </w:p>
          <w:p w14:paraId="6BA8FB69" w14:textId="77777777" w:rsidR="00B365DD" w:rsidRDefault="00B365DD" w:rsidP="00B365DD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"</w:t>
            </w:r>
            <w:r w:rsidRPr="00954904">
              <w:rPr>
                <w:rFonts w:ascii="Courier New" w:hAnsi="Courier New" w:cs="Courier New"/>
                <w:sz w:val="20"/>
              </w:rPr>
              <w:t>powerVoltage</w:t>
            </w:r>
            <w:r>
              <w:rPr>
                <w:rFonts w:ascii="Courier New" w:hAnsi="Courier New" w:cs="Courier New" w:hint="eastAsia"/>
                <w:sz w:val="20"/>
              </w:rPr>
              <w:t>"</w:t>
            </w:r>
            <w:r>
              <w:rPr>
                <w:rFonts w:ascii="Courier New" w:hAnsi="Courier New" w:cs="Courier New"/>
                <w:sz w:val="20"/>
              </w:rPr>
              <w:t>:"36",//</w:t>
            </w:r>
            <w:r>
              <w:rPr>
                <w:rFonts w:ascii="Courier New" w:hAnsi="Courier New" w:cs="Courier New" w:hint="eastAsia"/>
                <w:sz w:val="20"/>
              </w:rPr>
              <w:t>设备</w:t>
            </w:r>
            <w:r>
              <w:rPr>
                <w:rFonts w:ascii="Courier New" w:hAnsi="Courier New" w:cs="Courier New"/>
                <w:sz w:val="20"/>
              </w:rPr>
              <w:t>电池电压</w:t>
            </w:r>
          </w:p>
          <w:p w14:paraId="4CC1E042" w14:textId="77777777" w:rsidR="00B365DD" w:rsidRPr="007D592E" w:rsidRDefault="00B365DD" w:rsidP="00B365DD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"</w:t>
            </w:r>
            <w:r w:rsidRPr="00954904">
              <w:rPr>
                <w:rFonts w:ascii="Courier New" w:hAnsi="Courier New" w:cs="Courier New"/>
                <w:sz w:val="20"/>
              </w:rPr>
              <w:t>voltage</w:t>
            </w:r>
            <w:r>
              <w:rPr>
                <w:rFonts w:ascii="Courier New" w:hAnsi="Courier New" w:cs="Courier New"/>
                <w:sz w:val="20"/>
              </w:rPr>
              <w:t>":"78"//</w:t>
            </w:r>
            <w:r w:rsidRPr="00954904">
              <w:rPr>
                <w:rFonts w:ascii="Courier New" w:hAnsi="Courier New" w:cs="Courier New" w:hint="eastAsia"/>
                <w:sz w:val="20"/>
              </w:rPr>
              <w:t>电池剩余电量百分比</w:t>
            </w:r>
          </w:p>
          <w:p w14:paraId="44C51A38" w14:textId="77777777" w:rsidR="00B365DD" w:rsidRPr="007F2D41" w:rsidRDefault="00B365DD" w:rsidP="00B365DD">
            <w:pPr>
              <w:rPr>
                <w:rFonts w:ascii="Courier New" w:hAnsi="Courier New" w:cs="Courier New"/>
                <w:sz w:val="20"/>
              </w:rPr>
            </w:pPr>
          </w:p>
          <w:p w14:paraId="588BB2CE" w14:textId="77777777" w:rsidR="00AF0C8E" w:rsidRPr="007F2D41" w:rsidRDefault="00AF0C8E" w:rsidP="00DC7E09">
            <w:pPr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E460EF2" w14:textId="77777777" w:rsidR="0025598E" w:rsidRPr="008D3E3D" w:rsidRDefault="0025598E" w:rsidP="0025598E">
      <w:pPr>
        <w:pStyle w:val="4"/>
      </w:pPr>
      <w:r>
        <w:rPr>
          <w:rFonts w:hint="eastAsia"/>
        </w:rPr>
        <w:lastRenderedPageBreak/>
        <w:t>响应格式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20"/>
      </w:tblGrid>
      <w:tr w:rsidR="0025598E" w:rsidRPr="0037209F" w14:paraId="0EECF4D3" w14:textId="77777777" w:rsidTr="00EF42AA">
        <w:trPr>
          <w:trHeight w:val="487"/>
        </w:trPr>
        <w:tc>
          <w:tcPr>
            <w:tcW w:w="9020" w:type="dxa"/>
            <w:shd w:val="clear" w:color="auto" w:fill="D9D9D9"/>
          </w:tcPr>
          <w:p w14:paraId="10B85B9F" w14:textId="77777777" w:rsidR="00DE672C" w:rsidRPr="007D592E" w:rsidRDefault="00DE672C" w:rsidP="00DE672C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0B9F96FE" w14:textId="77777777" w:rsidR="00DE672C" w:rsidRPr="007D592E" w:rsidRDefault="00DE672C" w:rsidP="00DE672C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r w:rsidR="00FB7064">
              <w:rPr>
                <w:rFonts w:ascii="Courier New" w:hAnsi="Courier New" w:cs="Courier New" w:hint="eastAsia"/>
                <w:sz w:val="20"/>
              </w:rPr>
              <w:t>result</w:t>
            </w:r>
            <w:r w:rsidRPr="007D592E">
              <w:rPr>
                <w:rFonts w:ascii="Courier New" w:hAnsi="Courier New" w:cs="Courier New"/>
                <w:sz w:val="20"/>
              </w:rPr>
              <w:t>":</w:t>
            </w:r>
            <w:r w:rsidR="00FB7064">
              <w:rPr>
                <w:rFonts w:ascii="Courier New" w:hAnsi="Courier New" w:cs="Courier New" w:hint="eastAsia"/>
                <w:sz w:val="20"/>
              </w:rPr>
              <w:t xml:space="preserve"> 0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 w:rsidR="00951FF7">
              <w:rPr>
                <w:rFonts w:ascii="Courier New" w:hAnsi="Courier New" w:cs="Courier New" w:hint="eastAsia"/>
                <w:sz w:val="20"/>
              </w:rPr>
              <w:t>返回结果编码：</w:t>
            </w:r>
            <w:r w:rsidR="00A871F9">
              <w:rPr>
                <w:rFonts w:ascii="Courier New" w:hAnsi="Courier New" w:cs="Courier New" w:hint="eastAsia"/>
                <w:sz w:val="20"/>
              </w:rPr>
              <w:t>0</w:t>
            </w:r>
            <w:r w:rsidR="00A871F9">
              <w:rPr>
                <w:rFonts w:ascii="Courier New" w:hAnsi="Courier New" w:cs="Courier New" w:hint="eastAsia"/>
                <w:sz w:val="20"/>
              </w:rPr>
              <w:t>为成功、</w:t>
            </w:r>
            <w:r w:rsidR="00A871F9">
              <w:rPr>
                <w:rFonts w:ascii="Courier New" w:hAnsi="Courier New" w:cs="Courier New" w:hint="eastAsia"/>
                <w:sz w:val="20"/>
              </w:rPr>
              <w:t>1</w:t>
            </w:r>
            <w:r w:rsidR="00A871F9">
              <w:rPr>
                <w:rFonts w:ascii="Courier New" w:hAnsi="Courier New" w:cs="Courier New" w:hint="eastAsia"/>
                <w:sz w:val="20"/>
              </w:rPr>
              <w:t>是失败</w:t>
            </w:r>
          </w:p>
          <w:p w14:paraId="0470328B" w14:textId="77777777" w:rsidR="00DE672C" w:rsidRPr="007D592E" w:rsidRDefault="00521694" w:rsidP="00DE672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 w:rsidR="005E65D5">
              <w:rPr>
                <w:rFonts w:ascii="Courier New" w:hAnsi="Courier New" w:cs="Courier New" w:hint="eastAsia"/>
                <w:sz w:val="20"/>
              </w:rPr>
              <w:t>resultNote</w:t>
            </w:r>
            <w:proofErr w:type="spellEnd"/>
            <w:r>
              <w:rPr>
                <w:rFonts w:ascii="Courier New" w:hAnsi="Courier New" w:cs="Courier New"/>
                <w:sz w:val="20"/>
              </w:rPr>
              <w:t>":"</w:t>
            </w:r>
            <w:r w:rsidR="006C7C7C">
              <w:rPr>
                <w:rFonts w:ascii="Courier New" w:hAnsi="Courier New" w:cs="Courier New"/>
                <w:sz w:val="20"/>
              </w:rPr>
              <w:t>s</w:t>
            </w:r>
            <w:r w:rsidR="00EA378D">
              <w:rPr>
                <w:rFonts w:ascii="Courier New" w:hAnsi="Courier New" w:cs="Courier New" w:hint="eastAsia"/>
                <w:sz w:val="20"/>
              </w:rPr>
              <w:t>uccess</w:t>
            </w:r>
            <w:r>
              <w:rPr>
                <w:rFonts w:ascii="Courier New" w:hAnsi="Courier New" w:cs="Courier New"/>
                <w:sz w:val="20"/>
              </w:rPr>
              <w:t>"</w:t>
            </w:r>
            <w:r w:rsidR="00DE672C">
              <w:rPr>
                <w:rFonts w:ascii="Courier New" w:hAnsi="Courier New" w:cs="Courier New" w:hint="eastAsia"/>
                <w:sz w:val="20"/>
              </w:rPr>
              <w:t>//</w:t>
            </w:r>
            <w:r w:rsidR="00951FF7">
              <w:rPr>
                <w:rFonts w:ascii="Courier New" w:hAnsi="Courier New" w:cs="Courier New" w:hint="eastAsia"/>
                <w:sz w:val="20"/>
              </w:rPr>
              <w:t>返回结果描述</w:t>
            </w:r>
          </w:p>
          <w:p w14:paraId="5F4FAEAC" w14:textId="77777777" w:rsidR="0025598E" w:rsidRPr="0037209F" w:rsidRDefault="00DE672C" w:rsidP="00DE672C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3378EB31" w14:textId="77777777" w:rsidR="008D4911" w:rsidRDefault="00C77888" w:rsidP="008D4911">
      <w:pPr>
        <w:pStyle w:val="3"/>
        <w:ind w:left="849" w:hangingChars="386" w:hanging="849"/>
      </w:pPr>
      <w:bookmarkStart w:id="17" w:name="_Toc464832101"/>
      <w:r>
        <w:rPr>
          <w:rFonts w:hint="eastAsia"/>
        </w:rPr>
        <w:t>BASE</w:t>
      </w:r>
      <w:r w:rsidR="008D4911">
        <w:rPr>
          <w:rFonts w:hint="eastAsia"/>
        </w:rPr>
        <w:t>数据</w:t>
      </w:r>
      <w:bookmarkEnd w:id="17"/>
    </w:p>
    <w:p w14:paraId="40E3748B" w14:textId="77777777" w:rsidR="008D4911" w:rsidRDefault="008D4911" w:rsidP="008D4911">
      <w:r>
        <w:rPr>
          <w:rFonts w:hint="eastAsia"/>
        </w:rPr>
        <w:tab/>
      </w:r>
      <w:r>
        <w:rPr>
          <w:rFonts w:hint="eastAsia"/>
        </w:rPr>
        <w:t>接口说明：车辆位置数据</w:t>
      </w:r>
      <w:r w:rsidR="00531280">
        <w:rPr>
          <w:rFonts w:hint="eastAsia"/>
        </w:rPr>
        <w:t>（基站定位）</w:t>
      </w:r>
      <w:r>
        <w:rPr>
          <w:rFonts w:hint="eastAsia"/>
        </w:rPr>
        <w:t>，由</w:t>
      </w:r>
      <w:r>
        <w:rPr>
          <w:rFonts w:hint="eastAsia"/>
        </w:rPr>
        <w:t>DAE</w:t>
      </w:r>
      <w:r>
        <w:rPr>
          <w:rFonts w:hint="eastAsia"/>
        </w:rPr>
        <w:t>推送至后端服务。</w:t>
      </w:r>
    </w:p>
    <w:p w14:paraId="70FAC5BF" w14:textId="77777777" w:rsidR="008D4911" w:rsidRPr="001C4A0E" w:rsidRDefault="008D4911" w:rsidP="008D4911">
      <w:r>
        <w:rPr>
          <w:rFonts w:hint="eastAsia"/>
        </w:rPr>
        <w:tab/>
      </w:r>
      <w:r>
        <w:rPr>
          <w:rFonts w:hint="eastAsia"/>
        </w:rPr>
        <w:t>数据处理：后端服务需更</w:t>
      </w:r>
      <w:r w:rsidR="008E046F">
        <w:rPr>
          <w:rFonts w:hint="eastAsia"/>
        </w:rPr>
        <w:t>将基站</w:t>
      </w:r>
      <w:r w:rsidR="008E046F">
        <w:t>信息转换为</w:t>
      </w:r>
      <w:r w:rsidR="008E046F">
        <w:rPr>
          <w:rFonts w:hint="eastAsia"/>
        </w:rPr>
        <w:t>GPS</w:t>
      </w:r>
      <w:r w:rsidR="008E046F">
        <w:rPr>
          <w:rFonts w:hint="eastAsia"/>
        </w:rPr>
        <w:t>信息</w:t>
      </w:r>
      <w:r w:rsidR="008E046F">
        <w:t>，然后更新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车辆位置及历史轨迹信息。</w:t>
      </w:r>
    </w:p>
    <w:p w14:paraId="5F8114A4" w14:textId="77777777" w:rsidR="008D4911" w:rsidRPr="0073269A" w:rsidRDefault="008D4911" w:rsidP="008D4911">
      <w:pPr>
        <w:pStyle w:val="4"/>
      </w:pPr>
      <w:r>
        <w:rPr>
          <w:rFonts w:hint="eastAsia"/>
        </w:rPr>
        <w:t>请求格式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20"/>
      </w:tblGrid>
      <w:tr w:rsidR="008D4911" w:rsidRPr="0037209F" w14:paraId="097111AA" w14:textId="77777777" w:rsidTr="006B246F">
        <w:trPr>
          <w:trHeight w:val="629"/>
        </w:trPr>
        <w:tc>
          <w:tcPr>
            <w:tcW w:w="9020" w:type="dxa"/>
            <w:shd w:val="clear" w:color="auto" w:fill="D9D9D9"/>
          </w:tcPr>
          <w:p w14:paraId="7601B2EA" w14:textId="77777777" w:rsidR="008D4911" w:rsidRPr="007D592E" w:rsidRDefault="008D4911" w:rsidP="006B246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3A39A4F5" w14:textId="77777777" w:rsidR="008D4911" w:rsidRPr="007D592E" w:rsidRDefault="008D4911" w:rsidP="006B246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 w:rsidRPr="007D592E">
              <w:rPr>
                <w:rFonts w:ascii="Courier New" w:hAnsi="Courier New" w:cs="Courier New"/>
                <w:sz w:val="20"/>
              </w:rPr>
              <w:t>parameterType</w:t>
            </w:r>
            <w:proofErr w:type="spellEnd"/>
            <w:r w:rsidRPr="007D592E">
              <w:rPr>
                <w:rFonts w:ascii="Courier New" w:hAnsi="Courier New" w:cs="Courier New"/>
                <w:sz w:val="20"/>
              </w:rPr>
              <w:t>":"</w:t>
            </w:r>
            <w:r w:rsidR="008A3BDC">
              <w:rPr>
                <w:rFonts w:ascii="Courier New" w:hAnsi="Courier New" w:cs="Courier New" w:hint="eastAsia"/>
                <w:sz w:val="20"/>
              </w:rPr>
              <w:t>BASE</w:t>
            </w:r>
            <w:r w:rsidRPr="007D592E">
              <w:rPr>
                <w:rFonts w:ascii="Courier New" w:hAnsi="Courier New" w:cs="Courier New"/>
                <w:sz w:val="20"/>
              </w:rPr>
              <w:t>",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参数类型</w:t>
            </w:r>
            <w:r w:rsidR="00C9754F">
              <w:rPr>
                <w:rFonts w:ascii="Courier New" w:hAnsi="Courier New" w:cs="Courier New" w:hint="eastAsia"/>
                <w:sz w:val="20"/>
              </w:rPr>
              <w:t>，基站</w:t>
            </w:r>
            <w:r w:rsidR="00F86121">
              <w:rPr>
                <w:rFonts w:ascii="Courier New" w:hAnsi="Courier New" w:cs="Courier New" w:hint="eastAsia"/>
                <w:sz w:val="20"/>
              </w:rPr>
              <w:t>数据</w:t>
            </w:r>
          </w:p>
          <w:p w14:paraId="507A1ED9" w14:textId="77777777" w:rsidR="008D4911" w:rsidRPr="007D592E" w:rsidRDefault="008D4911" w:rsidP="006B246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"deviceId":"3604020003055171",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设备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</w:p>
          <w:p w14:paraId="77FE4E7C" w14:textId="77777777" w:rsidR="008D4911" w:rsidRPr="007D592E" w:rsidRDefault="008D4911" w:rsidP="006B246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"sampleTime":"2016-05-09 14:51:36",</w:t>
            </w:r>
            <w:r>
              <w:rPr>
                <w:rFonts w:ascii="Courier New" w:hAnsi="Courier New" w:cs="Courier New" w:hint="eastAsia"/>
                <w:sz w:val="20"/>
              </w:rPr>
              <w:t>//DAE</w:t>
            </w:r>
            <w:r>
              <w:rPr>
                <w:rFonts w:ascii="Courier New" w:hAnsi="Courier New" w:cs="Courier New" w:hint="eastAsia"/>
                <w:sz w:val="20"/>
              </w:rPr>
              <w:t>接收报文时间</w:t>
            </w:r>
          </w:p>
          <w:p w14:paraId="7215DB36" w14:textId="77777777" w:rsidR="008D4911" w:rsidRPr="007D592E" w:rsidRDefault="008D4911" w:rsidP="006B246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"posMethod":</w:t>
            </w:r>
            <w:r w:rsidR="00F60CF2">
              <w:rPr>
                <w:rFonts w:ascii="Courier New" w:hAnsi="Courier New" w:cs="Courier New" w:hint="eastAsia"/>
                <w:sz w:val="20"/>
              </w:rPr>
              <w:t>2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定位类型，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为</w:t>
            </w:r>
            <w:r>
              <w:rPr>
                <w:rFonts w:ascii="Courier New" w:hAnsi="Courier New" w:cs="Courier New" w:hint="eastAsia"/>
                <w:sz w:val="20"/>
              </w:rPr>
              <w:t>GPS</w:t>
            </w:r>
            <w:r>
              <w:rPr>
                <w:rFonts w:ascii="Courier New" w:hAnsi="Courier New" w:cs="Courier New" w:hint="eastAsia"/>
                <w:sz w:val="20"/>
              </w:rPr>
              <w:t>定位，</w:t>
            </w:r>
            <w:r>
              <w:rPr>
                <w:rFonts w:ascii="Courier New" w:hAnsi="Courier New" w:cs="Courier New" w:hint="eastAsia"/>
                <w:sz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</w:rPr>
              <w:t>为</w:t>
            </w:r>
            <w:r>
              <w:rPr>
                <w:rFonts w:ascii="Courier New" w:hAnsi="Courier New" w:cs="Courier New" w:hint="eastAsia"/>
                <w:sz w:val="20"/>
              </w:rPr>
              <w:t>LBS</w:t>
            </w:r>
            <w:r>
              <w:rPr>
                <w:rFonts w:ascii="Courier New" w:hAnsi="Courier New" w:cs="Courier New" w:hint="eastAsia"/>
                <w:sz w:val="20"/>
              </w:rPr>
              <w:t>定位</w:t>
            </w:r>
          </w:p>
          <w:p w14:paraId="4B87A3AC" w14:textId="77777777" w:rsidR="008D4911" w:rsidRDefault="008D4911" w:rsidP="00F60C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"posTime":"2016-05-09 14:51:34",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报文上报时间</w:t>
            </w:r>
          </w:p>
          <w:p w14:paraId="2D9EDD78" w14:textId="77777777" w:rsidR="008D4911" w:rsidRDefault="008D4911" w:rsidP="006B246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"baseNum":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基站信息数量，</w:t>
            </w:r>
            <w:r w:rsidR="00F72E8D">
              <w:rPr>
                <w:rFonts w:ascii="Courier New" w:hAnsi="Courier New" w:cs="Courier New" w:hint="eastAsia"/>
                <w:sz w:val="20"/>
              </w:rPr>
              <w:t>1</w:t>
            </w:r>
            <w:r w:rsidR="00F72E8D">
              <w:rPr>
                <w:rFonts w:ascii="Courier New" w:hAnsi="Courier New" w:cs="Courier New"/>
                <w:sz w:val="20"/>
              </w:rPr>
              <w:t>~3</w:t>
            </w:r>
            <w:r w:rsidR="00476D5B">
              <w:rPr>
                <w:rFonts w:ascii="Courier New" w:hAnsi="Courier New" w:cs="Courier New" w:hint="eastAsia"/>
                <w:sz w:val="20"/>
              </w:rPr>
              <w:t>，如果</w:t>
            </w:r>
            <w:r w:rsidR="00476D5B">
              <w:rPr>
                <w:rFonts w:ascii="Courier New" w:hAnsi="Courier New" w:cs="Courier New"/>
                <w:sz w:val="20"/>
              </w:rPr>
              <w:t>是</w:t>
            </w:r>
            <w:r w:rsidR="00476D5B">
              <w:rPr>
                <w:rFonts w:ascii="Courier New" w:hAnsi="Courier New" w:cs="Courier New" w:hint="eastAsia"/>
                <w:sz w:val="20"/>
              </w:rPr>
              <w:t>3</w:t>
            </w:r>
            <w:r w:rsidR="00476D5B">
              <w:rPr>
                <w:rFonts w:ascii="Courier New" w:hAnsi="Courier New" w:cs="Courier New" w:hint="eastAsia"/>
                <w:sz w:val="20"/>
              </w:rPr>
              <w:t>就会</w:t>
            </w:r>
            <w:r w:rsidR="00476D5B">
              <w:rPr>
                <w:rFonts w:ascii="Courier New" w:hAnsi="Courier New" w:cs="Courier New"/>
                <w:sz w:val="20"/>
              </w:rPr>
              <w:t>有</w:t>
            </w:r>
            <w:r w:rsidR="00476D5B">
              <w:rPr>
                <w:rFonts w:ascii="Courier New" w:hAnsi="Courier New" w:cs="Courier New"/>
                <w:sz w:val="20"/>
              </w:rPr>
              <w:t>base1,base2,base3</w:t>
            </w:r>
            <w:r w:rsidR="00191362">
              <w:rPr>
                <w:rFonts w:ascii="Courier New" w:hAnsi="Courier New" w:cs="Courier New" w:hint="eastAsia"/>
                <w:sz w:val="20"/>
              </w:rPr>
              <w:t>，</w:t>
            </w:r>
            <w:r w:rsidR="00191362">
              <w:rPr>
                <w:rFonts w:ascii="Courier New" w:hAnsi="Courier New" w:cs="Courier New"/>
                <w:sz w:val="20"/>
              </w:rPr>
              <w:t>但是</w:t>
            </w:r>
            <w:r w:rsidR="00191362">
              <w:rPr>
                <w:rFonts w:ascii="Courier New" w:hAnsi="Courier New" w:cs="Courier New"/>
                <w:sz w:val="20"/>
              </w:rPr>
              <w:t>base1</w:t>
            </w:r>
            <w:r w:rsidR="00191362">
              <w:rPr>
                <w:rFonts w:ascii="Courier New" w:hAnsi="Courier New" w:cs="Courier New" w:hint="eastAsia"/>
                <w:sz w:val="20"/>
              </w:rPr>
              <w:t>最</w:t>
            </w:r>
            <w:r w:rsidR="00191362">
              <w:rPr>
                <w:rFonts w:ascii="Courier New" w:hAnsi="Courier New" w:cs="Courier New"/>
                <w:sz w:val="20"/>
              </w:rPr>
              <w:t>准确</w:t>
            </w:r>
            <w:r w:rsidR="0008383E">
              <w:rPr>
                <w:rFonts w:ascii="Courier New" w:hAnsi="Courier New" w:cs="Courier New" w:hint="eastAsia"/>
                <w:sz w:val="20"/>
              </w:rPr>
              <w:t>，</w:t>
            </w:r>
            <w:r w:rsidR="0008383E">
              <w:rPr>
                <w:rFonts w:ascii="Courier New" w:hAnsi="Courier New" w:cs="Courier New"/>
                <w:sz w:val="20"/>
              </w:rPr>
              <w:t>建议使用</w:t>
            </w:r>
            <w:r w:rsidR="0008383E">
              <w:rPr>
                <w:rFonts w:ascii="Courier New" w:hAnsi="Courier New" w:cs="Courier New"/>
                <w:sz w:val="20"/>
              </w:rPr>
              <w:t>base1</w:t>
            </w:r>
            <w:r w:rsidR="0008383E">
              <w:rPr>
                <w:rFonts w:ascii="Courier New" w:hAnsi="Courier New" w:cs="Courier New" w:hint="eastAsia"/>
                <w:sz w:val="20"/>
              </w:rPr>
              <w:t>来</w:t>
            </w:r>
            <w:r w:rsidR="0008383E">
              <w:rPr>
                <w:rFonts w:ascii="Courier New" w:hAnsi="Courier New" w:cs="Courier New"/>
                <w:sz w:val="20"/>
              </w:rPr>
              <w:t>转换为</w:t>
            </w:r>
            <w:r w:rsidR="0008383E">
              <w:rPr>
                <w:rFonts w:ascii="Courier New" w:hAnsi="Courier New" w:cs="Courier New" w:hint="eastAsia"/>
                <w:sz w:val="20"/>
              </w:rPr>
              <w:t>GPS</w:t>
            </w:r>
            <w:r w:rsidR="0008383E">
              <w:rPr>
                <w:rFonts w:ascii="Courier New" w:hAnsi="Courier New" w:cs="Courier New" w:hint="eastAsia"/>
                <w:sz w:val="20"/>
              </w:rPr>
              <w:t>。</w:t>
            </w:r>
          </w:p>
          <w:p w14:paraId="42A31238" w14:textId="77777777" w:rsidR="008F4A4D" w:rsidRDefault="008D4911" w:rsidP="00AF172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"base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</w:rPr>
              <w:t>"460#00#</w:t>
            </w:r>
            <w:r w:rsidRPr="00797347">
              <w:rPr>
                <w:rFonts w:ascii="Courier New" w:hAnsi="Courier New" w:cs="Courier New"/>
                <w:sz w:val="20"/>
              </w:rPr>
              <w:t>08577</w:t>
            </w:r>
            <w:r>
              <w:rPr>
                <w:rFonts w:ascii="Courier New" w:hAnsi="Courier New" w:cs="Courier New" w:hint="eastAsia"/>
                <w:sz w:val="20"/>
              </w:rPr>
              <w:t>#</w:t>
            </w:r>
            <w:r w:rsidRPr="00797347">
              <w:rPr>
                <w:rFonts w:ascii="Courier New" w:hAnsi="Courier New" w:cs="Courier New"/>
                <w:sz w:val="20"/>
              </w:rPr>
              <w:t>41072</w:t>
            </w:r>
            <w:r>
              <w:rPr>
                <w:rFonts w:ascii="Courier New" w:hAnsi="Courier New" w:cs="Courier New" w:hint="eastAsia"/>
                <w:sz w:val="20"/>
              </w:rPr>
              <w:t>"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基站信息，格式为“</w:t>
            </w:r>
            <w:proofErr w:type="spellStart"/>
            <w:r>
              <w:rPr>
                <w:rFonts w:ascii="Calibri" w:hAnsi="Calibri" w:cs="Calibri"/>
                <w:szCs w:val="21"/>
              </w:rPr>
              <w:t>MCC</w:t>
            </w:r>
            <w:r>
              <w:rPr>
                <w:rFonts w:hint="eastAsia"/>
                <w:szCs w:val="21"/>
              </w:rPr>
              <w:t>#</w:t>
            </w:r>
            <w:r>
              <w:rPr>
                <w:rFonts w:ascii="Calibri" w:hAnsi="Calibri" w:cs="Calibri"/>
                <w:szCs w:val="21"/>
              </w:rPr>
              <w:t>MNC</w:t>
            </w:r>
            <w:r>
              <w:rPr>
                <w:rFonts w:hint="eastAsia"/>
                <w:szCs w:val="21"/>
              </w:rPr>
              <w:t>#</w:t>
            </w:r>
            <w:r>
              <w:rPr>
                <w:rFonts w:ascii="Calibri" w:hAnsi="Calibri" w:cs="Calibri"/>
                <w:szCs w:val="21"/>
              </w:rPr>
              <w:t>LAC</w:t>
            </w:r>
            <w:r>
              <w:rPr>
                <w:rFonts w:hint="eastAsia"/>
                <w:szCs w:val="21"/>
              </w:rPr>
              <w:t>#</w:t>
            </w:r>
            <w:r>
              <w:rPr>
                <w:rFonts w:ascii="Calibri" w:hAnsi="Calibri" w:cs="Calibri"/>
                <w:szCs w:val="21"/>
              </w:rPr>
              <w:t>CellID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>”</w:t>
            </w:r>
            <w:r w:rsidR="008F4A4D" w:rsidRPr="008F4A4D">
              <w:rPr>
                <w:rFonts w:ascii="Courier New" w:hAnsi="Courier New" w:cs="Courier New"/>
                <w:sz w:val="20"/>
              </w:rPr>
              <w:tab/>
              <w:t>"posSpeed":0,</w:t>
            </w:r>
            <w:r w:rsidR="00AF1721">
              <w:rPr>
                <w:rFonts w:ascii="Courier New" w:hAnsi="Courier New" w:cs="Courier New" w:hint="eastAsia"/>
                <w:sz w:val="20"/>
              </w:rPr>
              <w:t>//</w:t>
            </w:r>
            <w:r w:rsidR="00AF1721">
              <w:rPr>
                <w:rFonts w:ascii="Courier New" w:hAnsi="Courier New" w:cs="Courier New" w:hint="eastAsia"/>
                <w:sz w:val="20"/>
              </w:rPr>
              <w:t>速度</w:t>
            </w:r>
          </w:p>
          <w:p w14:paraId="04FECF15" w14:textId="77777777" w:rsidR="00446948" w:rsidRDefault="00446948" w:rsidP="00FA6BFB">
            <w:pPr>
              <w:ind w:firstLineChars="350" w:firstLine="700"/>
              <w:rPr>
                <w:sz w:val="24"/>
              </w:rPr>
            </w:pPr>
            <w:r w:rsidRPr="00AF6845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AF6845">
              <w:rPr>
                <w:rFonts w:ascii="Courier New" w:hAnsi="Courier New" w:cs="Courier New"/>
                <w:sz w:val="20"/>
              </w:rPr>
              <w:t>gateNo</w:t>
            </w:r>
            <w:proofErr w:type="spellEnd"/>
            <w:r w:rsidRPr="00AF6845">
              <w:rPr>
                <w:rFonts w:ascii="Courier New" w:hAnsi="Courier New" w:cs="Courier New"/>
                <w:sz w:val="20"/>
              </w:rPr>
              <w:t>": "http:/</w:t>
            </w:r>
            <w:r w:rsidR="0077053D" w:rsidRPr="00AF6845">
              <w:rPr>
                <w:rFonts w:ascii="Courier New" w:hAnsi="Courier New" w:cs="Courier New"/>
                <w:sz w:val="20"/>
              </w:rPr>
              <w:t>/192.168.18.177:8062/downward"</w:t>
            </w:r>
            <w:r w:rsidR="00F2391F">
              <w:rPr>
                <w:rFonts w:ascii="Courier New" w:hAnsi="Courier New" w:cs="Courier New"/>
                <w:sz w:val="20"/>
              </w:rPr>
              <w:t>,</w:t>
            </w:r>
            <w:r w:rsidRPr="00AF6845">
              <w:rPr>
                <w:rFonts w:ascii="Courier New" w:hAnsi="Courier New" w:cs="Courier New" w:hint="eastAsia"/>
                <w:sz w:val="20"/>
              </w:rPr>
              <w:t xml:space="preserve">// </w:t>
            </w:r>
            <w:proofErr w:type="spellStart"/>
            <w:r w:rsidRPr="00AF6845">
              <w:rPr>
                <w:rFonts w:ascii="Courier New" w:hAnsi="Courier New" w:cs="Courier New" w:hint="eastAsia"/>
                <w:sz w:val="20"/>
              </w:rPr>
              <w:t>dae</w:t>
            </w:r>
            <w:proofErr w:type="spellEnd"/>
            <w:r w:rsidRPr="00AF6845">
              <w:rPr>
                <w:rFonts w:ascii="Courier New" w:hAnsi="Courier New" w:cs="Courier New"/>
                <w:sz w:val="20"/>
              </w:rPr>
              <w:t>监听下发命令的</w:t>
            </w:r>
            <w:r w:rsidRPr="00AF6845">
              <w:rPr>
                <w:rFonts w:ascii="Courier New" w:hAnsi="Courier New" w:cs="Courier New"/>
                <w:sz w:val="20"/>
              </w:rPr>
              <w:t>URL</w:t>
            </w:r>
          </w:p>
          <w:p w14:paraId="3E5AF8D9" w14:textId="77777777" w:rsidR="0020315C" w:rsidRDefault="0020315C" w:rsidP="0020315C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7F2D41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7F2D41">
              <w:rPr>
                <w:rFonts w:ascii="Courier New" w:hAnsi="Courier New" w:cs="Courier New"/>
                <w:sz w:val="20"/>
              </w:rPr>
              <w:t>alertStatus</w:t>
            </w:r>
            <w:proofErr w:type="spellEnd"/>
            <w:r w:rsidRPr="007F2D41">
              <w:rPr>
                <w:rFonts w:ascii="Courier New" w:hAnsi="Courier New" w:cs="Courier New"/>
                <w:sz w:val="20"/>
              </w:rPr>
              <w:t>": "0"</w:t>
            </w:r>
            <w:r w:rsidR="0054771B">
              <w:rPr>
                <w:rFonts w:ascii="Courier New" w:hAnsi="Courier New" w:cs="Courier New"/>
                <w:sz w:val="20"/>
              </w:rPr>
              <w:t>,</w:t>
            </w:r>
            <w:r w:rsidRPr="007F2D41">
              <w:rPr>
                <w:rFonts w:ascii="Courier New" w:hAnsi="Courier New" w:cs="Courier New" w:hint="eastAsia"/>
                <w:sz w:val="20"/>
              </w:rPr>
              <w:t xml:space="preserve">// </w:t>
            </w:r>
            <w:r w:rsidRPr="007F2D41">
              <w:rPr>
                <w:rFonts w:ascii="Courier New" w:hAnsi="Courier New" w:cs="Courier New" w:hint="eastAsia"/>
                <w:sz w:val="20"/>
              </w:rPr>
              <w:t>告警</w:t>
            </w:r>
            <w:r w:rsidRPr="007F2D41">
              <w:rPr>
                <w:rFonts w:ascii="Courier New" w:hAnsi="Courier New" w:cs="Courier New"/>
                <w:sz w:val="20"/>
              </w:rPr>
              <w:t>类型</w:t>
            </w:r>
            <w:r w:rsidRPr="007F2D41">
              <w:rPr>
                <w:rFonts w:ascii="Courier New" w:hAnsi="Courier New" w:cs="Courier New" w:hint="eastAsia"/>
                <w:sz w:val="20"/>
              </w:rPr>
              <w:t>，</w:t>
            </w:r>
            <w:r w:rsidRPr="007F2D41">
              <w:rPr>
                <w:rFonts w:ascii="Courier New" w:hAnsi="Courier New" w:cs="Courier New" w:hint="eastAsia"/>
                <w:sz w:val="20"/>
              </w:rPr>
              <w:t>0</w:t>
            </w:r>
            <w:r w:rsidRPr="007F2D41">
              <w:rPr>
                <w:rFonts w:ascii="Courier New" w:hAnsi="Courier New" w:cs="Courier New" w:hint="eastAsia"/>
                <w:sz w:val="20"/>
              </w:rPr>
              <w:t>：</w:t>
            </w:r>
            <w:r w:rsidRPr="007F2D41">
              <w:rPr>
                <w:rFonts w:ascii="Courier New" w:hAnsi="Courier New" w:cs="Courier New"/>
                <w:sz w:val="20"/>
              </w:rPr>
              <w:t>非告警，</w:t>
            </w:r>
            <w:r w:rsidRPr="007F2D41">
              <w:rPr>
                <w:rFonts w:ascii="Courier New" w:hAnsi="Courier New" w:cs="Courier New" w:hint="eastAsia"/>
                <w:sz w:val="20"/>
              </w:rPr>
              <w:t>31</w:t>
            </w:r>
            <w:r w:rsidRPr="007F2D41">
              <w:rPr>
                <w:rFonts w:ascii="Courier New" w:hAnsi="Courier New" w:cs="Courier New" w:hint="eastAsia"/>
                <w:sz w:val="20"/>
              </w:rPr>
              <w:t>：</w:t>
            </w:r>
            <w:r w:rsidRPr="007F2D41">
              <w:rPr>
                <w:rFonts w:ascii="Courier New" w:hAnsi="Courier New" w:cs="Courier New"/>
                <w:sz w:val="20"/>
              </w:rPr>
              <w:t>震动告警</w:t>
            </w:r>
            <w:r w:rsidRPr="007F2D41">
              <w:rPr>
                <w:rFonts w:ascii="Courier New" w:hAnsi="Courier New" w:cs="Courier New" w:hint="eastAsia"/>
                <w:sz w:val="20"/>
              </w:rPr>
              <w:t>，</w:t>
            </w:r>
            <w:r w:rsidRPr="007F2D41">
              <w:rPr>
                <w:rFonts w:ascii="Courier New" w:hAnsi="Courier New" w:cs="Courier New" w:hint="eastAsia"/>
                <w:sz w:val="20"/>
              </w:rPr>
              <w:t>16</w:t>
            </w:r>
            <w:r w:rsidRPr="007F2D41">
              <w:rPr>
                <w:rFonts w:ascii="Courier New" w:hAnsi="Courier New" w:cs="Courier New" w:hint="eastAsia"/>
                <w:sz w:val="20"/>
              </w:rPr>
              <w:t>：移位</w:t>
            </w:r>
            <w:r w:rsidRPr="007F2D41">
              <w:rPr>
                <w:rFonts w:ascii="Courier New" w:hAnsi="Courier New" w:cs="Courier New"/>
                <w:sz w:val="20"/>
              </w:rPr>
              <w:t>告警</w:t>
            </w:r>
          </w:p>
          <w:p w14:paraId="43097AB8" w14:textId="77777777" w:rsidR="0054771B" w:rsidRDefault="0054771B" w:rsidP="0054771B">
            <w:pPr>
              <w:rPr>
                <w:rFonts w:ascii="Courier New" w:hAnsi="Courier New" w:cs="Courier New"/>
                <w:sz w:val="20"/>
              </w:rPr>
            </w:pPr>
            <w:r w:rsidRPr="00FB7193">
              <w:rPr>
                <w:rFonts w:ascii="Courier New" w:hAnsi="Courier New" w:cs="Courier New" w:hint="eastAsia"/>
                <w:sz w:val="20"/>
              </w:rPr>
              <w:tab/>
            </w:r>
            <w:r w:rsidRPr="005923BB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5923BB">
              <w:rPr>
                <w:rFonts w:ascii="Courier New" w:hAnsi="Courier New" w:cs="Courier New"/>
                <w:sz w:val="20"/>
              </w:rPr>
              <w:t>vehicleMoving</w:t>
            </w:r>
            <w:proofErr w:type="spellEnd"/>
            <w:r w:rsidRPr="005923BB">
              <w:rPr>
                <w:rFonts w:ascii="Courier New" w:hAnsi="Courier New" w:cs="Courier New"/>
                <w:sz w:val="20"/>
              </w:rPr>
              <w:t>": "1",</w:t>
            </w:r>
            <w:r>
              <w:rPr>
                <w:rFonts w:ascii="Courier New" w:hAnsi="Courier New" w:cs="Courier New"/>
                <w:sz w:val="20"/>
              </w:rPr>
              <w:t xml:space="preserve"> // </w:t>
            </w:r>
            <w:r>
              <w:rPr>
                <w:rFonts w:ascii="Courier New" w:hAnsi="Courier New" w:cs="Courier New" w:hint="eastAsia"/>
                <w:sz w:val="20"/>
              </w:rPr>
              <w:t>车辆运动</w:t>
            </w:r>
            <w:r>
              <w:rPr>
                <w:rFonts w:ascii="Courier New" w:hAnsi="Courier New" w:cs="Courier New"/>
                <w:sz w:val="20"/>
              </w:rPr>
              <w:t>状态，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：</w:t>
            </w:r>
            <w:r>
              <w:rPr>
                <w:rFonts w:ascii="Courier New" w:hAnsi="Courier New" w:cs="Courier New"/>
                <w:sz w:val="20"/>
              </w:rPr>
              <w:t>静止，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：</w:t>
            </w:r>
            <w:r>
              <w:rPr>
                <w:rFonts w:ascii="Courier New" w:hAnsi="Courier New" w:cs="Courier New"/>
                <w:sz w:val="20"/>
              </w:rPr>
              <w:t>运动</w:t>
            </w:r>
          </w:p>
          <w:p w14:paraId="5DB5AF2C" w14:textId="77777777" w:rsidR="0054771B" w:rsidRPr="00954904" w:rsidRDefault="0054771B" w:rsidP="0054771B">
            <w:pPr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supplyVoltage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"35", //</w:t>
            </w:r>
            <w:r w:rsidRPr="00954904">
              <w:rPr>
                <w:rFonts w:ascii="Courier New" w:hAnsi="Courier New" w:cs="Courier New" w:hint="eastAsia"/>
                <w:sz w:val="20"/>
              </w:rPr>
              <w:t>设备供电电压</w:t>
            </w:r>
          </w:p>
          <w:p w14:paraId="1E0E0C05" w14:textId="77777777" w:rsidR="0054771B" w:rsidRPr="00954904" w:rsidRDefault="0054771B" w:rsidP="0054771B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gsmSignal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"60", //GSM</w:t>
            </w:r>
            <w:r w:rsidRPr="00954904">
              <w:rPr>
                <w:rFonts w:ascii="Courier New" w:hAnsi="Courier New" w:cs="Courier New" w:hint="eastAsia"/>
                <w:sz w:val="20"/>
              </w:rPr>
              <w:t>信号强度</w:t>
            </w:r>
          </w:p>
          <w:p w14:paraId="1BEFD7E9" w14:textId="77777777" w:rsidR="0054771B" w:rsidRPr="00954904" w:rsidRDefault="0054771B" w:rsidP="0054771B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alarmStatus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"1", //</w:t>
            </w:r>
            <w:r w:rsidRPr="00954904">
              <w:rPr>
                <w:rFonts w:ascii="Courier New" w:hAnsi="Courier New" w:cs="Courier New" w:hint="eastAsia"/>
                <w:sz w:val="20"/>
              </w:rPr>
              <w:t>是否打开防盗报警，</w:t>
            </w:r>
            <w:r w:rsidRPr="00954904">
              <w:rPr>
                <w:rFonts w:ascii="Courier New" w:hAnsi="Courier New" w:cs="Courier New" w:hint="eastAsia"/>
                <w:sz w:val="20"/>
              </w:rPr>
              <w:t>0</w:t>
            </w:r>
            <w:r w:rsidRPr="00954904">
              <w:rPr>
                <w:rFonts w:ascii="Courier New" w:hAnsi="Courier New" w:cs="Courier New" w:hint="eastAsia"/>
                <w:sz w:val="20"/>
              </w:rPr>
              <w:t>：关闭，</w:t>
            </w:r>
            <w:r w:rsidRPr="00954904">
              <w:rPr>
                <w:rFonts w:ascii="Courier New" w:hAnsi="Courier New" w:cs="Courier New" w:hint="eastAsia"/>
                <w:sz w:val="20"/>
              </w:rPr>
              <w:t>1</w:t>
            </w:r>
            <w:r w:rsidRPr="00954904">
              <w:rPr>
                <w:rFonts w:ascii="Courier New" w:hAnsi="Courier New" w:cs="Courier New" w:hint="eastAsia"/>
                <w:sz w:val="20"/>
              </w:rPr>
              <w:t>：打开，示例：打开</w:t>
            </w:r>
          </w:p>
          <w:p w14:paraId="5B3AD30B" w14:textId="77777777" w:rsidR="0054771B" w:rsidRPr="00954904" w:rsidRDefault="0054771B" w:rsidP="0054771B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workingStatus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"1", //</w:t>
            </w:r>
            <w:r w:rsidRPr="00954904">
              <w:rPr>
                <w:rFonts w:ascii="Courier New" w:hAnsi="Courier New" w:cs="Courier New" w:hint="eastAsia"/>
                <w:sz w:val="20"/>
              </w:rPr>
              <w:t>设备处于什么状态，</w:t>
            </w:r>
            <w:r w:rsidRPr="00954904">
              <w:rPr>
                <w:rFonts w:ascii="Courier New" w:hAnsi="Courier New" w:cs="Courier New" w:hint="eastAsia"/>
                <w:sz w:val="20"/>
              </w:rPr>
              <w:t>0</w:t>
            </w:r>
            <w:r w:rsidRPr="00954904">
              <w:rPr>
                <w:rFonts w:ascii="Courier New" w:hAnsi="Courier New" w:cs="Courier New" w:hint="eastAsia"/>
                <w:sz w:val="20"/>
              </w:rPr>
              <w:t>：休眠，</w:t>
            </w:r>
            <w:r w:rsidRPr="00954904">
              <w:rPr>
                <w:rFonts w:ascii="Courier New" w:hAnsi="Courier New" w:cs="Courier New" w:hint="eastAsia"/>
                <w:sz w:val="20"/>
              </w:rPr>
              <w:t>1</w:t>
            </w:r>
            <w:r w:rsidRPr="00954904">
              <w:rPr>
                <w:rFonts w:ascii="Courier New" w:hAnsi="Courier New" w:cs="Courier New" w:hint="eastAsia"/>
                <w:sz w:val="20"/>
              </w:rPr>
              <w:t>：正常工作</w:t>
            </w:r>
          </w:p>
          <w:p w14:paraId="7ABF3F2F" w14:textId="77777777" w:rsidR="0054771B" w:rsidRPr="00954904" w:rsidRDefault="0054771B" w:rsidP="0054771B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supplyType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"1",  //</w:t>
            </w:r>
            <w:r w:rsidRPr="00954904">
              <w:rPr>
                <w:rFonts w:ascii="Courier New" w:hAnsi="Courier New" w:cs="Courier New" w:hint="eastAsia"/>
                <w:sz w:val="20"/>
              </w:rPr>
              <w:t>设备是内部供电，还是外部供电，</w:t>
            </w:r>
            <w:r w:rsidRPr="00954904">
              <w:rPr>
                <w:rFonts w:ascii="Courier New" w:hAnsi="Courier New" w:cs="Courier New" w:hint="eastAsia"/>
                <w:sz w:val="20"/>
              </w:rPr>
              <w:t>1</w:t>
            </w:r>
            <w:r w:rsidRPr="00954904">
              <w:rPr>
                <w:rFonts w:ascii="Courier New" w:hAnsi="Courier New" w:cs="Courier New" w:hint="eastAsia"/>
                <w:sz w:val="20"/>
              </w:rPr>
              <w:t>：外部，</w:t>
            </w:r>
            <w:r w:rsidRPr="00954904">
              <w:rPr>
                <w:rFonts w:ascii="Courier New" w:hAnsi="Courier New" w:cs="Courier New" w:hint="eastAsia"/>
                <w:sz w:val="20"/>
              </w:rPr>
              <w:t>0</w:t>
            </w:r>
            <w:r w:rsidRPr="00954904">
              <w:rPr>
                <w:rFonts w:ascii="Courier New" w:hAnsi="Courier New" w:cs="Courier New" w:hint="eastAsia"/>
                <w:sz w:val="20"/>
              </w:rPr>
              <w:t>：内部</w:t>
            </w:r>
          </w:p>
          <w:p w14:paraId="15E7E763" w14:textId="77777777" w:rsidR="0054771B" w:rsidRDefault="0054771B" w:rsidP="0054771B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954904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954904">
              <w:rPr>
                <w:rFonts w:ascii="Courier New" w:hAnsi="Courier New" w:cs="Courier New" w:hint="eastAsia"/>
                <w:sz w:val="20"/>
              </w:rPr>
              <w:t>satelliteNum</w:t>
            </w:r>
            <w:proofErr w:type="spellEnd"/>
            <w:r w:rsidRPr="00954904">
              <w:rPr>
                <w:rFonts w:ascii="Courier New" w:hAnsi="Courier New" w:cs="Courier New" w:hint="eastAsia"/>
                <w:sz w:val="20"/>
              </w:rPr>
              <w:t>": "0"</w:t>
            </w:r>
            <w:r>
              <w:rPr>
                <w:rFonts w:ascii="Courier New" w:hAnsi="Courier New" w:cs="Courier New" w:hint="eastAsia"/>
                <w:sz w:val="20"/>
              </w:rPr>
              <w:t>,</w:t>
            </w:r>
            <w:r w:rsidRPr="00954904">
              <w:rPr>
                <w:rFonts w:ascii="Courier New" w:hAnsi="Courier New" w:cs="Courier New" w:hint="eastAsia"/>
                <w:sz w:val="20"/>
              </w:rPr>
              <w:t xml:space="preserve"> //GPS</w:t>
            </w:r>
            <w:r w:rsidRPr="00954904">
              <w:rPr>
                <w:rFonts w:ascii="Courier New" w:hAnsi="Courier New" w:cs="Courier New" w:hint="eastAsia"/>
                <w:sz w:val="20"/>
              </w:rPr>
              <w:t>卫星数</w:t>
            </w:r>
          </w:p>
          <w:p w14:paraId="7CA4776F" w14:textId="77777777" w:rsidR="0054771B" w:rsidRDefault="0054771B" w:rsidP="0054771B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"</w:t>
            </w:r>
            <w:r w:rsidRPr="00954904">
              <w:rPr>
                <w:rFonts w:ascii="Courier New" w:hAnsi="Courier New" w:cs="Courier New"/>
                <w:sz w:val="20"/>
              </w:rPr>
              <w:t>powerVoltage</w:t>
            </w:r>
            <w:r>
              <w:rPr>
                <w:rFonts w:ascii="Courier New" w:hAnsi="Courier New" w:cs="Courier New" w:hint="eastAsia"/>
                <w:sz w:val="20"/>
              </w:rPr>
              <w:t>"</w:t>
            </w:r>
            <w:r>
              <w:rPr>
                <w:rFonts w:ascii="Courier New" w:hAnsi="Courier New" w:cs="Courier New"/>
                <w:sz w:val="20"/>
              </w:rPr>
              <w:t>:"36",//</w:t>
            </w:r>
            <w:r>
              <w:rPr>
                <w:rFonts w:ascii="Courier New" w:hAnsi="Courier New" w:cs="Courier New" w:hint="eastAsia"/>
                <w:sz w:val="20"/>
              </w:rPr>
              <w:t>设备</w:t>
            </w:r>
            <w:r>
              <w:rPr>
                <w:rFonts w:ascii="Courier New" w:hAnsi="Courier New" w:cs="Courier New"/>
                <w:sz w:val="20"/>
              </w:rPr>
              <w:t>电池电压</w:t>
            </w:r>
          </w:p>
          <w:p w14:paraId="4C86DF8D" w14:textId="77777777" w:rsidR="0054771B" w:rsidRPr="008F4A4D" w:rsidRDefault="0054771B" w:rsidP="008F2E34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"</w:t>
            </w:r>
            <w:r w:rsidRPr="00954904">
              <w:rPr>
                <w:rFonts w:ascii="Courier New" w:hAnsi="Courier New" w:cs="Courier New"/>
                <w:sz w:val="20"/>
              </w:rPr>
              <w:t>voltage</w:t>
            </w:r>
            <w:r>
              <w:rPr>
                <w:rFonts w:ascii="Courier New" w:hAnsi="Courier New" w:cs="Courier New"/>
                <w:sz w:val="20"/>
              </w:rPr>
              <w:t>":"78"//</w:t>
            </w:r>
            <w:r w:rsidRPr="00954904">
              <w:rPr>
                <w:rFonts w:ascii="Courier New" w:hAnsi="Courier New" w:cs="Courier New" w:hint="eastAsia"/>
                <w:sz w:val="20"/>
              </w:rPr>
              <w:t>电池剩余电量百分比</w:t>
            </w:r>
          </w:p>
          <w:p w14:paraId="6D3AF25F" w14:textId="77777777" w:rsidR="008D4911" w:rsidRPr="00AF1721" w:rsidRDefault="008D4911" w:rsidP="006B246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51BF50A4" w14:textId="77777777" w:rsidR="008D4911" w:rsidRPr="008D3E3D" w:rsidRDefault="008D4911" w:rsidP="008D4911">
      <w:pPr>
        <w:pStyle w:val="4"/>
      </w:pPr>
      <w:r>
        <w:rPr>
          <w:rFonts w:hint="eastAsia"/>
        </w:rPr>
        <w:lastRenderedPageBreak/>
        <w:t>响应格式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20"/>
      </w:tblGrid>
      <w:tr w:rsidR="008D4911" w:rsidRPr="0037209F" w14:paraId="6F6D1A99" w14:textId="77777777" w:rsidTr="006B246F">
        <w:trPr>
          <w:trHeight w:val="487"/>
        </w:trPr>
        <w:tc>
          <w:tcPr>
            <w:tcW w:w="9020" w:type="dxa"/>
            <w:shd w:val="clear" w:color="auto" w:fill="D9D9D9"/>
          </w:tcPr>
          <w:p w14:paraId="33859206" w14:textId="77777777" w:rsidR="008D4911" w:rsidRPr="007D592E" w:rsidRDefault="008D4911" w:rsidP="006B246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263FBFFB" w14:textId="77777777" w:rsidR="008D4911" w:rsidRPr="007D592E" w:rsidRDefault="008D4911" w:rsidP="006B246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r>
              <w:rPr>
                <w:rFonts w:ascii="Courier New" w:hAnsi="Courier New" w:cs="Courier New" w:hint="eastAsia"/>
                <w:sz w:val="20"/>
              </w:rPr>
              <w:t>result</w:t>
            </w:r>
            <w:r w:rsidRPr="007D592E">
              <w:rPr>
                <w:rFonts w:ascii="Courier New" w:hAnsi="Courier New" w:cs="Courier New"/>
                <w:sz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</w:rPr>
              <w:t xml:space="preserve"> 0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返回结果编码：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为成功、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是失败</w:t>
            </w:r>
          </w:p>
          <w:p w14:paraId="76B4C4D1" w14:textId="77777777" w:rsidR="008D4911" w:rsidRPr="007D592E" w:rsidRDefault="008D4911" w:rsidP="006B246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resultNote</w:t>
            </w:r>
            <w:proofErr w:type="spellEnd"/>
            <w:r>
              <w:rPr>
                <w:rFonts w:ascii="Courier New" w:hAnsi="Courier New" w:cs="Courier New"/>
                <w:sz w:val="20"/>
              </w:rPr>
              <w:t>":"</w:t>
            </w:r>
            <w:r w:rsidR="008F782C">
              <w:rPr>
                <w:rFonts w:ascii="Courier New" w:hAnsi="Courier New" w:cs="Courier New"/>
                <w:sz w:val="20"/>
              </w:rPr>
              <w:t>s</w:t>
            </w:r>
            <w:r>
              <w:rPr>
                <w:rFonts w:ascii="Courier New" w:hAnsi="Courier New" w:cs="Courier New" w:hint="eastAsia"/>
                <w:sz w:val="20"/>
              </w:rPr>
              <w:t>uccess</w:t>
            </w:r>
            <w:r>
              <w:rPr>
                <w:rFonts w:ascii="Courier New" w:hAnsi="Courier New" w:cs="Courier New"/>
                <w:sz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返回结果描述</w:t>
            </w:r>
          </w:p>
          <w:p w14:paraId="0FEF6E74" w14:textId="77777777" w:rsidR="008D4911" w:rsidRPr="0037209F" w:rsidRDefault="008D4911" w:rsidP="006B246F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7A26434" w14:textId="77777777" w:rsidR="00340F46" w:rsidRDefault="004C39F3" w:rsidP="00340F46">
      <w:pPr>
        <w:pStyle w:val="3"/>
        <w:numPr>
          <w:ilvl w:val="2"/>
          <w:numId w:val="27"/>
        </w:numPr>
      </w:pPr>
      <w:bookmarkStart w:id="18" w:name="_Toc464832102"/>
      <w:r>
        <w:t>LOGIN</w:t>
      </w:r>
      <w:r w:rsidR="00340F46">
        <w:rPr>
          <w:rFonts w:hint="eastAsia"/>
        </w:rPr>
        <w:t>数据</w:t>
      </w:r>
      <w:bookmarkEnd w:id="18"/>
    </w:p>
    <w:p w14:paraId="3BEB0C36" w14:textId="77777777" w:rsidR="00340F46" w:rsidRDefault="00340F46" w:rsidP="00340F46">
      <w:r>
        <w:rPr>
          <w:rFonts w:hint="eastAsia"/>
        </w:rPr>
        <w:tab/>
      </w:r>
      <w:r>
        <w:rPr>
          <w:rFonts w:hint="eastAsia"/>
        </w:rPr>
        <w:t>接口说明：</w:t>
      </w:r>
      <w:r w:rsidR="00FA24CD">
        <w:rPr>
          <w:rFonts w:hint="eastAsia"/>
        </w:rPr>
        <w:t>登录报文</w:t>
      </w:r>
      <w:r>
        <w:t>数据</w:t>
      </w:r>
      <w:r>
        <w:rPr>
          <w:rFonts w:hint="eastAsia"/>
        </w:rPr>
        <w:t>，由</w:t>
      </w:r>
      <w:r>
        <w:rPr>
          <w:rFonts w:hint="eastAsia"/>
        </w:rPr>
        <w:t>DAE</w:t>
      </w:r>
      <w:r>
        <w:rPr>
          <w:rFonts w:hint="eastAsia"/>
        </w:rPr>
        <w:t>推送至后端服务。</w:t>
      </w:r>
    </w:p>
    <w:p w14:paraId="43404DFB" w14:textId="77777777" w:rsidR="00340F46" w:rsidRPr="001C4A0E" w:rsidRDefault="00340F46" w:rsidP="00340F46">
      <w:r>
        <w:rPr>
          <w:rFonts w:hint="eastAsia"/>
        </w:rPr>
        <w:tab/>
      </w:r>
      <w:r>
        <w:rPr>
          <w:rFonts w:hint="eastAsia"/>
        </w:rPr>
        <w:t>数据处理：</w:t>
      </w:r>
      <w:r w:rsidR="00FE7A67">
        <w:rPr>
          <w:rFonts w:hint="eastAsia"/>
        </w:rPr>
        <w:t>由后端</w:t>
      </w:r>
      <w:r w:rsidR="00FE7A67">
        <w:t>服务根据实际情况处理</w:t>
      </w:r>
      <w:r w:rsidR="00FE7A67">
        <w:rPr>
          <w:rFonts w:hint="eastAsia"/>
        </w:rPr>
        <w:t>。</w:t>
      </w:r>
    </w:p>
    <w:p w14:paraId="14FC7246" w14:textId="77777777" w:rsidR="00340F46" w:rsidRPr="0073269A" w:rsidRDefault="00340F46" w:rsidP="00340F46">
      <w:pPr>
        <w:pStyle w:val="4"/>
      </w:pPr>
      <w:r>
        <w:rPr>
          <w:rFonts w:hint="eastAsia"/>
        </w:rPr>
        <w:t>请求格式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498"/>
      </w:tblGrid>
      <w:tr w:rsidR="00340F46" w:rsidRPr="0037209F" w14:paraId="17388F10" w14:textId="77777777" w:rsidTr="00DC17D2">
        <w:trPr>
          <w:trHeight w:val="629"/>
        </w:trPr>
        <w:tc>
          <w:tcPr>
            <w:tcW w:w="9498" w:type="dxa"/>
            <w:shd w:val="clear" w:color="auto" w:fill="D9D9D9"/>
          </w:tcPr>
          <w:p w14:paraId="33B8A3F9" w14:textId="77777777" w:rsidR="00340F46" w:rsidRPr="007D592E" w:rsidRDefault="00340F46" w:rsidP="00B1595E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4D77584E" w14:textId="77777777" w:rsidR="00340F46" w:rsidRPr="007D592E" w:rsidRDefault="00340F46" w:rsidP="00B1595E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 w:rsidRPr="007D592E">
              <w:rPr>
                <w:rFonts w:ascii="Courier New" w:hAnsi="Courier New" w:cs="Courier New"/>
                <w:sz w:val="20"/>
              </w:rPr>
              <w:t>parameterType</w:t>
            </w:r>
            <w:proofErr w:type="spellEnd"/>
            <w:r w:rsidRPr="007D592E">
              <w:rPr>
                <w:rFonts w:ascii="Courier New" w:hAnsi="Courier New" w:cs="Courier New"/>
                <w:sz w:val="20"/>
              </w:rPr>
              <w:t>":"</w:t>
            </w:r>
            <w:r w:rsidR="00D117F5">
              <w:rPr>
                <w:rFonts w:ascii="Courier New" w:hAnsi="Courier New" w:cs="Courier New"/>
                <w:sz w:val="20"/>
              </w:rPr>
              <w:t>LOGIN</w:t>
            </w:r>
            <w:r w:rsidRPr="007D592E">
              <w:rPr>
                <w:rFonts w:ascii="Courier New" w:hAnsi="Courier New" w:cs="Courier New"/>
                <w:sz w:val="20"/>
              </w:rPr>
              <w:t>",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参数类型，</w:t>
            </w:r>
            <w:r w:rsidR="00940B7F">
              <w:rPr>
                <w:rFonts w:ascii="Courier New" w:hAnsi="Courier New" w:cs="Courier New" w:hint="eastAsia"/>
                <w:sz w:val="20"/>
              </w:rPr>
              <w:t>登录报文</w:t>
            </w:r>
            <w:r w:rsidR="00940B7F">
              <w:rPr>
                <w:rFonts w:ascii="Courier New" w:hAnsi="Courier New" w:cs="Courier New"/>
                <w:sz w:val="20"/>
              </w:rPr>
              <w:t>信息</w:t>
            </w:r>
          </w:p>
          <w:p w14:paraId="768381CC" w14:textId="77777777" w:rsidR="00340F46" w:rsidRDefault="00340F46" w:rsidP="00B1595E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"deviceId":"3604020003055171",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设备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</w:p>
          <w:p w14:paraId="2E176AAB" w14:textId="77777777" w:rsidR="00340F46" w:rsidRPr="007D592E" w:rsidRDefault="00614779" w:rsidP="00B1595E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 xml:space="preserve">      </w:t>
            </w:r>
            <w:r w:rsidR="00340F46" w:rsidRPr="007D592E">
              <w:rPr>
                <w:rFonts w:ascii="Courier New" w:hAnsi="Courier New" w:cs="Courier New"/>
                <w:sz w:val="20"/>
              </w:rPr>
              <w:t>"posTime":"2016-05-09 14:51:34",</w:t>
            </w:r>
            <w:r w:rsidR="00340F46">
              <w:rPr>
                <w:rFonts w:ascii="Courier New" w:hAnsi="Courier New" w:cs="Courier New" w:hint="eastAsia"/>
                <w:sz w:val="20"/>
              </w:rPr>
              <w:t>//</w:t>
            </w:r>
            <w:r w:rsidR="00340F46">
              <w:rPr>
                <w:rFonts w:ascii="Courier New" w:hAnsi="Courier New" w:cs="Courier New" w:hint="eastAsia"/>
                <w:sz w:val="20"/>
              </w:rPr>
              <w:t>报文上报时间</w:t>
            </w:r>
          </w:p>
          <w:p w14:paraId="5363E9D4" w14:textId="77777777" w:rsidR="00340F46" w:rsidRDefault="00340F46" w:rsidP="00B1595E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"sampleTime":"2016-05-09 14:51:36",</w:t>
            </w:r>
            <w:r>
              <w:rPr>
                <w:rFonts w:ascii="Courier New" w:hAnsi="Courier New" w:cs="Courier New" w:hint="eastAsia"/>
                <w:sz w:val="20"/>
              </w:rPr>
              <w:t>//DAE</w:t>
            </w:r>
            <w:r>
              <w:rPr>
                <w:rFonts w:ascii="Courier New" w:hAnsi="Courier New" w:cs="Courier New" w:hint="eastAsia"/>
                <w:sz w:val="20"/>
              </w:rPr>
              <w:t>接收报文时间</w:t>
            </w:r>
          </w:p>
          <w:p w14:paraId="3B0E3D56" w14:textId="77777777" w:rsidR="000525C8" w:rsidRDefault="000525C8" w:rsidP="000525C8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AF6845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AF6845">
              <w:rPr>
                <w:rFonts w:ascii="Courier New" w:hAnsi="Courier New" w:cs="Courier New"/>
                <w:sz w:val="20"/>
              </w:rPr>
              <w:t>gateNo</w:t>
            </w:r>
            <w:proofErr w:type="spellEnd"/>
            <w:r w:rsidRPr="00AF6845">
              <w:rPr>
                <w:rFonts w:ascii="Courier New" w:hAnsi="Courier New" w:cs="Courier New"/>
                <w:sz w:val="20"/>
              </w:rPr>
              <w:t>": "http://192.168.18.177:8062/downward"</w:t>
            </w:r>
            <w:r>
              <w:rPr>
                <w:rFonts w:ascii="Courier New" w:hAnsi="Courier New" w:cs="Courier New"/>
                <w:sz w:val="20"/>
              </w:rPr>
              <w:t>,</w:t>
            </w:r>
            <w:r w:rsidRPr="00AF6845">
              <w:rPr>
                <w:rFonts w:ascii="Courier New" w:hAnsi="Courier New" w:cs="Courier New" w:hint="eastAsia"/>
                <w:sz w:val="20"/>
              </w:rPr>
              <w:t xml:space="preserve">// </w:t>
            </w:r>
            <w:proofErr w:type="spellStart"/>
            <w:r w:rsidRPr="00AF6845">
              <w:rPr>
                <w:rFonts w:ascii="Courier New" w:hAnsi="Courier New" w:cs="Courier New" w:hint="eastAsia"/>
                <w:sz w:val="20"/>
              </w:rPr>
              <w:t>dae</w:t>
            </w:r>
            <w:proofErr w:type="spellEnd"/>
            <w:r w:rsidRPr="00AF6845">
              <w:rPr>
                <w:rFonts w:ascii="Courier New" w:hAnsi="Courier New" w:cs="Courier New"/>
                <w:sz w:val="20"/>
              </w:rPr>
              <w:t>监听下发命令的</w:t>
            </w:r>
            <w:r w:rsidRPr="00AF6845">
              <w:rPr>
                <w:rFonts w:ascii="Courier New" w:hAnsi="Courier New" w:cs="Courier New"/>
                <w:sz w:val="20"/>
              </w:rPr>
              <w:t>URL</w:t>
            </w:r>
          </w:p>
          <w:p w14:paraId="2C53E57C" w14:textId="77777777" w:rsidR="000525C8" w:rsidRPr="000525C8" w:rsidRDefault="00614779" w:rsidP="000525C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 xml:space="preserve">      </w:t>
            </w:r>
            <w:r w:rsidR="000525C8" w:rsidRPr="000525C8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="000525C8" w:rsidRPr="000525C8">
              <w:rPr>
                <w:rFonts w:ascii="Courier New" w:hAnsi="Courier New" w:cs="Courier New" w:hint="eastAsia"/>
                <w:sz w:val="20"/>
              </w:rPr>
              <w:t>simIMSI</w:t>
            </w:r>
            <w:proofErr w:type="spellEnd"/>
            <w:r w:rsidR="000525C8" w:rsidRPr="000525C8">
              <w:rPr>
                <w:rFonts w:ascii="Courier New" w:hAnsi="Courier New" w:cs="Courier New" w:hint="eastAsia"/>
                <w:sz w:val="20"/>
              </w:rPr>
              <w:t>": "460040335108091", //</w:t>
            </w:r>
            <w:r w:rsidR="000525C8" w:rsidRPr="000525C8">
              <w:rPr>
                <w:rFonts w:ascii="Courier New" w:hAnsi="Courier New" w:cs="Courier New" w:hint="eastAsia"/>
                <w:sz w:val="20"/>
              </w:rPr>
              <w:t>终端内</w:t>
            </w:r>
            <w:r w:rsidR="000525C8" w:rsidRPr="000525C8">
              <w:rPr>
                <w:rFonts w:ascii="Courier New" w:hAnsi="Courier New" w:cs="Courier New" w:hint="eastAsia"/>
                <w:sz w:val="20"/>
              </w:rPr>
              <w:t>SIM</w:t>
            </w:r>
            <w:r w:rsidR="000525C8" w:rsidRPr="000525C8">
              <w:rPr>
                <w:rFonts w:ascii="Courier New" w:hAnsi="Courier New" w:cs="Courier New" w:hint="eastAsia"/>
                <w:sz w:val="20"/>
              </w:rPr>
              <w:t>卡所使用的</w:t>
            </w:r>
            <w:r w:rsidR="000525C8" w:rsidRPr="000525C8">
              <w:rPr>
                <w:rFonts w:ascii="Courier New" w:hAnsi="Courier New" w:cs="Courier New" w:hint="eastAsia"/>
                <w:sz w:val="20"/>
              </w:rPr>
              <w:t>IMSI</w:t>
            </w:r>
          </w:p>
          <w:p w14:paraId="29978656" w14:textId="77777777" w:rsidR="000525C8" w:rsidRPr="000525C8" w:rsidRDefault="000525C8" w:rsidP="000525C8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0525C8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0525C8">
              <w:rPr>
                <w:rFonts w:ascii="Courier New" w:hAnsi="Courier New" w:cs="Courier New" w:hint="eastAsia"/>
                <w:sz w:val="20"/>
              </w:rPr>
              <w:t>simIMEI</w:t>
            </w:r>
            <w:proofErr w:type="spellEnd"/>
            <w:r w:rsidRPr="000525C8">
              <w:rPr>
                <w:rFonts w:ascii="Courier New" w:hAnsi="Courier New" w:cs="Courier New" w:hint="eastAsia"/>
                <w:sz w:val="20"/>
              </w:rPr>
              <w:t>": "865355029000520", //</w:t>
            </w:r>
            <w:r w:rsidRPr="000525C8">
              <w:rPr>
                <w:rFonts w:ascii="Courier New" w:hAnsi="Courier New" w:cs="Courier New" w:hint="eastAsia"/>
                <w:sz w:val="20"/>
              </w:rPr>
              <w:t>终端</w:t>
            </w:r>
            <w:r w:rsidRPr="000525C8">
              <w:rPr>
                <w:rFonts w:ascii="Courier New" w:hAnsi="Courier New" w:cs="Courier New" w:hint="eastAsia"/>
                <w:sz w:val="20"/>
              </w:rPr>
              <w:t>IMEI</w:t>
            </w:r>
            <w:r w:rsidRPr="000525C8">
              <w:rPr>
                <w:rFonts w:ascii="Courier New" w:hAnsi="Courier New" w:cs="Courier New" w:hint="eastAsia"/>
                <w:sz w:val="20"/>
              </w:rPr>
              <w:t>号</w:t>
            </w:r>
          </w:p>
          <w:p w14:paraId="3509653D" w14:textId="77777777" w:rsidR="000525C8" w:rsidRPr="000525C8" w:rsidRDefault="000525C8" w:rsidP="000525C8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0525C8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0525C8">
              <w:rPr>
                <w:rFonts w:ascii="Courier New" w:hAnsi="Courier New" w:cs="Courier New" w:hint="eastAsia"/>
                <w:sz w:val="20"/>
              </w:rPr>
              <w:t>iccid</w:t>
            </w:r>
            <w:proofErr w:type="spellEnd"/>
            <w:r w:rsidRPr="000525C8">
              <w:rPr>
                <w:rFonts w:ascii="Courier New" w:hAnsi="Courier New" w:cs="Courier New" w:hint="eastAsia"/>
                <w:sz w:val="20"/>
              </w:rPr>
              <w:t>": "898602B32216C0008091", //</w:t>
            </w:r>
            <w:r w:rsidRPr="000525C8">
              <w:rPr>
                <w:rFonts w:ascii="Courier New" w:hAnsi="Courier New" w:cs="Courier New" w:hint="eastAsia"/>
                <w:sz w:val="20"/>
              </w:rPr>
              <w:t>终端内</w:t>
            </w:r>
            <w:r w:rsidRPr="000525C8">
              <w:rPr>
                <w:rFonts w:ascii="Courier New" w:hAnsi="Courier New" w:cs="Courier New" w:hint="eastAsia"/>
                <w:sz w:val="20"/>
              </w:rPr>
              <w:t>SIM</w:t>
            </w:r>
            <w:r w:rsidRPr="000525C8">
              <w:rPr>
                <w:rFonts w:ascii="Courier New" w:hAnsi="Courier New" w:cs="Courier New" w:hint="eastAsia"/>
                <w:sz w:val="20"/>
              </w:rPr>
              <w:t>卡所使用的</w:t>
            </w:r>
            <w:r w:rsidRPr="000525C8">
              <w:rPr>
                <w:rFonts w:ascii="Courier New" w:hAnsi="Courier New" w:cs="Courier New" w:hint="eastAsia"/>
                <w:sz w:val="20"/>
              </w:rPr>
              <w:t>ICCID</w:t>
            </w:r>
          </w:p>
          <w:p w14:paraId="447DA063" w14:textId="77777777" w:rsidR="000525C8" w:rsidRPr="000525C8" w:rsidRDefault="000525C8" w:rsidP="000525C8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0525C8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0525C8">
              <w:rPr>
                <w:rFonts w:ascii="Courier New" w:hAnsi="Courier New" w:cs="Courier New" w:hint="eastAsia"/>
                <w:sz w:val="20"/>
              </w:rPr>
              <w:t>hardwareVersion</w:t>
            </w:r>
            <w:proofErr w:type="spellEnd"/>
            <w:r w:rsidRPr="000525C8">
              <w:rPr>
                <w:rFonts w:ascii="Courier New" w:hAnsi="Courier New" w:cs="Courier New" w:hint="eastAsia"/>
                <w:sz w:val="20"/>
              </w:rPr>
              <w:t>": "0002",//</w:t>
            </w:r>
            <w:r w:rsidRPr="000525C8">
              <w:rPr>
                <w:rFonts w:ascii="Courier New" w:hAnsi="Courier New" w:cs="Courier New" w:hint="eastAsia"/>
                <w:sz w:val="20"/>
              </w:rPr>
              <w:t>终端版本编号</w:t>
            </w:r>
          </w:p>
          <w:p w14:paraId="227EDDE4" w14:textId="77777777" w:rsidR="000525C8" w:rsidRDefault="000525C8" w:rsidP="000525C8">
            <w:pPr>
              <w:ind w:firstLineChars="300" w:firstLine="600"/>
              <w:rPr>
                <w:rFonts w:ascii="Courier New" w:hAnsi="Courier New" w:cs="Courier New"/>
                <w:sz w:val="20"/>
              </w:rPr>
            </w:pPr>
            <w:r w:rsidRPr="000525C8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0525C8">
              <w:rPr>
                <w:rFonts w:ascii="Courier New" w:hAnsi="Courier New" w:cs="Courier New" w:hint="eastAsia"/>
                <w:sz w:val="20"/>
              </w:rPr>
              <w:t>msisdn</w:t>
            </w:r>
            <w:proofErr w:type="spellEnd"/>
            <w:r w:rsidRPr="000525C8">
              <w:rPr>
                <w:rFonts w:ascii="Courier New" w:hAnsi="Courier New" w:cs="Courier New" w:hint="eastAsia"/>
                <w:sz w:val="20"/>
              </w:rPr>
              <w:t>": "13883133206"//</w:t>
            </w:r>
            <w:r w:rsidRPr="000525C8">
              <w:rPr>
                <w:rFonts w:ascii="Courier New" w:hAnsi="Courier New" w:cs="Courier New" w:hint="eastAsia"/>
                <w:sz w:val="20"/>
              </w:rPr>
              <w:t>从</w:t>
            </w:r>
            <w:r w:rsidRPr="000525C8">
              <w:rPr>
                <w:rFonts w:ascii="Courier New" w:hAnsi="Courier New" w:cs="Courier New" w:hint="eastAsia"/>
                <w:sz w:val="20"/>
              </w:rPr>
              <w:t>SIM</w:t>
            </w:r>
            <w:r w:rsidRPr="000525C8">
              <w:rPr>
                <w:rFonts w:ascii="Courier New" w:hAnsi="Courier New" w:cs="Courier New" w:hint="eastAsia"/>
                <w:sz w:val="20"/>
              </w:rPr>
              <w:t>卡中获取到的电话号码</w:t>
            </w:r>
            <w:r w:rsidRPr="000525C8">
              <w:rPr>
                <w:rFonts w:ascii="Courier New" w:hAnsi="Courier New" w:cs="Courier New" w:hint="eastAsia"/>
                <w:sz w:val="20"/>
              </w:rPr>
              <w:t>,</w:t>
            </w:r>
            <w:r w:rsidRPr="000525C8">
              <w:rPr>
                <w:rFonts w:ascii="Courier New" w:hAnsi="Courier New" w:cs="Courier New" w:hint="eastAsia"/>
                <w:sz w:val="20"/>
              </w:rPr>
              <w:t>可能获取不到</w:t>
            </w:r>
          </w:p>
          <w:p w14:paraId="78134B31" w14:textId="77777777" w:rsidR="00340F46" w:rsidRPr="0037209F" w:rsidRDefault="00340F46" w:rsidP="0051695D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FD520D1" w14:textId="77777777" w:rsidR="00340F46" w:rsidRPr="008D3E3D" w:rsidRDefault="00340F46" w:rsidP="00340F46">
      <w:pPr>
        <w:pStyle w:val="4"/>
      </w:pPr>
      <w:r>
        <w:rPr>
          <w:rFonts w:hint="eastAsia"/>
        </w:rPr>
        <w:t>响应格式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20"/>
      </w:tblGrid>
      <w:tr w:rsidR="00340F46" w:rsidRPr="0037209F" w14:paraId="7C5E49E0" w14:textId="77777777" w:rsidTr="00B1595E">
        <w:trPr>
          <w:trHeight w:val="487"/>
        </w:trPr>
        <w:tc>
          <w:tcPr>
            <w:tcW w:w="9020" w:type="dxa"/>
            <w:shd w:val="clear" w:color="auto" w:fill="D9D9D9"/>
          </w:tcPr>
          <w:p w14:paraId="5E58E11E" w14:textId="77777777" w:rsidR="00340F46" w:rsidRPr="007D592E" w:rsidRDefault="00340F46" w:rsidP="00B1595E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12C12B05" w14:textId="77777777" w:rsidR="00340F46" w:rsidRPr="007D592E" w:rsidRDefault="00340F46" w:rsidP="00B1595E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r>
              <w:rPr>
                <w:rFonts w:ascii="Courier New" w:hAnsi="Courier New" w:cs="Courier New" w:hint="eastAsia"/>
                <w:sz w:val="20"/>
              </w:rPr>
              <w:t>result</w:t>
            </w:r>
            <w:r w:rsidRPr="007D592E">
              <w:rPr>
                <w:rFonts w:ascii="Courier New" w:hAnsi="Courier New" w:cs="Courier New"/>
                <w:sz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</w:rPr>
              <w:t xml:space="preserve"> 0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返回结果编码：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为成功、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为失败</w:t>
            </w:r>
          </w:p>
          <w:p w14:paraId="179C209B" w14:textId="77777777" w:rsidR="00340F46" w:rsidRPr="007D592E" w:rsidRDefault="00340F46" w:rsidP="00B1595E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resultNote</w:t>
            </w:r>
            <w:proofErr w:type="spellEnd"/>
            <w:r>
              <w:rPr>
                <w:rFonts w:ascii="Courier New" w:hAnsi="Courier New" w:cs="Courier New"/>
                <w:sz w:val="20"/>
              </w:rPr>
              <w:t>":"</w:t>
            </w:r>
            <w:r w:rsidR="00CC7FCD">
              <w:rPr>
                <w:rFonts w:ascii="Courier New" w:hAnsi="Courier New" w:cs="Courier New"/>
                <w:sz w:val="20"/>
              </w:rPr>
              <w:t>s</w:t>
            </w:r>
            <w:r>
              <w:rPr>
                <w:rFonts w:ascii="Courier New" w:hAnsi="Courier New" w:cs="Courier New" w:hint="eastAsia"/>
                <w:sz w:val="20"/>
              </w:rPr>
              <w:t>uccess</w:t>
            </w:r>
            <w:r>
              <w:rPr>
                <w:rFonts w:ascii="Courier New" w:hAnsi="Courier New" w:cs="Courier New"/>
                <w:sz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返回结果描述</w:t>
            </w:r>
          </w:p>
          <w:p w14:paraId="5B9BA037" w14:textId="77777777" w:rsidR="00340F46" w:rsidRPr="0037209F" w:rsidRDefault="00340F46" w:rsidP="00B1595E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84505CB" w14:textId="77777777" w:rsidR="005B0242" w:rsidRDefault="00F96DC9" w:rsidP="005B0242">
      <w:pPr>
        <w:pStyle w:val="3"/>
        <w:numPr>
          <w:ilvl w:val="2"/>
          <w:numId w:val="18"/>
        </w:numPr>
      </w:pPr>
      <w:bookmarkStart w:id="19" w:name="_Toc464832103"/>
      <w:proofErr w:type="spellStart"/>
      <w:r>
        <w:t>VehicleState</w:t>
      </w:r>
      <w:proofErr w:type="spellEnd"/>
      <w:r w:rsidR="005B0242">
        <w:rPr>
          <w:rFonts w:hint="eastAsia"/>
        </w:rPr>
        <w:t>数据</w:t>
      </w:r>
      <w:bookmarkEnd w:id="19"/>
    </w:p>
    <w:p w14:paraId="1AFC1A7C" w14:textId="77777777" w:rsidR="005B0242" w:rsidRDefault="005B0242" w:rsidP="005B0242">
      <w:r>
        <w:rPr>
          <w:rFonts w:hint="eastAsia"/>
        </w:rPr>
        <w:tab/>
      </w:r>
      <w:r>
        <w:rPr>
          <w:rFonts w:hint="eastAsia"/>
        </w:rPr>
        <w:t>接口说明：</w:t>
      </w:r>
      <w:r w:rsidR="002315B9">
        <w:rPr>
          <w:rFonts w:hint="eastAsia"/>
        </w:rPr>
        <w:t>车辆</w:t>
      </w:r>
      <w:r w:rsidR="002315B9">
        <w:t>状态</w:t>
      </w:r>
      <w:r>
        <w:t>数据</w:t>
      </w:r>
      <w:r>
        <w:rPr>
          <w:rFonts w:hint="eastAsia"/>
        </w:rPr>
        <w:t>，由</w:t>
      </w:r>
      <w:r>
        <w:rPr>
          <w:rFonts w:hint="eastAsia"/>
        </w:rPr>
        <w:t>DAE</w:t>
      </w:r>
      <w:r>
        <w:rPr>
          <w:rFonts w:hint="eastAsia"/>
        </w:rPr>
        <w:t>推送至后端服务。</w:t>
      </w:r>
    </w:p>
    <w:p w14:paraId="5490C370" w14:textId="77777777" w:rsidR="005B0242" w:rsidRPr="001C4A0E" w:rsidRDefault="005B0242" w:rsidP="005B0242">
      <w:r>
        <w:rPr>
          <w:rFonts w:hint="eastAsia"/>
        </w:rPr>
        <w:tab/>
      </w:r>
      <w:r>
        <w:rPr>
          <w:rFonts w:hint="eastAsia"/>
        </w:rPr>
        <w:t>数据处理：</w:t>
      </w:r>
      <w:r w:rsidR="002D558D">
        <w:rPr>
          <w:rFonts w:hint="eastAsia"/>
        </w:rPr>
        <w:t>由后端</w:t>
      </w:r>
      <w:r w:rsidR="002D558D">
        <w:t>服务根据实际情况处理</w:t>
      </w:r>
      <w:r w:rsidR="002D558D">
        <w:rPr>
          <w:rFonts w:hint="eastAsia"/>
        </w:rPr>
        <w:t>。</w:t>
      </w:r>
    </w:p>
    <w:p w14:paraId="50A688F6" w14:textId="77777777" w:rsidR="005B0242" w:rsidRPr="0073269A" w:rsidRDefault="005B0242" w:rsidP="005B0242">
      <w:pPr>
        <w:pStyle w:val="4"/>
      </w:pPr>
      <w:r>
        <w:rPr>
          <w:rFonts w:hint="eastAsia"/>
        </w:rPr>
        <w:t>请求格式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73"/>
      </w:tblGrid>
      <w:tr w:rsidR="005B0242" w:rsidRPr="0037209F" w14:paraId="227EBCC7" w14:textId="77777777" w:rsidTr="00DC17D2">
        <w:trPr>
          <w:trHeight w:val="629"/>
        </w:trPr>
        <w:tc>
          <w:tcPr>
            <w:tcW w:w="9073" w:type="dxa"/>
            <w:shd w:val="clear" w:color="auto" w:fill="D9D9D9"/>
          </w:tcPr>
          <w:p w14:paraId="1FE12713" w14:textId="77777777" w:rsidR="005B0242" w:rsidRPr="007D592E" w:rsidRDefault="005B0242" w:rsidP="00B1595E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1BA4D859" w14:textId="77777777" w:rsidR="00FA681F" w:rsidRPr="007D592E" w:rsidRDefault="00FA681F" w:rsidP="00FA681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 w:rsidRPr="007D592E">
              <w:rPr>
                <w:rFonts w:ascii="Courier New" w:hAnsi="Courier New" w:cs="Courier New"/>
                <w:sz w:val="20"/>
              </w:rPr>
              <w:t>parameterType</w:t>
            </w:r>
            <w:proofErr w:type="spellEnd"/>
            <w:r w:rsidRPr="007D592E">
              <w:rPr>
                <w:rFonts w:ascii="Courier New" w:hAnsi="Courier New" w:cs="Courier New"/>
                <w:sz w:val="20"/>
              </w:rPr>
              <w:t>":"</w:t>
            </w:r>
            <w:r w:rsidR="00B712DA">
              <w:t>V</w:t>
            </w:r>
            <w:r w:rsidR="00836DB7">
              <w:rPr>
                <w:rFonts w:hint="eastAsia"/>
              </w:rPr>
              <w:t>EHSTATE</w:t>
            </w:r>
            <w:r w:rsidRPr="007D592E">
              <w:rPr>
                <w:rFonts w:ascii="Courier New" w:hAnsi="Courier New" w:cs="Courier New"/>
                <w:sz w:val="20"/>
              </w:rPr>
              <w:t>",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参数类型，登录报文</w:t>
            </w:r>
            <w:r>
              <w:rPr>
                <w:rFonts w:ascii="Courier New" w:hAnsi="Courier New" w:cs="Courier New"/>
                <w:sz w:val="20"/>
              </w:rPr>
              <w:t>信息</w:t>
            </w:r>
          </w:p>
          <w:p w14:paraId="1E0C9D02" w14:textId="77777777" w:rsidR="00FA681F" w:rsidRDefault="00FA681F" w:rsidP="00FA681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lastRenderedPageBreak/>
              <w:tab/>
              <w:t>"deviceId":"3604020003055171",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设备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</w:p>
          <w:p w14:paraId="64F024ED" w14:textId="77777777" w:rsidR="00FA681F" w:rsidRPr="007D592E" w:rsidRDefault="000C46F7" w:rsidP="00FA681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 xml:space="preserve">      </w:t>
            </w:r>
            <w:r w:rsidR="00FA681F" w:rsidRPr="007D592E">
              <w:rPr>
                <w:rFonts w:ascii="Courier New" w:hAnsi="Courier New" w:cs="Courier New"/>
                <w:sz w:val="20"/>
              </w:rPr>
              <w:t>"posTime":"2016-05-09 14:51:34",</w:t>
            </w:r>
            <w:r w:rsidR="00FA681F">
              <w:rPr>
                <w:rFonts w:ascii="Courier New" w:hAnsi="Courier New" w:cs="Courier New" w:hint="eastAsia"/>
                <w:sz w:val="20"/>
              </w:rPr>
              <w:t>//</w:t>
            </w:r>
            <w:r w:rsidR="00FA681F">
              <w:rPr>
                <w:rFonts w:ascii="Courier New" w:hAnsi="Courier New" w:cs="Courier New" w:hint="eastAsia"/>
                <w:sz w:val="20"/>
              </w:rPr>
              <w:t>报文上报时间</w:t>
            </w:r>
          </w:p>
          <w:p w14:paraId="6BC571B6" w14:textId="77777777" w:rsidR="00FA681F" w:rsidRDefault="00FA681F" w:rsidP="00FA681F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"sampleTime":"2016-05-09 14:51:36",</w:t>
            </w:r>
            <w:r>
              <w:rPr>
                <w:rFonts w:ascii="Courier New" w:hAnsi="Courier New" w:cs="Courier New" w:hint="eastAsia"/>
                <w:sz w:val="20"/>
              </w:rPr>
              <w:t>//DAE</w:t>
            </w:r>
            <w:r>
              <w:rPr>
                <w:rFonts w:ascii="Courier New" w:hAnsi="Courier New" w:cs="Courier New" w:hint="eastAsia"/>
                <w:sz w:val="20"/>
              </w:rPr>
              <w:t>接收报文时间</w:t>
            </w:r>
          </w:p>
          <w:p w14:paraId="10A83640" w14:textId="77777777" w:rsidR="00FA681F" w:rsidRDefault="00FA681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AF6845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AF6845">
              <w:rPr>
                <w:rFonts w:ascii="Courier New" w:hAnsi="Courier New" w:cs="Courier New"/>
                <w:sz w:val="20"/>
              </w:rPr>
              <w:t>gateNo</w:t>
            </w:r>
            <w:proofErr w:type="spellEnd"/>
            <w:r w:rsidRPr="00AF6845">
              <w:rPr>
                <w:rFonts w:ascii="Courier New" w:hAnsi="Courier New" w:cs="Courier New"/>
                <w:sz w:val="20"/>
              </w:rPr>
              <w:t>": "http://192.168.18.177:8062/downward"</w:t>
            </w:r>
            <w:r>
              <w:rPr>
                <w:rFonts w:ascii="Courier New" w:hAnsi="Courier New" w:cs="Courier New"/>
                <w:sz w:val="20"/>
              </w:rPr>
              <w:t>,</w:t>
            </w:r>
            <w:r w:rsidRPr="00AF6845">
              <w:rPr>
                <w:rFonts w:ascii="Courier New" w:hAnsi="Courier New" w:cs="Courier New" w:hint="eastAsia"/>
                <w:sz w:val="20"/>
              </w:rPr>
              <w:t xml:space="preserve">// </w:t>
            </w:r>
            <w:proofErr w:type="spellStart"/>
            <w:r w:rsidRPr="00AF6845">
              <w:rPr>
                <w:rFonts w:ascii="Courier New" w:hAnsi="Courier New" w:cs="Courier New" w:hint="eastAsia"/>
                <w:sz w:val="20"/>
              </w:rPr>
              <w:t>dae</w:t>
            </w:r>
            <w:proofErr w:type="spellEnd"/>
            <w:r w:rsidRPr="00AF6845">
              <w:rPr>
                <w:rFonts w:ascii="Courier New" w:hAnsi="Courier New" w:cs="Courier New"/>
                <w:sz w:val="20"/>
              </w:rPr>
              <w:t>监听下发命令的</w:t>
            </w:r>
            <w:r w:rsidRPr="00AF6845">
              <w:rPr>
                <w:rFonts w:ascii="Courier New" w:hAnsi="Courier New" w:cs="Courier New"/>
                <w:sz w:val="20"/>
              </w:rPr>
              <w:t>URL</w:t>
            </w:r>
          </w:p>
          <w:p w14:paraId="2035F4B7" w14:textId="77777777" w:rsidR="00EA12F5" w:rsidRDefault="00405EC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"</w:t>
            </w:r>
            <w:r>
              <w:rPr>
                <w:rFonts w:ascii="Courier New" w:hAnsi="Courier New" w:cs="Courier New"/>
                <w:sz w:val="20"/>
              </w:rPr>
              <w:t>door</w:t>
            </w:r>
            <w:r>
              <w:rPr>
                <w:rFonts w:ascii="Courier New" w:hAnsi="Courier New" w:cs="Courier New" w:hint="eastAsia"/>
                <w:sz w:val="20"/>
              </w:rPr>
              <w:t>"</w:t>
            </w:r>
            <w:r>
              <w:rPr>
                <w:rFonts w:ascii="Courier New" w:hAnsi="Courier New" w:cs="Courier New"/>
                <w:sz w:val="20"/>
              </w:rPr>
              <w:t>:"1",//</w:t>
            </w:r>
            <w:r w:rsidR="001A35A9" w:rsidRPr="00C3217A">
              <w:rPr>
                <w:rFonts w:ascii="Courier New" w:hAnsi="Courier New" w:cs="Courier New"/>
                <w:sz w:val="20"/>
              </w:rPr>
              <w:t>车门状态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0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off</w:t>
            </w:r>
            <w:r w:rsidR="00BF1C90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1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on</w:t>
            </w:r>
            <w:r w:rsidR="00BF1C90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2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833CF1">
              <w:rPr>
                <w:rFonts w:ascii="Courier New" w:hAnsi="Courier New" w:cs="Courier New" w:hint="eastAsia"/>
                <w:sz w:val="20"/>
              </w:rPr>
              <w:t>预留</w:t>
            </w:r>
            <w:r w:rsidR="00BF1C90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3</w:t>
            </w:r>
            <w:r w:rsidR="001A35A9" w:rsidRPr="00C3217A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50F9E48D" w14:textId="77777777" w:rsidR="00405ECF" w:rsidRDefault="00405EC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1A35A9">
              <w:rPr>
                <w:rFonts w:ascii="Courier New" w:hAnsi="Courier New" w:cs="Courier New"/>
                <w:sz w:val="20"/>
              </w:rPr>
              <w:t>seeking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1A35A9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4C4C7E" w:rsidRPr="00C3217A">
              <w:rPr>
                <w:rFonts w:ascii="Courier New" w:hAnsi="Courier New" w:cs="Courier New"/>
                <w:sz w:val="20"/>
              </w:rPr>
              <w:t>寻车状态（喇叭</w:t>
            </w:r>
            <w:r w:rsidR="004C4C7E" w:rsidRPr="00C3217A">
              <w:rPr>
                <w:rFonts w:ascii="Courier New" w:hAnsi="Courier New" w:cs="Courier New"/>
                <w:sz w:val="20"/>
              </w:rPr>
              <w:t>+</w:t>
            </w:r>
            <w:r w:rsidR="004C4C7E" w:rsidRPr="00C3217A">
              <w:rPr>
                <w:rFonts w:ascii="Courier New" w:hAnsi="Courier New" w:cs="Courier New"/>
                <w:sz w:val="20"/>
              </w:rPr>
              <w:t>双闪）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0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off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1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on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2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6375D6">
              <w:rPr>
                <w:rFonts w:ascii="Courier New" w:hAnsi="Courier New" w:cs="Courier New" w:hint="eastAsia"/>
                <w:sz w:val="20"/>
              </w:rPr>
              <w:t>预留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3</w:t>
            </w:r>
            <w:r w:rsidR="004C4C7E" w:rsidRPr="00C3217A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1DC1C76C" w14:textId="77777777" w:rsidR="00405ECF" w:rsidRDefault="00405EC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7C10B7" w:rsidRPr="007C10B7">
              <w:rPr>
                <w:rFonts w:ascii="Courier New" w:hAnsi="Courier New" w:cs="Courier New"/>
                <w:sz w:val="20"/>
              </w:rPr>
              <w:t>leftWin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B2038D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7D4D2D" w:rsidRPr="007D4D2D">
              <w:rPr>
                <w:rFonts w:ascii="Courier New" w:hAnsi="Courier New" w:cs="Courier New" w:hint="eastAsia"/>
                <w:sz w:val="20"/>
              </w:rPr>
              <w:t>左车窗运行状态</w:t>
            </w:r>
            <w:r w:rsidR="00493316">
              <w:rPr>
                <w:rFonts w:ascii="Courier New" w:hAnsi="Courier New" w:cs="Courier New" w:hint="eastAsia"/>
                <w:sz w:val="20"/>
              </w:rPr>
              <w:t>，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0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：停止状态，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1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：升窗中，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2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：降窗中，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3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2E0C37AD" w14:textId="77777777" w:rsidR="00405ECF" w:rsidRDefault="00405EC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7C10B7">
              <w:rPr>
                <w:rFonts w:ascii="Courier New" w:hAnsi="Courier New" w:cs="Courier New"/>
                <w:sz w:val="20"/>
              </w:rPr>
              <w:t>right</w:t>
            </w:r>
            <w:r w:rsidR="007C10B7" w:rsidRPr="007C10B7">
              <w:rPr>
                <w:rFonts w:ascii="Courier New" w:hAnsi="Courier New" w:cs="Courier New"/>
                <w:sz w:val="20"/>
              </w:rPr>
              <w:t>Win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B2038D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CD7A06">
              <w:rPr>
                <w:rFonts w:ascii="Courier New" w:hAnsi="Courier New" w:cs="Courier New" w:hint="eastAsia"/>
                <w:sz w:val="20"/>
              </w:rPr>
              <w:t>右</w:t>
            </w:r>
            <w:r w:rsidR="00CD7A06" w:rsidRPr="00CD7A06">
              <w:rPr>
                <w:rFonts w:ascii="Courier New" w:hAnsi="Courier New" w:cs="Courier New" w:hint="eastAsia"/>
                <w:sz w:val="20"/>
              </w:rPr>
              <w:t>车窗运行状态</w:t>
            </w:r>
            <w:r w:rsidR="00493316">
              <w:rPr>
                <w:rFonts w:ascii="Courier New" w:hAnsi="Courier New" w:cs="Courier New" w:hint="eastAsia"/>
                <w:sz w:val="20"/>
              </w:rPr>
              <w:t>，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0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：停止状态，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1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：升窗中，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2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：降窗中，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3</w:t>
            </w:r>
            <w:r w:rsidR="00493316" w:rsidRPr="00493316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25C0BF97" w14:textId="77777777" w:rsidR="00405ECF" w:rsidRDefault="00405EC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AF2580">
              <w:rPr>
                <w:rFonts w:ascii="Courier New" w:hAnsi="Courier New" w:cs="Courier New"/>
                <w:sz w:val="20"/>
              </w:rPr>
              <w:t>lock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6D1D1C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1D56AA" w:rsidRPr="001D56AA">
              <w:rPr>
                <w:rFonts w:ascii="Courier New" w:hAnsi="Courier New" w:cs="Courier New" w:hint="eastAsia"/>
                <w:sz w:val="20"/>
              </w:rPr>
              <w:t>车门上锁解锁状态</w:t>
            </w:r>
            <w:r w:rsidR="00E0056C">
              <w:rPr>
                <w:rFonts w:ascii="Courier New" w:hAnsi="Courier New" w:cs="Courier New" w:hint="eastAsia"/>
                <w:sz w:val="20"/>
              </w:rPr>
              <w:t>，</w:t>
            </w:r>
            <w:r w:rsidR="001D1CE5" w:rsidRPr="001D1CE5">
              <w:rPr>
                <w:rFonts w:ascii="Courier New" w:hAnsi="Courier New" w:cs="Courier New" w:hint="eastAsia"/>
                <w:sz w:val="20"/>
              </w:rPr>
              <w:t>0</w:t>
            </w:r>
            <w:r w:rsidR="001D1CE5" w:rsidRPr="001D1CE5">
              <w:rPr>
                <w:rFonts w:ascii="Courier New" w:hAnsi="Courier New" w:cs="Courier New" w:hint="eastAsia"/>
                <w:sz w:val="20"/>
              </w:rPr>
              <w:t>：无动作，</w:t>
            </w:r>
            <w:r w:rsidR="001D1CE5" w:rsidRPr="001D1CE5">
              <w:rPr>
                <w:rFonts w:ascii="Courier New" w:hAnsi="Courier New" w:cs="Courier New" w:hint="eastAsia"/>
                <w:sz w:val="20"/>
              </w:rPr>
              <w:t>1</w:t>
            </w:r>
            <w:r w:rsidR="001D1CE5" w:rsidRPr="001D1CE5">
              <w:rPr>
                <w:rFonts w:ascii="Courier New" w:hAnsi="Courier New" w:cs="Courier New" w:hint="eastAsia"/>
                <w:sz w:val="20"/>
              </w:rPr>
              <w:t>：解锁，</w:t>
            </w:r>
            <w:r w:rsidR="001D1CE5" w:rsidRPr="001D1CE5">
              <w:rPr>
                <w:rFonts w:ascii="Courier New" w:hAnsi="Courier New" w:cs="Courier New" w:hint="eastAsia"/>
                <w:sz w:val="20"/>
              </w:rPr>
              <w:t>2</w:t>
            </w:r>
            <w:r w:rsidR="001D1CE5" w:rsidRPr="001D1CE5">
              <w:rPr>
                <w:rFonts w:ascii="Courier New" w:hAnsi="Courier New" w:cs="Courier New" w:hint="eastAsia"/>
                <w:sz w:val="20"/>
              </w:rPr>
              <w:t>：上锁，</w:t>
            </w:r>
            <w:r w:rsidR="001D1CE5" w:rsidRPr="001D1CE5">
              <w:rPr>
                <w:rFonts w:ascii="Courier New" w:hAnsi="Courier New" w:cs="Courier New" w:hint="eastAsia"/>
                <w:sz w:val="20"/>
              </w:rPr>
              <w:t>3</w:t>
            </w:r>
            <w:r w:rsidR="001D1CE5" w:rsidRPr="001D1CE5">
              <w:rPr>
                <w:rFonts w:ascii="Courier New" w:hAnsi="Courier New" w:cs="Courier New" w:hint="eastAsia"/>
                <w:sz w:val="20"/>
              </w:rPr>
              <w:t>：预留</w:t>
            </w:r>
          </w:p>
          <w:p w14:paraId="6E82D23A" w14:textId="77777777" w:rsidR="00405ECF" w:rsidRDefault="00405EC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AE3794" w:rsidRPr="00AE3794">
              <w:rPr>
                <w:rFonts w:ascii="Courier New" w:hAnsi="Courier New" w:cs="Courier New"/>
                <w:sz w:val="20"/>
              </w:rPr>
              <w:t>smallLight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A93FBC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C7012C">
              <w:rPr>
                <w:rFonts w:ascii="Courier New" w:hAnsi="Courier New" w:cs="Courier New" w:hint="eastAsia"/>
                <w:sz w:val="20"/>
              </w:rPr>
              <w:t>小灯</w:t>
            </w:r>
            <w:r w:rsidR="00C7012C">
              <w:rPr>
                <w:rFonts w:ascii="Courier New" w:hAnsi="Courier New" w:cs="Courier New"/>
                <w:sz w:val="20"/>
              </w:rPr>
              <w:t>状态，</w:t>
            </w:r>
            <w:r w:rsidR="00C7012C" w:rsidRPr="00C3217A">
              <w:rPr>
                <w:rFonts w:ascii="Courier New" w:hAnsi="Courier New" w:cs="Courier New" w:hint="eastAsia"/>
                <w:sz w:val="20"/>
              </w:rPr>
              <w:t>0</w:t>
            </w:r>
            <w:r w:rsidR="00C7012C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C7012C" w:rsidRPr="00C3217A">
              <w:rPr>
                <w:rFonts w:ascii="Courier New" w:hAnsi="Courier New" w:cs="Courier New" w:hint="eastAsia"/>
                <w:sz w:val="20"/>
              </w:rPr>
              <w:t>off</w:t>
            </w:r>
            <w:r w:rsidR="00C7012C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C7012C" w:rsidRPr="00C3217A">
              <w:rPr>
                <w:rFonts w:ascii="Courier New" w:hAnsi="Courier New" w:cs="Courier New" w:hint="eastAsia"/>
                <w:sz w:val="20"/>
              </w:rPr>
              <w:t>1</w:t>
            </w:r>
            <w:r w:rsidR="00C7012C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C7012C" w:rsidRPr="00C3217A">
              <w:rPr>
                <w:rFonts w:ascii="Courier New" w:hAnsi="Courier New" w:cs="Courier New" w:hint="eastAsia"/>
                <w:sz w:val="20"/>
              </w:rPr>
              <w:t>on</w:t>
            </w:r>
            <w:r w:rsidR="00C7012C" w:rsidRPr="00C3217A">
              <w:rPr>
                <w:rFonts w:ascii="Courier New" w:hAnsi="Courier New" w:cs="Courier New" w:hint="eastAsia"/>
                <w:sz w:val="20"/>
              </w:rPr>
              <w:t>，</w:t>
            </w:r>
          </w:p>
          <w:p w14:paraId="2BC7FB20" w14:textId="77777777" w:rsidR="00405ECF" w:rsidRDefault="00405EC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F84CDB">
              <w:rPr>
                <w:rFonts w:ascii="Courier New" w:hAnsi="Courier New" w:cs="Courier New"/>
                <w:sz w:val="20"/>
              </w:rPr>
              <w:t>headLight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F84CDB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3A625B">
              <w:rPr>
                <w:rFonts w:ascii="Courier New" w:hAnsi="Courier New" w:cs="Courier New" w:hint="eastAsia"/>
                <w:sz w:val="20"/>
              </w:rPr>
              <w:t>前</w:t>
            </w:r>
            <w:r w:rsidR="003A625B">
              <w:rPr>
                <w:rFonts w:ascii="Courier New" w:hAnsi="Courier New" w:cs="Courier New"/>
                <w:sz w:val="20"/>
              </w:rPr>
              <w:t>灯状态，</w:t>
            </w:r>
            <w:r w:rsidR="003A625B" w:rsidRPr="003A625B">
              <w:rPr>
                <w:rFonts w:ascii="Courier New" w:hAnsi="Courier New" w:cs="Courier New" w:hint="eastAsia"/>
                <w:sz w:val="20"/>
              </w:rPr>
              <w:t>0</w:t>
            </w:r>
            <w:r w:rsidR="003A625B" w:rsidRPr="003A625B">
              <w:rPr>
                <w:rFonts w:ascii="Courier New" w:hAnsi="Courier New" w:cs="Courier New" w:hint="eastAsia"/>
                <w:sz w:val="20"/>
              </w:rPr>
              <w:t>：禁止，</w:t>
            </w:r>
            <w:r w:rsidR="003A625B" w:rsidRPr="003A625B">
              <w:rPr>
                <w:rFonts w:ascii="Courier New" w:hAnsi="Courier New" w:cs="Courier New" w:hint="eastAsia"/>
                <w:sz w:val="20"/>
              </w:rPr>
              <w:t>1</w:t>
            </w:r>
            <w:r w:rsidR="003A625B" w:rsidRPr="003A625B">
              <w:rPr>
                <w:rFonts w:ascii="Courier New" w:hAnsi="Courier New" w:cs="Courier New" w:hint="eastAsia"/>
                <w:sz w:val="20"/>
              </w:rPr>
              <w:t>：开启，</w:t>
            </w:r>
            <w:r w:rsidR="003A625B" w:rsidRPr="003A625B">
              <w:rPr>
                <w:rFonts w:ascii="Courier New" w:hAnsi="Courier New" w:cs="Courier New" w:hint="eastAsia"/>
                <w:sz w:val="20"/>
              </w:rPr>
              <w:t>2</w:t>
            </w:r>
            <w:r w:rsidR="003A625B" w:rsidRPr="003A625B">
              <w:rPr>
                <w:rFonts w:ascii="Courier New" w:hAnsi="Courier New" w:cs="Courier New" w:hint="eastAsia"/>
                <w:sz w:val="20"/>
              </w:rPr>
              <w:t>：检测到错误，</w:t>
            </w:r>
            <w:r w:rsidR="003A625B" w:rsidRPr="003A625B">
              <w:rPr>
                <w:rFonts w:ascii="Courier New" w:hAnsi="Courier New" w:cs="Courier New" w:hint="eastAsia"/>
                <w:sz w:val="20"/>
              </w:rPr>
              <w:t>3</w:t>
            </w:r>
            <w:r w:rsidR="003A625B" w:rsidRPr="003A625B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31F9BE70" w14:textId="77777777" w:rsidR="00405ECF" w:rsidRDefault="00405EC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362CDA">
              <w:rPr>
                <w:rFonts w:ascii="Courier New" w:hAnsi="Courier New" w:cs="Courier New"/>
                <w:sz w:val="20"/>
              </w:rPr>
              <w:t>frontFog</w:t>
            </w:r>
            <w:r w:rsidR="00EB1EB2">
              <w:rPr>
                <w:rFonts w:ascii="Courier New" w:hAnsi="Courier New" w:cs="Courier New"/>
                <w:sz w:val="20"/>
              </w:rPr>
              <w:t>Light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EB1EB2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171DBB" w:rsidRPr="00171DBB">
              <w:rPr>
                <w:rFonts w:ascii="Courier New" w:hAnsi="Courier New" w:cs="Courier New" w:hint="eastAsia"/>
                <w:sz w:val="20"/>
              </w:rPr>
              <w:t>前雾灯状态</w:t>
            </w:r>
            <w:r w:rsidR="00CD63F1">
              <w:rPr>
                <w:rFonts w:ascii="Courier New" w:hAnsi="Courier New" w:cs="Courier New" w:hint="eastAsia"/>
                <w:sz w:val="20"/>
              </w:rPr>
              <w:t>，</w:t>
            </w:r>
            <w:r w:rsidR="00817BB1" w:rsidRPr="003A625B">
              <w:rPr>
                <w:rFonts w:ascii="Courier New" w:hAnsi="Courier New" w:cs="Courier New" w:hint="eastAsia"/>
                <w:sz w:val="20"/>
              </w:rPr>
              <w:t>0</w:t>
            </w:r>
            <w:r w:rsidR="00817BB1" w:rsidRPr="003A625B">
              <w:rPr>
                <w:rFonts w:ascii="Courier New" w:hAnsi="Courier New" w:cs="Courier New" w:hint="eastAsia"/>
                <w:sz w:val="20"/>
              </w:rPr>
              <w:t>：禁止，</w:t>
            </w:r>
            <w:r w:rsidR="00817BB1" w:rsidRPr="003A625B">
              <w:rPr>
                <w:rFonts w:ascii="Courier New" w:hAnsi="Courier New" w:cs="Courier New" w:hint="eastAsia"/>
                <w:sz w:val="20"/>
              </w:rPr>
              <w:t>1</w:t>
            </w:r>
            <w:r w:rsidR="00817BB1" w:rsidRPr="003A625B">
              <w:rPr>
                <w:rFonts w:ascii="Courier New" w:hAnsi="Courier New" w:cs="Courier New" w:hint="eastAsia"/>
                <w:sz w:val="20"/>
              </w:rPr>
              <w:t>：开启，</w:t>
            </w:r>
            <w:r w:rsidR="00817BB1" w:rsidRPr="003A625B">
              <w:rPr>
                <w:rFonts w:ascii="Courier New" w:hAnsi="Courier New" w:cs="Courier New" w:hint="eastAsia"/>
                <w:sz w:val="20"/>
              </w:rPr>
              <w:t>2</w:t>
            </w:r>
            <w:r w:rsidR="00817BB1" w:rsidRPr="003A625B">
              <w:rPr>
                <w:rFonts w:ascii="Courier New" w:hAnsi="Courier New" w:cs="Courier New" w:hint="eastAsia"/>
                <w:sz w:val="20"/>
              </w:rPr>
              <w:t>：检测到错误，</w:t>
            </w:r>
            <w:r w:rsidR="00817BB1" w:rsidRPr="003A625B">
              <w:rPr>
                <w:rFonts w:ascii="Courier New" w:hAnsi="Courier New" w:cs="Courier New" w:hint="eastAsia"/>
                <w:sz w:val="20"/>
              </w:rPr>
              <w:t>3</w:t>
            </w:r>
            <w:r w:rsidR="00817BB1" w:rsidRPr="003A625B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550B90EC" w14:textId="77777777" w:rsidR="00405ECF" w:rsidRDefault="00405EC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5D7157">
              <w:rPr>
                <w:rFonts w:ascii="Courier New" w:hAnsi="Courier New" w:cs="Courier New"/>
                <w:sz w:val="20"/>
              </w:rPr>
              <w:t>rightTurnLight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FB4D81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21433F" w:rsidRPr="0021433F">
              <w:rPr>
                <w:rFonts w:ascii="Courier New" w:hAnsi="Courier New" w:cs="Courier New" w:hint="eastAsia"/>
                <w:sz w:val="20"/>
              </w:rPr>
              <w:t>右转向灯状态</w:t>
            </w:r>
            <w:r w:rsidR="0021433F">
              <w:rPr>
                <w:rFonts w:ascii="Courier New" w:hAnsi="Courier New" w:cs="Courier New" w:hint="eastAsia"/>
                <w:sz w:val="20"/>
              </w:rPr>
              <w:t>,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0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：禁止，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1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：开启，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2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：检测到错误，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3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37C39D74" w14:textId="77777777" w:rsidR="00405ECF" w:rsidRDefault="00405ECF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E05A12">
              <w:rPr>
                <w:rFonts w:ascii="Courier New" w:hAnsi="Courier New" w:cs="Courier New"/>
                <w:sz w:val="20"/>
              </w:rPr>
              <w:t>left</w:t>
            </w:r>
            <w:r w:rsidR="00FB4D81">
              <w:rPr>
                <w:rFonts w:ascii="Courier New" w:hAnsi="Courier New" w:cs="Courier New"/>
                <w:sz w:val="20"/>
              </w:rPr>
              <w:t>TurnLight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FB4D81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040353">
              <w:rPr>
                <w:rFonts w:ascii="Courier New" w:hAnsi="Courier New" w:cs="Courier New" w:hint="eastAsia"/>
                <w:sz w:val="20"/>
              </w:rPr>
              <w:t>左</w:t>
            </w:r>
            <w:r w:rsidR="00040353" w:rsidRPr="0021433F">
              <w:rPr>
                <w:rFonts w:ascii="Courier New" w:hAnsi="Courier New" w:cs="Courier New" w:hint="eastAsia"/>
                <w:sz w:val="20"/>
              </w:rPr>
              <w:t>转向灯状态</w:t>
            </w:r>
            <w:r w:rsidR="00040353">
              <w:rPr>
                <w:rFonts w:ascii="Courier New" w:hAnsi="Courier New" w:cs="Courier New" w:hint="eastAsia"/>
                <w:sz w:val="20"/>
              </w:rPr>
              <w:t>,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0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：禁止，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1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：开启，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2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：检测到错误，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3</w:t>
            </w:r>
            <w:r w:rsidR="00143B93" w:rsidRPr="003A625B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667C3E4F" w14:textId="77777777" w:rsidR="00DA69FF" w:rsidRDefault="00A85ACD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4A00AE">
              <w:rPr>
                <w:rFonts w:ascii="Courier New" w:hAnsi="Courier New" w:cs="Courier New"/>
                <w:sz w:val="20"/>
              </w:rPr>
              <w:t>rearFogLight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4A00AE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F44944">
              <w:rPr>
                <w:rFonts w:ascii="Courier New" w:hAnsi="Courier New" w:cs="Courier New" w:hint="eastAsia"/>
                <w:sz w:val="20"/>
              </w:rPr>
              <w:t>后</w:t>
            </w:r>
            <w:r w:rsidR="004A00AE" w:rsidRPr="00171DBB">
              <w:rPr>
                <w:rFonts w:ascii="Courier New" w:hAnsi="Courier New" w:cs="Courier New" w:hint="eastAsia"/>
                <w:sz w:val="20"/>
              </w:rPr>
              <w:t>雾灯状态</w:t>
            </w:r>
            <w:r w:rsidR="004A00AE">
              <w:rPr>
                <w:rFonts w:ascii="Courier New" w:hAnsi="Courier New" w:cs="Courier New" w:hint="eastAsia"/>
                <w:sz w:val="20"/>
              </w:rPr>
              <w:t>，</w:t>
            </w:r>
            <w:r w:rsidR="004A00AE" w:rsidRPr="003A625B">
              <w:rPr>
                <w:rFonts w:ascii="Courier New" w:hAnsi="Courier New" w:cs="Courier New" w:hint="eastAsia"/>
                <w:sz w:val="20"/>
              </w:rPr>
              <w:t>0</w:t>
            </w:r>
            <w:r w:rsidR="004A00AE" w:rsidRPr="003A625B">
              <w:rPr>
                <w:rFonts w:ascii="Courier New" w:hAnsi="Courier New" w:cs="Courier New" w:hint="eastAsia"/>
                <w:sz w:val="20"/>
              </w:rPr>
              <w:t>：禁止，</w:t>
            </w:r>
            <w:r w:rsidR="004A00AE" w:rsidRPr="003A625B">
              <w:rPr>
                <w:rFonts w:ascii="Courier New" w:hAnsi="Courier New" w:cs="Courier New" w:hint="eastAsia"/>
                <w:sz w:val="20"/>
              </w:rPr>
              <w:t>1</w:t>
            </w:r>
            <w:r w:rsidR="004A00AE" w:rsidRPr="003A625B">
              <w:rPr>
                <w:rFonts w:ascii="Courier New" w:hAnsi="Courier New" w:cs="Courier New" w:hint="eastAsia"/>
                <w:sz w:val="20"/>
              </w:rPr>
              <w:t>：开启，</w:t>
            </w:r>
            <w:r w:rsidR="004A00AE" w:rsidRPr="003A625B">
              <w:rPr>
                <w:rFonts w:ascii="Courier New" w:hAnsi="Courier New" w:cs="Courier New" w:hint="eastAsia"/>
                <w:sz w:val="20"/>
              </w:rPr>
              <w:t>2</w:t>
            </w:r>
            <w:r w:rsidR="004A00AE" w:rsidRPr="003A625B">
              <w:rPr>
                <w:rFonts w:ascii="Courier New" w:hAnsi="Courier New" w:cs="Courier New" w:hint="eastAsia"/>
                <w:sz w:val="20"/>
              </w:rPr>
              <w:t>：检测到错误，</w:t>
            </w:r>
            <w:r w:rsidR="004A00AE" w:rsidRPr="003A625B">
              <w:rPr>
                <w:rFonts w:ascii="Courier New" w:hAnsi="Courier New" w:cs="Courier New" w:hint="eastAsia"/>
                <w:sz w:val="20"/>
              </w:rPr>
              <w:t>3</w:t>
            </w:r>
            <w:r w:rsidR="004A00AE" w:rsidRPr="003A625B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476F4E5E" w14:textId="77777777" w:rsidR="00A85ACD" w:rsidRDefault="00A85ACD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2D0248">
              <w:rPr>
                <w:rFonts w:ascii="Courier New" w:hAnsi="Courier New" w:cs="Courier New"/>
                <w:sz w:val="20"/>
              </w:rPr>
              <w:t>horn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2D0248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",//</w:t>
            </w:r>
            <w:r w:rsidR="002D0248">
              <w:rPr>
                <w:rFonts w:ascii="Courier New" w:hAnsi="Courier New" w:cs="Courier New" w:hint="eastAsia"/>
                <w:sz w:val="20"/>
              </w:rPr>
              <w:t>喇叭</w:t>
            </w:r>
            <w:r w:rsidR="002D0248">
              <w:rPr>
                <w:rFonts w:ascii="Courier New" w:hAnsi="Courier New" w:cs="Courier New"/>
                <w:sz w:val="20"/>
              </w:rPr>
              <w:t>状态，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0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off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1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on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2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2D0248">
              <w:rPr>
                <w:rFonts w:ascii="Courier New" w:hAnsi="Courier New" w:cs="Courier New" w:hint="eastAsia"/>
                <w:sz w:val="20"/>
              </w:rPr>
              <w:t>预留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3</w:t>
            </w:r>
            <w:r w:rsidR="002D0248" w:rsidRPr="00C3217A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141E34AF" w14:textId="77777777" w:rsidR="00A85ACD" w:rsidRDefault="00A85ACD" w:rsidP="00FA681F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</w:t>
            </w:r>
            <w:r w:rsidR="005262BD">
              <w:rPr>
                <w:rFonts w:ascii="Courier New" w:hAnsi="Courier New" w:cs="Courier New"/>
                <w:sz w:val="20"/>
              </w:rPr>
              <w:t>drLight</w:t>
            </w:r>
            <w:r>
              <w:rPr>
                <w:rFonts w:ascii="Courier New" w:hAnsi="Courier New" w:cs="Courier New"/>
                <w:sz w:val="20"/>
              </w:rPr>
              <w:t>":"</w:t>
            </w:r>
            <w:r w:rsidR="003C4227">
              <w:rPr>
                <w:rFonts w:ascii="Courier New" w:hAnsi="Courier New" w:cs="Courier New"/>
                <w:sz w:val="20"/>
              </w:rPr>
              <w:t>0</w:t>
            </w:r>
            <w:r w:rsidR="00D37C48">
              <w:rPr>
                <w:rFonts w:ascii="Courier New" w:hAnsi="Courier New" w:cs="Courier New"/>
                <w:sz w:val="20"/>
              </w:rPr>
              <w:t>"</w:t>
            </w:r>
            <w:r>
              <w:rPr>
                <w:rFonts w:ascii="Courier New" w:hAnsi="Courier New" w:cs="Courier New"/>
                <w:sz w:val="20"/>
              </w:rPr>
              <w:t>//</w:t>
            </w:r>
            <w:r w:rsidR="005262BD" w:rsidRPr="005262BD">
              <w:rPr>
                <w:rFonts w:ascii="Courier New" w:hAnsi="Courier New" w:cs="Courier New" w:hint="eastAsia"/>
                <w:sz w:val="20"/>
              </w:rPr>
              <w:t>昼行灯状态</w:t>
            </w:r>
            <w:r w:rsidR="005262BD">
              <w:rPr>
                <w:rFonts w:ascii="Courier New" w:hAnsi="Courier New" w:cs="Courier New" w:hint="eastAsia"/>
                <w:sz w:val="20"/>
              </w:rPr>
              <w:t>，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0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off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1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on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2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：</w:t>
            </w:r>
            <w:r w:rsidR="005262BD">
              <w:rPr>
                <w:rFonts w:ascii="Courier New" w:hAnsi="Courier New" w:cs="Courier New" w:hint="eastAsia"/>
                <w:sz w:val="20"/>
              </w:rPr>
              <w:t>预留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，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3</w:t>
            </w:r>
            <w:r w:rsidR="005262BD" w:rsidRPr="00C3217A">
              <w:rPr>
                <w:rFonts w:ascii="Courier New" w:hAnsi="Courier New" w:cs="Courier New" w:hint="eastAsia"/>
                <w:sz w:val="20"/>
              </w:rPr>
              <w:t>：未使用</w:t>
            </w:r>
          </w:p>
          <w:p w14:paraId="65D7CA74" w14:textId="77777777" w:rsidR="005B0242" w:rsidRPr="0037209F" w:rsidRDefault="005B0242" w:rsidP="00B1595E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731CE2B3" w14:textId="77777777" w:rsidR="005B0242" w:rsidRPr="008D3E3D" w:rsidRDefault="005B0242" w:rsidP="005B0242">
      <w:pPr>
        <w:pStyle w:val="4"/>
      </w:pPr>
      <w:r>
        <w:rPr>
          <w:rFonts w:hint="eastAsia"/>
        </w:rPr>
        <w:lastRenderedPageBreak/>
        <w:t>响应格式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20"/>
      </w:tblGrid>
      <w:tr w:rsidR="005B0242" w:rsidRPr="0037209F" w14:paraId="1C43E53E" w14:textId="77777777" w:rsidTr="00B1595E">
        <w:trPr>
          <w:trHeight w:val="487"/>
        </w:trPr>
        <w:tc>
          <w:tcPr>
            <w:tcW w:w="9020" w:type="dxa"/>
            <w:shd w:val="clear" w:color="auto" w:fill="D9D9D9"/>
          </w:tcPr>
          <w:p w14:paraId="3631E703" w14:textId="77777777" w:rsidR="005B0242" w:rsidRPr="007D592E" w:rsidRDefault="005B0242" w:rsidP="00B1595E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33782CD7" w14:textId="77777777" w:rsidR="005B0242" w:rsidRPr="007D592E" w:rsidRDefault="005B0242" w:rsidP="00B1595E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r>
              <w:rPr>
                <w:rFonts w:ascii="Courier New" w:hAnsi="Courier New" w:cs="Courier New" w:hint="eastAsia"/>
                <w:sz w:val="20"/>
              </w:rPr>
              <w:t>result</w:t>
            </w:r>
            <w:r w:rsidRPr="007D592E">
              <w:rPr>
                <w:rFonts w:ascii="Courier New" w:hAnsi="Courier New" w:cs="Courier New"/>
                <w:sz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</w:rPr>
              <w:t xml:space="preserve"> 0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返回结果编码：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为成功、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为失败</w:t>
            </w:r>
          </w:p>
          <w:p w14:paraId="245D0A46" w14:textId="77777777" w:rsidR="005B0242" w:rsidRPr="007D592E" w:rsidRDefault="005B0242" w:rsidP="00B1595E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resultNote</w:t>
            </w:r>
            <w:proofErr w:type="spellEnd"/>
            <w:r>
              <w:rPr>
                <w:rFonts w:ascii="Courier New" w:hAnsi="Courier New" w:cs="Courier New"/>
                <w:sz w:val="20"/>
              </w:rPr>
              <w:t>":"</w:t>
            </w:r>
            <w:r w:rsidR="009B699B">
              <w:rPr>
                <w:rFonts w:ascii="Courier New" w:hAnsi="Courier New" w:cs="Courier New"/>
                <w:sz w:val="20"/>
              </w:rPr>
              <w:t>s</w:t>
            </w:r>
            <w:r>
              <w:rPr>
                <w:rFonts w:ascii="Courier New" w:hAnsi="Courier New" w:cs="Courier New" w:hint="eastAsia"/>
                <w:sz w:val="20"/>
              </w:rPr>
              <w:t>uccess</w:t>
            </w:r>
            <w:r>
              <w:rPr>
                <w:rFonts w:ascii="Courier New" w:hAnsi="Courier New" w:cs="Courier New"/>
                <w:sz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返回结果描述</w:t>
            </w:r>
          </w:p>
          <w:p w14:paraId="205FF4ED" w14:textId="77777777" w:rsidR="005B0242" w:rsidRPr="0037209F" w:rsidRDefault="005B0242" w:rsidP="00B1595E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73BE3763" w14:textId="77777777" w:rsidR="00D65014" w:rsidRDefault="000F29D7" w:rsidP="00D65014">
      <w:pPr>
        <w:pStyle w:val="3"/>
        <w:numPr>
          <w:ilvl w:val="2"/>
          <w:numId w:val="18"/>
        </w:numPr>
      </w:pPr>
      <w:bookmarkStart w:id="20" w:name="_Toc464832104"/>
      <w:r>
        <w:rPr>
          <w:rFonts w:hint="eastAsia"/>
        </w:rPr>
        <w:t>柴油</w:t>
      </w:r>
      <w:r w:rsidR="009B24F7">
        <w:rPr>
          <w:rFonts w:hint="eastAsia"/>
        </w:rPr>
        <w:t>车</w:t>
      </w:r>
      <w:r w:rsidR="00EE5F1A">
        <w:rPr>
          <w:rFonts w:hint="eastAsia"/>
        </w:rPr>
        <w:t>发动机</w:t>
      </w:r>
      <w:r w:rsidR="00A116D6">
        <w:rPr>
          <w:rFonts w:hint="eastAsia"/>
        </w:rPr>
        <w:t>故障码</w:t>
      </w:r>
      <w:r w:rsidR="00D65014">
        <w:rPr>
          <w:rFonts w:hint="eastAsia"/>
        </w:rPr>
        <w:t>数据</w:t>
      </w:r>
      <w:bookmarkEnd w:id="20"/>
    </w:p>
    <w:p w14:paraId="635FD62F" w14:textId="77777777" w:rsidR="00D65014" w:rsidRDefault="00D65014" w:rsidP="00D65014">
      <w:r>
        <w:rPr>
          <w:rFonts w:hint="eastAsia"/>
        </w:rPr>
        <w:tab/>
      </w:r>
      <w:r>
        <w:rPr>
          <w:rFonts w:hint="eastAsia"/>
        </w:rPr>
        <w:t>接口说明：</w:t>
      </w:r>
      <w:r w:rsidR="00047ECE">
        <w:rPr>
          <w:rFonts w:hint="eastAsia"/>
        </w:rPr>
        <w:t>柴油</w:t>
      </w:r>
      <w:r w:rsidR="009B24F7">
        <w:rPr>
          <w:rFonts w:hint="eastAsia"/>
        </w:rPr>
        <w:t>车</w:t>
      </w:r>
      <w:r w:rsidR="007D736E">
        <w:rPr>
          <w:rFonts w:hint="eastAsia"/>
        </w:rPr>
        <w:t>发动机</w:t>
      </w:r>
      <w:r w:rsidR="00047ECE">
        <w:rPr>
          <w:rFonts w:hint="eastAsia"/>
        </w:rPr>
        <w:t>故障码</w:t>
      </w:r>
      <w:r>
        <w:rPr>
          <w:rFonts w:hint="eastAsia"/>
        </w:rPr>
        <w:t>，由</w:t>
      </w:r>
      <w:r>
        <w:rPr>
          <w:rFonts w:hint="eastAsia"/>
        </w:rPr>
        <w:t>DAE</w:t>
      </w:r>
      <w:r>
        <w:rPr>
          <w:rFonts w:hint="eastAsia"/>
        </w:rPr>
        <w:t>推送至后端服务。</w:t>
      </w:r>
    </w:p>
    <w:p w14:paraId="6EA8C7C7" w14:textId="77777777" w:rsidR="00D65014" w:rsidRPr="001C4A0E" w:rsidRDefault="00D65014" w:rsidP="00D65014">
      <w:r>
        <w:rPr>
          <w:rFonts w:hint="eastAsia"/>
        </w:rPr>
        <w:tab/>
      </w:r>
      <w:r>
        <w:rPr>
          <w:rFonts w:hint="eastAsia"/>
        </w:rPr>
        <w:t>数据处理：由后端</w:t>
      </w:r>
      <w:r>
        <w:t>服务根据实际情况处理</w:t>
      </w:r>
      <w:r>
        <w:rPr>
          <w:rFonts w:hint="eastAsia"/>
        </w:rPr>
        <w:t>。</w:t>
      </w:r>
    </w:p>
    <w:p w14:paraId="5C04FD0D" w14:textId="77777777" w:rsidR="00D65014" w:rsidRPr="0073269A" w:rsidRDefault="00D65014" w:rsidP="00D65014">
      <w:pPr>
        <w:pStyle w:val="4"/>
      </w:pPr>
      <w:r>
        <w:rPr>
          <w:rFonts w:hint="eastAsia"/>
        </w:rPr>
        <w:t>请求格式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73"/>
      </w:tblGrid>
      <w:tr w:rsidR="00D65014" w:rsidRPr="0037209F" w14:paraId="774BD602" w14:textId="77777777" w:rsidTr="00F90DB0">
        <w:trPr>
          <w:trHeight w:val="629"/>
        </w:trPr>
        <w:tc>
          <w:tcPr>
            <w:tcW w:w="9073" w:type="dxa"/>
            <w:shd w:val="clear" w:color="auto" w:fill="D9D9D9"/>
          </w:tcPr>
          <w:p w14:paraId="466CBAF5" w14:textId="77777777" w:rsidR="00D65014" w:rsidRPr="007D592E" w:rsidRDefault="00D65014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544D1DAC" w14:textId="77777777" w:rsidR="00D65014" w:rsidRDefault="00D65014" w:rsidP="00534B43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</w:r>
            <w:r w:rsidR="005549F5">
              <w:rPr>
                <w:rFonts w:ascii="Courier New" w:hAnsi="Courier New" w:cs="Courier New" w:hint="eastAsia"/>
                <w:sz w:val="20"/>
              </w:rPr>
              <w:t>1</w:t>
            </w:r>
            <w:r w:rsidR="005549F5">
              <w:rPr>
                <w:rFonts w:ascii="Courier New" w:hAnsi="Courier New" w:cs="Courier New"/>
                <w:sz w:val="20"/>
              </w:rPr>
              <w:t>1</w:t>
            </w:r>
            <w:r w:rsidR="005549F5">
              <w:rPr>
                <w:rFonts w:ascii="Courier New" w:hAnsi="Courier New" w:cs="Courier New" w:hint="eastAsia"/>
                <w:sz w:val="20"/>
              </w:rPr>
              <w:t>月</w:t>
            </w:r>
            <w:r w:rsidR="005549F5">
              <w:rPr>
                <w:rFonts w:ascii="Courier New" w:hAnsi="Courier New" w:cs="Courier New" w:hint="eastAsia"/>
                <w:sz w:val="20"/>
              </w:rPr>
              <w:t>11</w:t>
            </w:r>
            <w:r w:rsidR="005549F5">
              <w:rPr>
                <w:rFonts w:ascii="Courier New" w:hAnsi="Courier New" w:cs="Courier New" w:hint="eastAsia"/>
                <w:sz w:val="20"/>
              </w:rPr>
              <w:t>不</w:t>
            </w:r>
            <w:r w:rsidR="005549F5">
              <w:rPr>
                <w:rFonts w:ascii="Courier New" w:hAnsi="Courier New" w:cs="Courier New"/>
                <w:sz w:val="20"/>
              </w:rPr>
              <w:t>演示故障</w:t>
            </w:r>
            <w:proofErr w:type="gramStart"/>
            <w:r w:rsidR="005549F5">
              <w:rPr>
                <w:rFonts w:ascii="Courier New" w:hAnsi="Courier New" w:cs="Courier New"/>
                <w:sz w:val="20"/>
              </w:rPr>
              <w:t>码相关</w:t>
            </w:r>
            <w:proofErr w:type="gramEnd"/>
            <w:r w:rsidR="005549F5">
              <w:rPr>
                <w:rFonts w:ascii="Courier New" w:hAnsi="Courier New" w:cs="Courier New"/>
                <w:sz w:val="20"/>
              </w:rPr>
              <w:t>内容，暂时</w:t>
            </w:r>
            <w:r w:rsidR="005549F5">
              <w:rPr>
                <w:rFonts w:ascii="Courier New" w:hAnsi="Courier New" w:cs="Courier New" w:hint="eastAsia"/>
                <w:sz w:val="20"/>
              </w:rPr>
              <w:t>不</w:t>
            </w:r>
            <w:r w:rsidR="005549F5">
              <w:rPr>
                <w:rFonts w:ascii="Courier New" w:hAnsi="Courier New" w:cs="Courier New"/>
                <w:sz w:val="20"/>
              </w:rPr>
              <w:t>提供。</w:t>
            </w:r>
          </w:p>
          <w:p w14:paraId="2D783311" w14:textId="77777777" w:rsidR="00D65014" w:rsidRPr="0037209F" w:rsidRDefault="00D65014" w:rsidP="001B7AF2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335E0BD4" w14:textId="77777777" w:rsidR="00D65014" w:rsidRPr="008D3E3D" w:rsidRDefault="00D65014" w:rsidP="00D65014">
      <w:pPr>
        <w:pStyle w:val="4"/>
      </w:pPr>
      <w:r>
        <w:rPr>
          <w:rFonts w:hint="eastAsia"/>
        </w:rPr>
        <w:lastRenderedPageBreak/>
        <w:t>响应格式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20"/>
      </w:tblGrid>
      <w:tr w:rsidR="00D65014" w:rsidRPr="0037209F" w14:paraId="42A2D596" w14:textId="77777777" w:rsidTr="001B7AF2">
        <w:trPr>
          <w:trHeight w:val="487"/>
        </w:trPr>
        <w:tc>
          <w:tcPr>
            <w:tcW w:w="9020" w:type="dxa"/>
            <w:shd w:val="clear" w:color="auto" w:fill="D9D9D9"/>
          </w:tcPr>
          <w:p w14:paraId="39F89CA8" w14:textId="77777777" w:rsidR="00D65014" w:rsidRPr="007D592E" w:rsidRDefault="00D65014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119EAE4E" w14:textId="77777777" w:rsidR="00D65014" w:rsidRPr="007D592E" w:rsidRDefault="00D65014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r>
              <w:rPr>
                <w:rFonts w:ascii="Courier New" w:hAnsi="Courier New" w:cs="Courier New" w:hint="eastAsia"/>
                <w:sz w:val="20"/>
              </w:rPr>
              <w:t>result</w:t>
            </w:r>
            <w:r w:rsidRPr="007D592E">
              <w:rPr>
                <w:rFonts w:ascii="Courier New" w:hAnsi="Courier New" w:cs="Courier New"/>
                <w:sz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</w:rPr>
              <w:t xml:space="preserve"> 0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返回结果编码：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为成功、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为失败</w:t>
            </w:r>
          </w:p>
          <w:p w14:paraId="0F918E93" w14:textId="77777777" w:rsidR="00D65014" w:rsidRPr="007D592E" w:rsidRDefault="00D65014" w:rsidP="001B7AF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resultNote</w:t>
            </w:r>
            <w:proofErr w:type="spellEnd"/>
            <w:r>
              <w:rPr>
                <w:rFonts w:ascii="Courier New" w:hAnsi="Courier New" w:cs="Courier New"/>
                <w:sz w:val="20"/>
              </w:rPr>
              <w:t>":"s</w:t>
            </w:r>
            <w:r>
              <w:rPr>
                <w:rFonts w:ascii="Courier New" w:hAnsi="Courier New" w:cs="Courier New" w:hint="eastAsia"/>
                <w:sz w:val="20"/>
              </w:rPr>
              <w:t>uccess</w:t>
            </w:r>
            <w:r>
              <w:rPr>
                <w:rFonts w:ascii="Courier New" w:hAnsi="Courier New" w:cs="Courier New"/>
                <w:sz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返回结果描述</w:t>
            </w:r>
          </w:p>
          <w:p w14:paraId="5E1765A2" w14:textId="77777777" w:rsidR="00D65014" w:rsidRPr="0037209F" w:rsidRDefault="00D65014" w:rsidP="001B7AF2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7BE8BE3F" w14:textId="77777777" w:rsidR="00FB6A25" w:rsidRDefault="00392332" w:rsidP="00FB6A25">
      <w:pPr>
        <w:pStyle w:val="3"/>
        <w:numPr>
          <w:ilvl w:val="2"/>
          <w:numId w:val="18"/>
        </w:numPr>
      </w:pPr>
      <w:bookmarkStart w:id="21" w:name="_Toc464832105"/>
      <w:r>
        <w:rPr>
          <w:rFonts w:hint="eastAsia"/>
        </w:rPr>
        <w:t>汽油</w:t>
      </w:r>
      <w:r w:rsidR="001A07F3">
        <w:rPr>
          <w:rFonts w:hint="eastAsia"/>
        </w:rPr>
        <w:t>车</w:t>
      </w:r>
      <w:r w:rsidR="00127607">
        <w:rPr>
          <w:rFonts w:hint="eastAsia"/>
        </w:rPr>
        <w:t>发动机</w:t>
      </w:r>
      <w:r w:rsidR="00FB6A25">
        <w:rPr>
          <w:rFonts w:hint="eastAsia"/>
        </w:rPr>
        <w:t>故障码数据</w:t>
      </w:r>
      <w:bookmarkEnd w:id="21"/>
    </w:p>
    <w:p w14:paraId="2AD7602A" w14:textId="77777777" w:rsidR="00FB6A25" w:rsidRDefault="00FB6A25" w:rsidP="00FB6A25">
      <w:r>
        <w:rPr>
          <w:rFonts w:hint="eastAsia"/>
        </w:rPr>
        <w:tab/>
      </w:r>
      <w:r>
        <w:rPr>
          <w:rFonts w:hint="eastAsia"/>
        </w:rPr>
        <w:t>接口说明：</w:t>
      </w:r>
      <w:r w:rsidR="008930C2">
        <w:rPr>
          <w:rFonts w:hint="eastAsia"/>
        </w:rPr>
        <w:t>汽油</w:t>
      </w:r>
      <w:r w:rsidR="001A07F3">
        <w:rPr>
          <w:rFonts w:hint="eastAsia"/>
        </w:rPr>
        <w:t>车</w:t>
      </w:r>
      <w:r w:rsidR="008930C2">
        <w:rPr>
          <w:rFonts w:hint="eastAsia"/>
        </w:rPr>
        <w:t>发动机</w:t>
      </w:r>
      <w:r>
        <w:rPr>
          <w:rFonts w:hint="eastAsia"/>
        </w:rPr>
        <w:t>故障码，由</w:t>
      </w:r>
      <w:r>
        <w:rPr>
          <w:rFonts w:hint="eastAsia"/>
        </w:rPr>
        <w:t>DAE</w:t>
      </w:r>
      <w:r>
        <w:rPr>
          <w:rFonts w:hint="eastAsia"/>
        </w:rPr>
        <w:t>推送至后端服务。</w:t>
      </w:r>
    </w:p>
    <w:p w14:paraId="2390E6AE" w14:textId="77777777" w:rsidR="00FB6A25" w:rsidRPr="001C4A0E" w:rsidRDefault="00FB6A25" w:rsidP="00FB6A25">
      <w:r>
        <w:rPr>
          <w:rFonts w:hint="eastAsia"/>
        </w:rPr>
        <w:tab/>
      </w:r>
      <w:r>
        <w:rPr>
          <w:rFonts w:hint="eastAsia"/>
        </w:rPr>
        <w:t>数据处理：由后端</w:t>
      </w:r>
      <w:r>
        <w:t>服务根据实际情况处理</w:t>
      </w:r>
      <w:r>
        <w:rPr>
          <w:rFonts w:hint="eastAsia"/>
        </w:rPr>
        <w:t>。</w:t>
      </w:r>
    </w:p>
    <w:p w14:paraId="08EE5644" w14:textId="77777777" w:rsidR="00FB6A25" w:rsidRPr="0073269A" w:rsidRDefault="00FB6A25" w:rsidP="00FB6A25">
      <w:pPr>
        <w:pStyle w:val="4"/>
      </w:pPr>
      <w:r>
        <w:rPr>
          <w:rFonts w:hint="eastAsia"/>
        </w:rPr>
        <w:t>请求格式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73"/>
      </w:tblGrid>
      <w:tr w:rsidR="00FB6A25" w:rsidRPr="0037209F" w14:paraId="482BED35" w14:textId="77777777" w:rsidTr="00F90DB0">
        <w:trPr>
          <w:trHeight w:val="629"/>
        </w:trPr>
        <w:tc>
          <w:tcPr>
            <w:tcW w:w="9073" w:type="dxa"/>
            <w:shd w:val="clear" w:color="auto" w:fill="D9D9D9"/>
          </w:tcPr>
          <w:p w14:paraId="3A7012E5" w14:textId="77777777" w:rsidR="00FB6A25" w:rsidRPr="007D592E" w:rsidRDefault="00FB6A25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7891AAC3" w14:textId="77777777" w:rsidR="00FB6A25" w:rsidRDefault="00FB6A25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月</w:t>
            </w:r>
            <w:r>
              <w:rPr>
                <w:rFonts w:ascii="Courier New" w:hAnsi="Courier New" w:cs="Courier New" w:hint="eastAsia"/>
                <w:sz w:val="20"/>
              </w:rPr>
              <w:t>11</w:t>
            </w:r>
            <w:r>
              <w:rPr>
                <w:rFonts w:ascii="Courier New" w:hAnsi="Courier New" w:cs="Courier New" w:hint="eastAsia"/>
                <w:sz w:val="20"/>
              </w:rPr>
              <w:t>不</w:t>
            </w:r>
            <w:r>
              <w:rPr>
                <w:rFonts w:ascii="Courier New" w:hAnsi="Courier New" w:cs="Courier New"/>
                <w:sz w:val="20"/>
              </w:rPr>
              <w:t>演示故障</w:t>
            </w:r>
            <w:proofErr w:type="gramStart"/>
            <w:r>
              <w:rPr>
                <w:rFonts w:ascii="Courier New" w:hAnsi="Courier New" w:cs="Courier New"/>
                <w:sz w:val="20"/>
              </w:rPr>
              <w:t>码相关</w:t>
            </w:r>
            <w:proofErr w:type="gramEnd"/>
            <w:r>
              <w:rPr>
                <w:rFonts w:ascii="Courier New" w:hAnsi="Courier New" w:cs="Courier New"/>
                <w:sz w:val="20"/>
              </w:rPr>
              <w:t>内容，暂时</w:t>
            </w:r>
            <w:r>
              <w:rPr>
                <w:rFonts w:ascii="Courier New" w:hAnsi="Courier New" w:cs="Courier New" w:hint="eastAsia"/>
                <w:sz w:val="20"/>
              </w:rPr>
              <w:t>不</w:t>
            </w:r>
            <w:r>
              <w:rPr>
                <w:rFonts w:ascii="Courier New" w:hAnsi="Courier New" w:cs="Courier New"/>
                <w:sz w:val="20"/>
              </w:rPr>
              <w:t>提供。</w:t>
            </w:r>
          </w:p>
          <w:p w14:paraId="0750F74D" w14:textId="77777777" w:rsidR="00FB6A25" w:rsidRPr="0037209F" w:rsidRDefault="00FB6A25" w:rsidP="001B7AF2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5837F8D9" w14:textId="77777777" w:rsidR="00FB6A25" w:rsidRPr="008D3E3D" w:rsidRDefault="00FB6A25" w:rsidP="00FB6A25">
      <w:pPr>
        <w:pStyle w:val="4"/>
      </w:pPr>
      <w:r>
        <w:rPr>
          <w:rFonts w:hint="eastAsia"/>
        </w:rPr>
        <w:t>响应格式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20"/>
      </w:tblGrid>
      <w:tr w:rsidR="00FB6A25" w:rsidRPr="0037209F" w14:paraId="681EF83D" w14:textId="77777777" w:rsidTr="001B7AF2">
        <w:trPr>
          <w:trHeight w:val="487"/>
        </w:trPr>
        <w:tc>
          <w:tcPr>
            <w:tcW w:w="9020" w:type="dxa"/>
            <w:shd w:val="clear" w:color="auto" w:fill="D9D9D9"/>
          </w:tcPr>
          <w:p w14:paraId="76527A90" w14:textId="77777777" w:rsidR="00FB6A25" w:rsidRPr="007D592E" w:rsidRDefault="00FB6A25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5534EF6E" w14:textId="77777777" w:rsidR="00FB6A25" w:rsidRPr="007D592E" w:rsidRDefault="00FB6A25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r>
              <w:rPr>
                <w:rFonts w:ascii="Courier New" w:hAnsi="Courier New" w:cs="Courier New" w:hint="eastAsia"/>
                <w:sz w:val="20"/>
              </w:rPr>
              <w:t>result</w:t>
            </w:r>
            <w:r w:rsidRPr="007D592E">
              <w:rPr>
                <w:rFonts w:ascii="Courier New" w:hAnsi="Courier New" w:cs="Courier New"/>
                <w:sz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</w:rPr>
              <w:t xml:space="preserve"> 0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返回结果编码：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为成功、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为失败</w:t>
            </w:r>
          </w:p>
          <w:p w14:paraId="6AD23862" w14:textId="77777777" w:rsidR="00FB6A25" w:rsidRPr="007D592E" w:rsidRDefault="00FB6A25" w:rsidP="001B7AF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resultNote</w:t>
            </w:r>
            <w:proofErr w:type="spellEnd"/>
            <w:r>
              <w:rPr>
                <w:rFonts w:ascii="Courier New" w:hAnsi="Courier New" w:cs="Courier New"/>
                <w:sz w:val="20"/>
              </w:rPr>
              <w:t>":"s</w:t>
            </w:r>
            <w:r>
              <w:rPr>
                <w:rFonts w:ascii="Courier New" w:hAnsi="Courier New" w:cs="Courier New" w:hint="eastAsia"/>
                <w:sz w:val="20"/>
              </w:rPr>
              <w:t>uccess</w:t>
            </w:r>
            <w:r>
              <w:rPr>
                <w:rFonts w:ascii="Courier New" w:hAnsi="Courier New" w:cs="Courier New"/>
                <w:sz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返回结果描述</w:t>
            </w:r>
          </w:p>
          <w:p w14:paraId="1DC9F73F" w14:textId="77777777" w:rsidR="00FB6A25" w:rsidRPr="0037209F" w:rsidRDefault="00FB6A25" w:rsidP="001B7AF2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07261986" w14:textId="77777777" w:rsidR="00FB6A25" w:rsidRDefault="00392332" w:rsidP="00FB6A25">
      <w:pPr>
        <w:pStyle w:val="3"/>
        <w:numPr>
          <w:ilvl w:val="2"/>
          <w:numId w:val="18"/>
        </w:numPr>
      </w:pPr>
      <w:bookmarkStart w:id="22" w:name="_Toc464832106"/>
      <w:r>
        <w:rPr>
          <w:rFonts w:hint="eastAsia"/>
        </w:rPr>
        <w:t>电动车</w:t>
      </w:r>
      <w:r w:rsidR="000252CB">
        <w:rPr>
          <w:rFonts w:hint="eastAsia"/>
        </w:rPr>
        <w:t>发动机</w:t>
      </w:r>
      <w:r w:rsidR="00FB6A25">
        <w:rPr>
          <w:rFonts w:hint="eastAsia"/>
        </w:rPr>
        <w:t>故障码数据</w:t>
      </w:r>
      <w:bookmarkEnd w:id="22"/>
    </w:p>
    <w:p w14:paraId="5BADE998" w14:textId="77777777" w:rsidR="00FB6A25" w:rsidRDefault="00FB6A25" w:rsidP="00FB6A25">
      <w:r>
        <w:rPr>
          <w:rFonts w:hint="eastAsia"/>
        </w:rPr>
        <w:tab/>
      </w:r>
      <w:r>
        <w:rPr>
          <w:rFonts w:hint="eastAsia"/>
        </w:rPr>
        <w:t>接口说明：</w:t>
      </w:r>
      <w:r w:rsidR="00CB1061">
        <w:rPr>
          <w:rFonts w:hint="eastAsia"/>
        </w:rPr>
        <w:t>电动车发动机</w:t>
      </w:r>
      <w:r>
        <w:rPr>
          <w:rFonts w:hint="eastAsia"/>
        </w:rPr>
        <w:t>障码，由</w:t>
      </w:r>
      <w:r>
        <w:rPr>
          <w:rFonts w:hint="eastAsia"/>
        </w:rPr>
        <w:t>DAE</w:t>
      </w:r>
      <w:r>
        <w:rPr>
          <w:rFonts w:hint="eastAsia"/>
        </w:rPr>
        <w:t>推送至后端服务。</w:t>
      </w:r>
    </w:p>
    <w:p w14:paraId="39E743BC" w14:textId="77777777" w:rsidR="00FB6A25" w:rsidRPr="001C4A0E" w:rsidRDefault="00FB6A25" w:rsidP="00FB6A25">
      <w:r>
        <w:rPr>
          <w:rFonts w:hint="eastAsia"/>
        </w:rPr>
        <w:tab/>
      </w:r>
      <w:r>
        <w:rPr>
          <w:rFonts w:hint="eastAsia"/>
        </w:rPr>
        <w:t>数据处理：由后端</w:t>
      </w:r>
      <w:r>
        <w:t>服务根据实际情况处理</w:t>
      </w:r>
      <w:r>
        <w:rPr>
          <w:rFonts w:hint="eastAsia"/>
        </w:rPr>
        <w:t>。</w:t>
      </w:r>
    </w:p>
    <w:p w14:paraId="781E6321" w14:textId="77777777" w:rsidR="00FB6A25" w:rsidRPr="0073269A" w:rsidRDefault="00FB6A25" w:rsidP="00FB6A25">
      <w:pPr>
        <w:pStyle w:val="4"/>
      </w:pPr>
      <w:r>
        <w:rPr>
          <w:rFonts w:hint="eastAsia"/>
        </w:rPr>
        <w:t>请求格式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73"/>
      </w:tblGrid>
      <w:tr w:rsidR="00FB6A25" w:rsidRPr="0037209F" w14:paraId="55478E92" w14:textId="77777777" w:rsidTr="002562F1">
        <w:trPr>
          <w:trHeight w:val="629"/>
        </w:trPr>
        <w:tc>
          <w:tcPr>
            <w:tcW w:w="9073" w:type="dxa"/>
            <w:shd w:val="clear" w:color="auto" w:fill="D9D9D9"/>
          </w:tcPr>
          <w:p w14:paraId="40CDCF0A" w14:textId="77777777" w:rsidR="00FB6A25" w:rsidRPr="007D592E" w:rsidRDefault="00FB6A25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328C9BC2" w14:textId="77777777" w:rsidR="00FB6A25" w:rsidRDefault="00FB6A25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月</w:t>
            </w:r>
            <w:r>
              <w:rPr>
                <w:rFonts w:ascii="Courier New" w:hAnsi="Courier New" w:cs="Courier New" w:hint="eastAsia"/>
                <w:sz w:val="20"/>
              </w:rPr>
              <w:t>11</w:t>
            </w:r>
            <w:r>
              <w:rPr>
                <w:rFonts w:ascii="Courier New" w:hAnsi="Courier New" w:cs="Courier New" w:hint="eastAsia"/>
                <w:sz w:val="20"/>
              </w:rPr>
              <w:t>不</w:t>
            </w:r>
            <w:r>
              <w:rPr>
                <w:rFonts w:ascii="Courier New" w:hAnsi="Courier New" w:cs="Courier New"/>
                <w:sz w:val="20"/>
              </w:rPr>
              <w:t>演示故障</w:t>
            </w:r>
            <w:proofErr w:type="gramStart"/>
            <w:r>
              <w:rPr>
                <w:rFonts w:ascii="Courier New" w:hAnsi="Courier New" w:cs="Courier New"/>
                <w:sz w:val="20"/>
              </w:rPr>
              <w:t>码相关</w:t>
            </w:r>
            <w:proofErr w:type="gramEnd"/>
            <w:r>
              <w:rPr>
                <w:rFonts w:ascii="Courier New" w:hAnsi="Courier New" w:cs="Courier New"/>
                <w:sz w:val="20"/>
              </w:rPr>
              <w:t>内容，暂时</w:t>
            </w:r>
            <w:r>
              <w:rPr>
                <w:rFonts w:ascii="Courier New" w:hAnsi="Courier New" w:cs="Courier New" w:hint="eastAsia"/>
                <w:sz w:val="20"/>
              </w:rPr>
              <w:t>不</w:t>
            </w:r>
            <w:r>
              <w:rPr>
                <w:rFonts w:ascii="Courier New" w:hAnsi="Courier New" w:cs="Courier New"/>
                <w:sz w:val="20"/>
              </w:rPr>
              <w:t>提供。</w:t>
            </w:r>
          </w:p>
          <w:p w14:paraId="5740353F" w14:textId="77777777" w:rsidR="00FB6A25" w:rsidRPr="0037209F" w:rsidRDefault="00FB6A25" w:rsidP="001B7AF2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35356B54" w14:textId="77777777" w:rsidR="00FB6A25" w:rsidRPr="008D3E3D" w:rsidRDefault="00FB6A25" w:rsidP="00FB6A25">
      <w:pPr>
        <w:pStyle w:val="4"/>
      </w:pPr>
      <w:r>
        <w:rPr>
          <w:rFonts w:hint="eastAsia"/>
        </w:rPr>
        <w:t>响应格式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20"/>
      </w:tblGrid>
      <w:tr w:rsidR="00FB6A25" w:rsidRPr="0037209F" w14:paraId="360D5348" w14:textId="77777777" w:rsidTr="001B7AF2">
        <w:trPr>
          <w:trHeight w:val="487"/>
        </w:trPr>
        <w:tc>
          <w:tcPr>
            <w:tcW w:w="9020" w:type="dxa"/>
            <w:shd w:val="clear" w:color="auto" w:fill="D9D9D9"/>
          </w:tcPr>
          <w:p w14:paraId="5D634BC2" w14:textId="77777777" w:rsidR="00FB6A25" w:rsidRPr="007D592E" w:rsidRDefault="00FB6A25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455E2DF0" w14:textId="77777777" w:rsidR="00FB6A25" w:rsidRPr="007D592E" w:rsidRDefault="00FB6A25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r>
              <w:rPr>
                <w:rFonts w:ascii="Courier New" w:hAnsi="Courier New" w:cs="Courier New" w:hint="eastAsia"/>
                <w:sz w:val="20"/>
              </w:rPr>
              <w:t>result</w:t>
            </w:r>
            <w:r w:rsidRPr="007D592E">
              <w:rPr>
                <w:rFonts w:ascii="Courier New" w:hAnsi="Courier New" w:cs="Courier New"/>
                <w:sz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</w:rPr>
              <w:t xml:space="preserve"> 0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返回结果编码：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为成功、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为失败</w:t>
            </w:r>
          </w:p>
          <w:p w14:paraId="49152F92" w14:textId="77777777" w:rsidR="00FB6A25" w:rsidRPr="007D592E" w:rsidRDefault="00FB6A25" w:rsidP="001B7AF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resultNote</w:t>
            </w:r>
            <w:proofErr w:type="spellEnd"/>
            <w:r>
              <w:rPr>
                <w:rFonts w:ascii="Courier New" w:hAnsi="Courier New" w:cs="Courier New"/>
                <w:sz w:val="20"/>
              </w:rPr>
              <w:t>":"s</w:t>
            </w:r>
            <w:r>
              <w:rPr>
                <w:rFonts w:ascii="Courier New" w:hAnsi="Courier New" w:cs="Courier New" w:hint="eastAsia"/>
                <w:sz w:val="20"/>
              </w:rPr>
              <w:t>uccess</w:t>
            </w:r>
            <w:r>
              <w:rPr>
                <w:rFonts w:ascii="Courier New" w:hAnsi="Courier New" w:cs="Courier New"/>
                <w:sz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返回结果描述</w:t>
            </w:r>
          </w:p>
          <w:p w14:paraId="4CCED6A5" w14:textId="77777777" w:rsidR="00FB6A25" w:rsidRPr="0037209F" w:rsidRDefault="00FB6A25" w:rsidP="001B7AF2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3840B4BE" w14:textId="6F32B655" w:rsidR="00C75928" w:rsidRDefault="00AC00AD" w:rsidP="00C75928">
      <w:pPr>
        <w:pStyle w:val="2"/>
        <w:rPr>
          <w:noProof/>
        </w:rPr>
      </w:pPr>
      <w:bookmarkStart w:id="23" w:name="_Toc464832107"/>
      <w:r w:rsidRPr="009B7DC1">
        <w:rPr>
          <w:rFonts w:hint="eastAsia"/>
          <w:noProof/>
        </w:rPr>
        <w:t>下行</w:t>
      </w:r>
      <w:r w:rsidR="006E3FA9">
        <w:rPr>
          <w:rFonts w:hint="eastAsia"/>
          <w:noProof/>
        </w:rPr>
        <w:t>控制</w:t>
      </w:r>
      <w:r w:rsidR="00F26481" w:rsidRPr="009B7DC1">
        <w:rPr>
          <w:noProof/>
        </w:rPr>
        <w:t>报文</w:t>
      </w:r>
      <w:r w:rsidR="00F26481" w:rsidRPr="009B7DC1">
        <w:rPr>
          <w:rFonts w:hint="eastAsia"/>
          <w:noProof/>
        </w:rPr>
        <w:t>接口</w:t>
      </w:r>
      <w:bookmarkEnd w:id="23"/>
    </w:p>
    <w:p w14:paraId="56225890" w14:textId="77777777" w:rsidR="004B60BC" w:rsidRPr="004B60BC" w:rsidRDefault="00A02706" w:rsidP="004B60BC">
      <w:pPr>
        <w:pStyle w:val="3"/>
        <w:numPr>
          <w:ilvl w:val="2"/>
          <w:numId w:val="18"/>
        </w:numPr>
      </w:pPr>
      <w:bookmarkStart w:id="24" w:name="_Toc464832108"/>
      <w:r>
        <w:rPr>
          <w:rFonts w:hint="eastAsia"/>
        </w:rPr>
        <w:t>远程</w:t>
      </w:r>
      <w:r>
        <w:t>请求</w:t>
      </w:r>
      <w:r>
        <w:rPr>
          <w:rFonts w:hint="eastAsia"/>
        </w:rPr>
        <w:t>报文</w:t>
      </w:r>
      <w:bookmarkEnd w:id="24"/>
    </w:p>
    <w:p w14:paraId="7EAC5E5B" w14:textId="77777777" w:rsidR="003C3F40" w:rsidRDefault="003C3F40" w:rsidP="004B60BC">
      <w:pPr>
        <w:ind w:firstLineChars="350" w:firstLine="735"/>
      </w:pPr>
      <w:r>
        <w:rPr>
          <w:rFonts w:hint="eastAsia"/>
        </w:rPr>
        <w:lastRenderedPageBreak/>
        <w:t>接口说明：</w:t>
      </w:r>
      <w:r w:rsidR="00D35634">
        <w:rPr>
          <w:rFonts w:hint="eastAsia"/>
        </w:rPr>
        <w:t>由</w:t>
      </w:r>
      <w:r w:rsidR="00A37B73">
        <w:rPr>
          <w:rFonts w:hint="eastAsia"/>
        </w:rPr>
        <w:t>业务端</w:t>
      </w:r>
      <w:r w:rsidR="00D35634">
        <w:rPr>
          <w:rFonts w:hint="eastAsia"/>
        </w:rPr>
        <w:t>向</w:t>
      </w:r>
      <w:r w:rsidR="00D35634">
        <w:t>终端发送请求</w:t>
      </w:r>
      <w:r w:rsidR="00511005">
        <w:rPr>
          <w:rFonts w:hint="eastAsia"/>
        </w:rPr>
        <w:t>，</w:t>
      </w:r>
      <w:r w:rsidR="00511005">
        <w:t>业务端将组装好的下发命令发送给</w:t>
      </w:r>
      <w:r w:rsidR="00511005">
        <w:rPr>
          <w:rFonts w:hint="eastAsia"/>
        </w:rPr>
        <w:t>DAE</w:t>
      </w:r>
      <w:r w:rsidR="00511005">
        <w:rPr>
          <w:rFonts w:hint="eastAsia"/>
        </w:rPr>
        <w:t>，</w:t>
      </w:r>
      <w:r w:rsidR="00511005">
        <w:rPr>
          <w:rFonts w:hint="eastAsia"/>
        </w:rPr>
        <w:t>DAE</w:t>
      </w:r>
      <w:r w:rsidR="00511005">
        <w:rPr>
          <w:rFonts w:hint="eastAsia"/>
        </w:rPr>
        <w:t>将</w:t>
      </w:r>
      <w:r w:rsidR="00511005">
        <w:t>命令下发给终端</w:t>
      </w:r>
    </w:p>
    <w:p w14:paraId="35ACC54A" w14:textId="77777777" w:rsidR="003C3F40" w:rsidRPr="001C4A0E" w:rsidRDefault="003C3F40" w:rsidP="003C3F40">
      <w:r>
        <w:rPr>
          <w:rFonts w:hint="eastAsia"/>
        </w:rPr>
        <w:tab/>
      </w:r>
      <w:r>
        <w:rPr>
          <w:rFonts w:hint="eastAsia"/>
        </w:rPr>
        <w:t>数据处理：</w:t>
      </w:r>
      <w:r w:rsidR="00C47B09">
        <w:rPr>
          <w:rFonts w:hint="eastAsia"/>
        </w:rPr>
        <w:t>DAE</w:t>
      </w:r>
      <w:r w:rsidR="00C47B09">
        <w:rPr>
          <w:rFonts w:hint="eastAsia"/>
        </w:rPr>
        <w:t>只</w:t>
      </w:r>
      <w:r w:rsidR="00C47B09">
        <w:t>校验终端是否在线，和转发命令</w:t>
      </w:r>
      <w:r w:rsidR="00D04F19">
        <w:rPr>
          <w:rFonts w:hint="eastAsia"/>
        </w:rPr>
        <w:t>给</w:t>
      </w:r>
      <w:r w:rsidR="00D04F19">
        <w:t>终端。</w:t>
      </w:r>
    </w:p>
    <w:p w14:paraId="40198804" w14:textId="77777777" w:rsidR="003C3F40" w:rsidRPr="0073269A" w:rsidRDefault="003C3F40" w:rsidP="003C3F40">
      <w:pPr>
        <w:pStyle w:val="4"/>
      </w:pPr>
      <w:r>
        <w:rPr>
          <w:rFonts w:hint="eastAsia"/>
        </w:rPr>
        <w:t>请求格式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73"/>
      </w:tblGrid>
      <w:tr w:rsidR="003C3F40" w:rsidRPr="0037209F" w14:paraId="5688DD6A" w14:textId="77777777" w:rsidTr="00FB0BB5">
        <w:trPr>
          <w:trHeight w:val="629"/>
        </w:trPr>
        <w:tc>
          <w:tcPr>
            <w:tcW w:w="9073" w:type="dxa"/>
            <w:shd w:val="clear" w:color="auto" w:fill="D9D9D9"/>
          </w:tcPr>
          <w:p w14:paraId="2E83DD04" w14:textId="77777777" w:rsidR="008B0097" w:rsidRDefault="003C3F40" w:rsidP="008B0097">
            <w:pPr>
              <w:rPr>
                <w:rFonts w:ascii="Courier New" w:hAnsi="Courier New" w:cs="Courier New"/>
                <w:sz w:val="20"/>
              </w:rPr>
            </w:pPr>
            <w:bookmarkStart w:id="25" w:name="_GoBack"/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13C2BAF2" w14:textId="77777777" w:rsidR="008B0097" w:rsidRPr="008B0097" w:rsidRDefault="008B0097" w:rsidP="008B0097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8B0097">
              <w:rPr>
                <w:rFonts w:ascii="Courier New" w:hAnsi="Courier New" w:cs="Courier New" w:hint="eastAsia"/>
                <w:sz w:val="20"/>
              </w:rPr>
              <w:t>"</w:t>
            </w:r>
            <w:proofErr w:type="spellStart"/>
            <w:r w:rsidRPr="008B0097">
              <w:rPr>
                <w:rFonts w:ascii="Courier New" w:hAnsi="Courier New" w:cs="Courier New" w:hint="eastAsia"/>
                <w:sz w:val="20"/>
              </w:rPr>
              <w:t>deviceId</w:t>
            </w:r>
            <w:proofErr w:type="spellEnd"/>
            <w:r w:rsidRPr="008B0097">
              <w:rPr>
                <w:rFonts w:ascii="Courier New" w:hAnsi="Courier New" w:cs="Courier New" w:hint="eastAsia"/>
                <w:sz w:val="20"/>
              </w:rPr>
              <w:t>": "10001", //</w:t>
            </w:r>
            <w:r w:rsidRPr="008B0097">
              <w:rPr>
                <w:rFonts w:ascii="Courier New" w:hAnsi="Courier New" w:cs="Courier New" w:hint="eastAsia"/>
                <w:sz w:val="20"/>
              </w:rPr>
              <w:t>必填，设备</w:t>
            </w:r>
            <w:r w:rsidRPr="008B0097">
              <w:rPr>
                <w:rFonts w:ascii="Courier New" w:hAnsi="Courier New" w:cs="Courier New" w:hint="eastAsia"/>
                <w:sz w:val="20"/>
              </w:rPr>
              <w:t>ID</w:t>
            </w:r>
          </w:p>
          <w:p w14:paraId="308A9D3F" w14:textId="7A9BF326" w:rsidR="003C3F40" w:rsidRDefault="008B0097" w:rsidP="008B0097">
            <w:pPr>
              <w:ind w:firstLineChars="350" w:firstLine="700"/>
              <w:rPr>
                <w:rFonts w:ascii="Courier New" w:hAnsi="Courier New" w:cs="Courier New" w:hint="eastAsia"/>
                <w:sz w:val="20"/>
              </w:rPr>
            </w:pPr>
            <w:r w:rsidRPr="008B0097">
              <w:rPr>
                <w:rFonts w:ascii="Courier New" w:hAnsi="Courier New" w:cs="Courier New" w:hint="eastAsia"/>
                <w:sz w:val="20"/>
              </w:rPr>
              <w:t>"</w:t>
            </w:r>
            <w:r w:rsidR="002D6361">
              <w:rPr>
                <w:rFonts w:ascii="Courier New" w:hAnsi="Courier New" w:cs="Courier New" w:hint="eastAsia"/>
                <w:sz w:val="20"/>
              </w:rPr>
              <w:t>downType</w:t>
            </w:r>
            <w:r w:rsidRPr="008B0097">
              <w:rPr>
                <w:rFonts w:ascii="Courier New" w:hAnsi="Courier New" w:cs="Courier New" w:hint="eastAsia"/>
                <w:sz w:val="20"/>
              </w:rPr>
              <w:t>":"</w:t>
            </w:r>
            <w:r w:rsidR="00AF1617">
              <w:rPr>
                <w:rFonts w:ascii="Courier New" w:hAnsi="Courier New" w:cs="Courier New" w:hint="eastAsia"/>
                <w:sz w:val="20"/>
              </w:rPr>
              <w:t>1</w:t>
            </w:r>
            <w:r w:rsidRPr="008B0097">
              <w:rPr>
                <w:rFonts w:ascii="Courier New" w:hAnsi="Courier New" w:cs="Courier New" w:hint="eastAsia"/>
                <w:sz w:val="20"/>
              </w:rPr>
              <w:t>" //</w:t>
            </w:r>
            <w:r w:rsidRPr="008B0097">
              <w:rPr>
                <w:rFonts w:ascii="Courier New" w:hAnsi="Courier New" w:cs="Courier New" w:hint="eastAsia"/>
                <w:sz w:val="20"/>
              </w:rPr>
              <w:t>必填，</w:t>
            </w:r>
            <w:r w:rsidR="002D6361">
              <w:rPr>
                <w:rFonts w:ascii="Courier New" w:hAnsi="Courier New" w:cs="Courier New" w:hint="eastAsia"/>
                <w:sz w:val="20"/>
              </w:rPr>
              <w:t>下发类型</w:t>
            </w:r>
            <w:r w:rsidR="004F36F7">
              <w:rPr>
                <w:rFonts w:ascii="Courier New" w:hAnsi="Courier New" w:cs="Courier New" w:hint="eastAsia"/>
                <w:sz w:val="20"/>
              </w:rPr>
              <w:t>，</w:t>
            </w:r>
            <w:r w:rsidR="004F36F7">
              <w:rPr>
                <w:rFonts w:ascii="Courier New" w:hAnsi="Courier New" w:cs="Courier New" w:hint="eastAsia"/>
                <w:sz w:val="20"/>
              </w:rPr>
              <w:t>0</w:t>
            </w:r>
            <w:r w:rsidR="004F36F7">
              <w:rPr>
                <w:rFonts w:ascii="Courier New" w:hAnsi="Courier New" w:cs="Courier New" w:hint="eastAsia"/>
                <w:sz w:val="20"/>
              </w:rPr>
              <w:t>标识终端控制，</w:t>
            </w:r>
            <w:r w:rsidR="004F36F7">
              <w:rPr>
                <w:rFonts w:ascii="Courier New" w:hAnsi="Courier New" w:cs="Courier New" w:hint="eastAsia"/>
                <w:sz w:val="20"/>
              </w:rPr>
              <w:t>1</w:t>
            </w:r>
            <w:r w:rsidR="004F36F7">
              <w:rPr>
                <w:rFonts w:ascii="Courier New" w:hAnsi="Courier New" w:cs="Courier New" w:hint="eastAsia"/>
                <w:sz w:val="20"/>
              </w:rPr>
              <w:t>标识</w:t>
            </w:r>
            <w:r w:rsidR="0051782D">
              <w:rPr>
                <w:rFonts w:ascii="Courier New" w:hAnsi="Courier New" w:cs="Courier New" w:hint="eastAsia"/>
                <w:sz w:val="20"/>
              </w:rPr>
              <w:t>车辆控制，</w:t>
            </w:r>
            <w:r w:rsidR="00E33F74">
              <w:rPr>
                <w:rFonts w:ascii="Courier New" w:hAnsi="Courier New" w:cs="Courier New" w:hint="eastAsia"/>
                <w:sz w:val="20"/>
              </w:rPr>
              <w:t>2</w:t>
            </w:r>
            <w:r w:rsidR="00E33F74">
              <w:rPr>
                <w:rFonts w:ascii="Courier New" w:hAnsi="Courier New" w:cs="Courier New" w:hint="eastAsia"/>
                <w:sz w:val="20"/>
              </w:rPr>
              <w:t>标识参数设置，</w:t>
            </w:r>
            <w:r w:rsidR="00E33F74">
              <w:rPr>
                <w:rFonts w:ascii="Courier New" w:hAnsi="Courier New" w:cs="Courier New" w:hint="eastAsia"/>
                <w:sz w:val="20"/>
              </w:rPr>
              <w:t>3</w:t>
            </w:r>
            <w:r w:rsidR="00E33F74">
              <w:rPr>
                <w:rFonts w:ascii="Courier New" w:hAnsi="Courier New" w:cs="Courier New" w:hint="eastAsia"/>
                <w:sz w:val="20"/>
              </w:rPr>
              <w:t>标识参数查询</w:t>
            </w:r>
          </w:p>
          <w:p w14:paraId="26F500B0" w14:textId="42B9562B" w:rsidR="002B744E" w:rsidRDefault="00A571FF" w:rsidP="008B0097">
            <w:pPr>
              <w:ind w:firstLineChars="350" w:firstLine="700"/>
              <w:rPr>
                <w:rFonts w:ascii="Courier New" w:hAnsi="Courier New" w:cs="Courier New" w:hint="eastAsia"/>
                <w:sz w:val="20"/>
              </w:rPr>
            </w:pPr>
            <w:r w:rsidRPr="008B0097">
              <w:rPr>
                <w:rFonts w:ascii="Courier New" w:hAnsi="Courier New" w:cs="Courier New" w:hint="eastAsia"/>
                <w:sz w:val="20"/>
              </w:rPr>
              <w:t>"</w:t>
            </w:r>
            <w:r w:rsidR="00F549FA">
              <w:rPr>
                <w:rFonts w:ascii="Courier New" w:hAnsi="Courier New" w:cs="Courier New" w:hint="eastAsia"/>
                <w:sz w:val="20"/>
              </w:rPr>
              <w:t>search</w:t>
            </w:r>
            <w:r w:rsidR="0094200B">
              <w:rPr>
                <w:rFonts w:ascii="Courier New" w:hAnsi="Courier New" w:cs="Courier New" w:hint="eastAsia"/>
                <w:sz w:val="20"/>
              </w:rPr>
              <w:t>Veh</w:t>
            </w:r>
            <w:r w:rsidRPr="008B0097">
              <w:rPr>
                <w:rFonts w:ascii="Courier New" w:hAnsi="Courier New" w:cs="Courier New" w:hint="eastAsia"/>
                <w:sz w:val="20"/>
              </w:rPr>
              <w:t>":"</w:t>
            </w:r>
            <w:r w:rsidR="00F549FA">
              <w:rPr>
                <w:rFonts w:ascii="Courier New" w:hAnsi="Courier New" w:cs="Courier New" w:hint="eastAsia"/>
                <w:sz w:val="20"/>
              </w:rPr>
              <w:t>1</w:t>
            </w:r>
            <w:r w:rsidRPr="008B0097">
              <w:rPr>
                <w:rFonts w:ascii="Courier New" w:hAnsi="Courier New" w:cs="Courier New" w:hint="eastAsia"/>
                <w:sz w:val="20"/>
              </w:rPr>
              <w:t>" //</w:t>
            </w:r>
            <w:r w:rsidR="00F549FA">
              <w:rPr>
                <w:rFonts w:ascii="Courier New" w:hAnsi="Courier New" w:cs="Courier New" w:hint="eastAsia"/>
                <w:sz w:val="20"/>
              </w:rPr>
              <w:t xml:space="preserve"> </w:t>
            </w:r>
            <w:r w:rsidR="00E37043">
              <w:rPr>
                <w:rFonts w:ascii="Courier New" w:hAnsi="Courier New" w:cs="Courier New" w:hint="eastAsia"/>
                <w:sz w:val="20"/>
              </w:rPr>
              <w:t>选</w:t>
            </w:r>
            <w:r w:rsidRPr="008B0097">
              <w:rPr>
                <w:rFonts w:ascii="Courier New" w:hAnsi="Courier New" w:cs="Courier New" w:hint="eastAsia"/>
                <w:sz w:val="20"/>
              </w:rPr>
              <w:t>填，</w:t>
            </w:r>
            <w:r w:rsidR="00F549FA">
              <w:rPr>
                <w:rFonts w:ascii="Courier New" w:hAnsi="Courier New" w:cs="Courier New" w:hint="eastAsia"/>
                <w:sz w:val="20"/>
              </w:rPr>
              <w:t>寻车请求</w:t>
            </w:r>
            <w:r w:rsidR="00F549FA">
              <w:rPr>
                <w:rFonts w:ascii="Courier New" w:hAnsi="Courier New" w:cs="Courier New" w:hint="eastAsia"/>
                <w:sz w:val="20"/>
              </w:rPr>
              <w:t>，</w:t>
            </w:r>
            <w:r w:rsidR="00F549FA">
              <w:rPr>
                <w:rFonts w:ascii="Courier New" w:hAnsi="Courier New" w:cs="Courier New" w:hint="eastAsia"/>
                <w:sz w:val="20"/>
              </w:rPr>
              <w:t>0</w:t>
            </w:r>
            <w:r w:rsidR="00F549FA">
              <w:rPr>
                <w:rFonts w:ascii="Courier New" w:hAnsi="Courier New" w:cs="Courier New" w:hint="eastAsia"/>
                <w:sz w:val="20"/>
              </w:rPr>
              <w:t>标识无请求，</w:t>
            </w:r>
            <w:r w:rsidR="00F549FA">
              <w:rPr>
                <w:rFonts w:ascii="Courier New" w:hAnsi="Courier New" w:cs="Courier New" w:hint="eastAsia"/>
                <w:sz w:val="20"/>
              </w:rPr>
              <w:t>1</w:t>
            </w:r>
            <w:r w:rsidR="00F549FA">
              <w:rPr>
                <w:rFonts w:ascii="Courier New" w:hAnsi="Courier New" w:cs="Courier New" w:hint="eastAsia"/>
                <w:sz w:val="20"/>
              </w:rPr>
              <w:t>标识请求；为</w:t>
            </w:r>
            <w:r w:rsidR="00F549FA">
              <w:rPr>
                <w:rFonts w:ascii="Courier New" w:hAnsi="Courier New" w:cs="Courier New" w:hint="eastAsia"/>
                <w:sz w:val="20"/>
              </w:rPr>
              <w:t>0</w:t>
            </w:r>
            <w:r w:rsidR="00F549FA">
              <w:rPr>
                <w:rFonts w:ascii="Courier New" w:hAnsi="Courier New" w:cs="Courier New" w:hint="eastAsia"/>
                <w:sz w:val="20"/>
              </w:rPr>
              <w:t>是可不填该字段</w:t>
            </w:r>
          </w:p>
          <w:p w14:paraId="6FF19DA9" w14:textId="7CC0383A" w:rsidR="00A571FF" w:rsidRDefault="00A571FF" w:rsidP="008B0097">
            <w:pPr>
              <w:ind w:firstLineChars="350" w:firstLine="700"/>
              <w:rPr>
                <w:rFonts w:ascii="Courier New" w:hAnsi="Courier New" w:cs="Courier New" w:hint="eastAsia"/>
                <w:sz w:val="20"/>
              </w:rPr>
            </w:pPr>
            <w:r w:rsidRPr="008B0097">
              <w:rPr>
                <w:rFonts w:ascii="Courier New" w:hAnsi="Courier New" w:cs="Courier New" w:hint="eastAsia"/>
                <w:sz w:val="20"/>
              </w:rPr>
              <w:t>"</w:t>
            </w:r>
            <w:r w:rsidR="00D82CDA">
              <w:rPr>
                <w:rFonts w:ascii="Courier New" w:hAnsi="Courier New" w:cs="Courier New" w:hint="eastAsia"/>
                <w:sz w:val="20"/>
              </w:rPr>
              <w:t>lift</w:t>
            </w:r>
            <w:r w:rsidR="00525A19">
              <w:rPr>
                <w:rFonts w:ascii="Courier New" w:hAnsi="Courier New" w:cs="Courier New" w:hint="eastAsia"/>
                <w:sz w:val="20"/>
              </w:rPr>
              <w:t>Win</w:t>
            </w:r>
            <w:r w:rsidRPr="008B0097">
              <w:rPr>
                <w:rFonts w:ascii="Courier New" w:hAnsi="Courier New" w:cs="Courier New" w:hint="eastAsia"/>
                <w:sz w:val="20"/>
              </w:rPr>
              <w:t>":"</w:t>
            </w:r>
            <w:r w:rsidR="00766BF6">
              <w:rPr>
                <w:rFonts w:ascii="Courier New" w:hAnsi="Courier New" w:cs="Courier New" w:hint="eastAsia"/>
                <w:sz w:val="20"/>
              </w:rPr>
              <w:t>0</w:t>
            </w:r>
            <w:r w:rsidRPr="008B0097">
              <w:rPr>
                <w:rFonts w:ascii="Courier New" w:hAnsi="Courier New" w:cs="Courier New" w:hint="eastAsia"/>
                <w:sz w:val="20"/>
              </w:rPr>
              <w:t>" //</w:t>
            </w:r>
            <w:r w:rsidR="00E37043">
              <w:rPr>
                <w:rFonts w:ascii="Courier New" w:hAnsi="Courier New" w:cs="Courier New" w:hint="eastAsia"/>
                <w:sz w:val="20"/>
              </w:rPr>
              <w:t>选</w:t>
            </w:r>
            <w:r w:rsidRPr="008B0097">
              <w:rPr>
                <w:rFonts w:ascii="Courier New" w:hAnsi="Courier New" w:cs="Courier New" w:hint="eastAsia"/>
                <w:sz w:val="20"/>
              </w:rPr>
              <w:t>填，</w:t>
            </w:r>
            <w:proofErr w:type="gramStart"/>
            <w:r w:rsidR="005863FC">
              <w:rPr>
                <w:rFonts w:ascii="Courier New" w:hAnsi="Courier New" w:cs="Courier New" w:hint="eastAsia"/>
                <w:sz w:val="20"/>
              </w:rPr>
              <w:t>升窗</w:t>
            </w:r>
            <w:r w:rsidR="00355292">
              <w:rPr>
                <w:rFonts w:ascii="Courier New" w:hAnsi="Courier New" w:cs="Courier New" w:hint="eastAsia"/>
                <w:sz w:val="20"/>
              </w:rPr>
              <w:t>请求</w:t>
            </w:r>
            <w:proofErr w:type="gramEnd"/>
            <w:r w:rsidR="00355292">
              <w:rPr>
                <w:rFonts w:ascii="Courier New" w:hAnsi="Courier New" w:cs="Courier New" w:hint="eastAsia"/>
                <w:sz w:val="20"/>
              </w:rPr>
              <w:t>，</w:t>
            </w:r>
            <w:r w:rsidR="00355292">
              <w:rPr>
                <w:rFonts w:ascii="Courier New" w:hAnsi="Courier New" w:cs="Courier New" w:hint="eastAsia"/>
                <w:sz w:val="20"/>
              </w:rPr>
              <w:t>0</w:t>
            </w:r>
            <w:r w:rsidR="00355292">
              <w:rPr>
                <w:rFonts w:ascii="Courier New" w:hAnsi="Courier New" w:cs="Courier New" w:hint="eastAsia"/>
                <w:sz w:val="20"/>
              </w:rPr>
              <w:t>标识无请求，</w:t>
            </w:r>
            <w:r w:rsidR="00355292">
              <w:rPr>
                <w:rFonts w:ascii="Courier New" w:hAnsi="Courier New" w:cs="Courier New" w:hint="eastAsia"/>
                <w:sz w:val="20"/>
              </w:rPr>
              <w:t>1</w:t>
            </w:r>
            <w:r w:rsidR="00355292">
              <w:rPr>
                <w:rFonts w:ascii="Courier New" w:hAnsi="Courier New" w:cs="Courier New" w:hint="eastAsia"/>
                <w:sz w:val="20"/>
              </w:rPr>
              <w:t>标识请求；为</w:t>
            </w:r>
            <w:r w:rsidR="00355292">
              <w:rPr>
                <w:rFonts w:ascii="Courier New" w:hAnsi="Courier New" w:cs="Courier New" w:hint="eastAsia"/>
                <w:sz w:val="20"/>
              </w:rPr>
              <w:t>0</w:t>
            </w:r>
            <w:r w:rsidR="00355292">
              <w:rPr>
                <w:rFonts w:ascii="Courier New" w:hAnsi="Courier New" w:cs="Courier New" w:hint="eastAsia"/>
                <w:sz w:val="20"/>
              </w:rPr>
              <w:t>是可不填该字段</w:t>
            </w:r>
          </w:p>
          <w:p w14:paraId="4E677E4B" w14:textId="077534EB" w:rsidR="00A571FF" w:rsidRDefault="00A571FF" w:rsidP="00583E5B">
            <w:pPr>
              <w:ind w:firstLineChars="350" w:firstLine="700"/>
              <w:rPr>
                <w:rFonts w:ascii="Courier New" w:hAnsi="Courier New" w:cs="Courier New" w:hint="eastAsia"/>
                <w:sz w:val="20"/>
              </w:rPr>
            </w:pPr>
            <w:r w:rsidRPr="008B0097">
              <w:rPr>
                <w:rFonts w:ascii="Courier New" w:hAnsi="Courier New" w:cs="Courier New" w:hint="eastAsia"/>
                <w:sz w:val="20"/>
              </w:rPr>
              <w:t>"</w:t>
            </w:r>
            <w:r w:rsidR="00A6122D">
              <w:rPr>
                <w:rFonts w:ascii="Courier New" w:hAnsi="Courier New" w:cs="Courier New" w:hint="eastAsia"/>
                <w:sz w:val="20"/>
              </w:rPr>
              <w:t>dropWin</w:t>
            </w:r>
            <w:r w:rsidRPr="008B0097">
              <w:rPr>
                <w:rFonts w:ascii="Courier New" w:hAnsi="Courier New" w:cs="Courier New" w:hint="eastAsia"/>
                <w:sz w:val="20"/>
              </w:rPr>
              <w:t>":"</w:t>
            </w:r>
            <w:r w:rsidR="00766BF6">
              <w:rPr>
                <w:rFonts w:ascii="Courier New" w:hAnsi="Courier New" w:cs="Courier New" w:hint="eastAsia"/>
                <w:sz w:val="20"/>
              </w:rPr>
              <w:t>1</w:t>
            </w:r>
            <w:r w:rsidRPr="008B0097">
              <w:rPr>
                <w:rFonts w:ascii="Courier New" w:hAnsi="Courier New" w:cs="Courier New" w:hint="eastAsia"/>
                <w:sz w:val="20"/>
              </w:rPr>
              <w:t>" //</w:t>
            </w:r>
            <w:r w:rsidR="00E37043">
              <w:rPr>
                <w:rFonts w:ascii="Courier New" w:hAnsi="Courier New" w:cs="Courier New" w:hint="eastAsia"/>
                <w:sz w:val="20"/>
              </w:rPr>
              <w:t>选</w:t>
            </w:r>
            <w:r w:rsidRPr="008B0097">
              <w:rPr>
                <w:rFonts w:ascii="Courier New" w:hAnsi="Courier New" w:cs="Courier New" w:hint="eastAsia"/>
                <w:sz w:val="20"/>
              </w:rPr>
              <w:t>填，</w:t>
            </w:r>
            <w:proofErr w:type="gramStart"/>
            <w:r w:rsidR="005863FC">
              <w:rPr>
                <w:rFonts w:ascii="Courier New" w:hAnsi="Courier New" w:cs="Courier New" w:hint="eastAsia"/>
                <w:sz w:val="20"/>
              </w:rPr>
              <w:t>降窗</w:t>
            </w:r>
            <w:r w:rsidR="00355292">
              <w:rPr>
                <w:rFonts w:ascii="Courier New" w:hAnsi="Courier New" w:cs="Courier New" w:hint="eastAsia"/>
                <w:sz w:val="20"/>
              </w:rPr>
              <w:t>请求</w:t>
            </w:r>
            <w:proofErr w:type="gramEnd"/>
            <w:r w:rsidR="00355292">
              <w:rPr>
                <w:rFonts w:ascii="Courier New" w:hAnsi="Courier New" w:cs="Courier New" w:hint="eastAsia"/>
                <w:sz w:val="20"/>
              </w:rPr>
              <w:t>，</w:t>
            </w:r>
            <w:r w:rsidR="00355292">
              <w:rPr>
                <w:rFonts w:ascii="Courier New" w:hAnsi="Courier New" w:cs="Courier New" w:hint="eastAsia"/>
                <w:sz w:val="20"/>
              </w:rPr>
              <w:t>0</w:t>
            </w:r>
            <w:r w:rsidR="00355292">
              <w:rPr>
                <w:rFonts w:ascii="Courier New" w:hAnsi="Courier New" w:cs="Courier New" w:hint="eastAsia"/>
                <w:sz w:val="20"/>
              </w:rPr>
              <w:t>标识无请求，</w:t>
            </w:r>
            <w:r w:rsidR="00355292">
              <w:rPr>
                <w:rFonts w:ascii="Courier New" w:hAnsi="Courier New" w:cs="Courier New" w:hint="eastAsia"/>
                <w:sz w:val="20"/>
              </w:rPr>
              <w:t>1</w:t>
            </w:r>
            <w:r w:rsidR="00355292">
              <w:rPr>
                <w:rFonts w:ascii="Courier New" w:hAnsi="Courier New" w:cs="Courier New" w:hint="eastAsia"/>
                <w:sz w:val="20"/>
              </w:rPr>
              <w:t>标识请求；为</w:t>
            </w:r>
            <w:r w:rsidR="00355292">
              <w:rPr>
                <w:rFonts w:ascii="Courier New" w:hAnsi="Courier New" w:cs="Courier New" w:hint="eastAsia"/>
                <w:sz w:val="20"/>
              </w:rPr>
              <w:t>0</w:t>
            </w:r>
            <w:r w:rsidR="00355292">
              <w:rPr>
                <w:rFonts w:ascii="Courier New" w:hAnsi="Courier New" w:cs="Courier New" w:hint="eastAsia"/>
                <w:sz w:val="20"/>
              </w:rPr>
              <w:t>是可不填该字段</w:t>
            </w:r>
          </w:p>
          <w:p w14:paraId="7FE14265" w14:textId="18712C9D" w:rsidR="00A571FF" w:rsidRDefault="00A571FF" w:rsidP="008B0097">
            <w:pPr>
              <w:ind w:firstLineChars="350" w:firstLine="700"/>
              <w:rPr>
                <w:rFonts w:ascii="Courier New" w:hAnsi="Courier New" w:cs="Courier New" w:hint="eastAsia"/>
                <w:sz w:val="20"/>
              </w:rPr>
            </w:pPr>
            <w:r w:rsidRPr="008B0097">
              <w:rPr>
                <w:rFonts w:ascii="Courier New" w:hAnsi="Courier New" w:cs="Courier New" w:hint="eastAsia"/>
                <w:sz w:val="20"/>
              </w:rPr>
              <w:t>"</w:t>
            </w:r>
            <w:r w:rsidR="00707F40">
              <w:rPr>
                <w:rFonts w:ascii="Courier New" w:hAnsi="Courier New" w:cs="Courier New" w:hint="eastAsia"/>
                <w:sz w:val="20"/>
              </w:rPr>
              <w:t>unlock</w:t>
            </w:r>
            <w:r w:rsidR="003865B1">
              <w:rPr>
                <w:rFonts w:ascii="Courier New" w:hAnsi="Courier New" w:cs="Courier New" w:hint="eastAsia"/>
                <w:sz w:val="20"/>
              </w:rPr>
              <w:t>Veh</w:t>
            </w:r>
            <w:r w:rsidRPr="008B0097">
              <w:rPr>
                <w:rFonts w:ascii="Courier New" w:hAnsi="Courier New" w:cs="Courier New" w:hint="eastAsia"/>
                <w:sz w:val="20"/>
              </w:rPr>
              <w:t>":"</w:t>
            </w:r>
            <w:r w:rsidR="008E7B99">
              <w:rPr>
                <w:rFonts w:ascii="Courier New" w:hAnsi="Courier New" w:cs="Courier New" w:hint="eastAsia"/>
                <w:sz w:val="20"/>
              </w:rPr>
              <w:t>1</w:t>
            </w:r>
            <w:r w:rsidRPr="008B0097">
              <w:rPr>
                <w:rFonts w:ascii="Courier New" w:hAnsi="Courier New" w:cs="Courier New" w:hint="eastAsia"/>
                <w:sz w:val="20"/>
              </w:rPr>
              <w:t>" //</w:t>
            </w:r>
            <w:r w:rsidR="00E37043">
              <w:rPr>
                <w:rFonts w:ascii="Courier New" w:hAnsi="Courier New" w:cs="Courier New" w:hint="eastAsia"/>
                <w:sz w:val="20"/>
              </w:rPr>
              <w:t>选</w:t>
            </w:r>
            <w:r w:rsidRPr="008B0097">
              <w:rPr>
                <w:rFonts w:ascii="Courier New" w:hAnsi="Courier New" w:cs="Courier New" w:hint="eastAsia"/>
                <w:sz w:val="20"/>
              </w:rPr>
              <w:t>填，</w:t>
            </w:r>
            <w:r w:rsidR="00EB7A04">
              <w:rPr>
                <w:rFonts w:ascii="Courier New" w:hAnsi="Courier New" w:cs="Courier New" w:hint="eastAsia"/>
                <w:sz w:val="20"/>
              </w:rPr>
              <w:t>开锁请求，</w:t>
            </w:r>
            <w:r w:rsidR="00EB7A04">
              <w:rPr>
                <w:rFonts w:ascii="Courier New" w:hAnsi="Courier New" w:cs="Courier New" w:hint="eastAsia"/>
                <w:sz w:val="20"/>
              </w:rPr>
              <w:t>0</w:t>
            </w:r>
            <w:r w:rsidR="00EB7A04">
              <w:rPr>
                <w:rFonts w:ascii="Courier New" w:hAnsi="Courier New" w:cs="Courier New" w:hint="eastAsia"/>
                <w:sz w:val="20"/>
              </w:rPr>
              <w:t>标识无请求，</w:t>
            </w:r>
            <w:r w:rsidR="00EB7A04">
              <w:rPr>
                <w:rFonts w:ascii="Courier New" w:hAnsi="Courier New" w:cs="Courier New" w:hint="eastAsia"/>
                <w:sz w:val="20"/>
              </w:rPr>
              <w:t>1</w:t>
            </w:r>
            <w:r w:rsidR="00EB7A04">
              <w:rPr>
                <w:rFonts w:ascii="Courier New" w:hAnsi="Courier New" w:cs="Courier New" w:hint="eastAsia"/>
                <w:sz w:val="20"/>
              </w:rPr>
              <w:t>标识请求；为</w:t>
            </w:r>
            <w:r w:rsidR="00EB7A04">
              <w:rPr>
                <w:rFonts w:ascii="Courier New" w:hAnsi="Courier New" w:cs="Courier New" w:hint="eastAsia"/>
                <w:sz w:val="20"/>
              </w:rPr>
              <w:t>0</w:t>
            </w:r>
            <w:r w:rsidR="00EB7A04">
              <w:rPr>
                <w:rFonts w:ascii="Courier New" w:hAnsi="Courier New" w:cs="Courier New" w:hint="eastAsia"/>
                <w:sz w:val="20"/>
              </w:rPr>
              <w:t>是可不填该字段</w:t>
            </w:r>
          </w:p>
          <w:p w14:paraId="11D9F3AB" w14:textId="48C94532" w:rsidR="00A571FF" w:rsidRDefault="00A571FF" w:rsidP="008B0097">
            <w:pPr>
              <w:ind w:firstLineChars="350" w:firstLine="700"/>
              <w:rPr>
                <w:rFonts w:ascii="Courier New" w:hAnsi="Courier New" w:cs="Courier New"/>
                <w:sz w:val="20"/>
              </w:rPr>
            </w:pPr>
            <w:r w:rsidRPr="008B0097">
              <w:rPr>
                <w:rFonts w:ascii="Courier New" w:hAnsi="Courier New" w:cs="Courier New" w:hint="eastAsia"/>
                <w:sz w:val="20"/>
              </w:rPr>
              <w:t>"</w:t>
            </w:r>
            <w:r w:rsidR="00FB273C">
              <w:rPr>
                <w:rFonts w:ascii="Courier New" w:hAnsi="Courier New" w:cs="Courier New" w:hint="eastAsia"/>
                <w:sz w:val="20"/>
              </w:rPr>
              <w:t>lock</w:t>
            </w:r>
            <w:r w:rsidR="003865B1">
              <w:rPr>
                <w:rFonts w:ascii="Courier New" w:hAnsi="Courier New" w:cs="Courier New" w:hint="eastAsia"/>
                <w:sz w:val="20"/>
              </w:rPr>
              <w:t>Veh</w:t>
            </w:r>
            <w:r w:rsidRPr="008B0097">
              <w:rPr>
                <w:rFonts w:ascii="Courier New" w:hAnsi="Courier New" w:cs="Courier New" w:hint="eastAsia"/>
                <w:sz w:val="20"/>
              </w:rPr>
              <w:t>":"</w:t>
            </w:r>
            <w:r w:rsidR="008E7B99">
              <w:rPr>
                <w:rFonts w:ascii="Courier New" w:hAnsi="Courier New" w:cs="Courier New" w:hint="eastAsia"/>
                <w:sz w:val="20"/>
              </w:rPr>
              <w:t>0</w:t>
            </w:r>
            <w:r w:rsidRPr="008B0097">
              <w:rPr>
                <w:rFonts w:ascii="Courier New" w:hAnsi="Courier New" w:cs="Courier New" w:hint="eastAsia"/>
                <w:sz w:val="20"/>
              </w:rPr>
              <w:t>" //</w:t>
            </w:r>
            <w:r w:rsidR="00E37043">
              <w:rPr>
                <w:rFonts w:ascii="Courier New" w:hAnsi="Courier New" w:cs="Courier New" w:hint="eastAsia"/>
                <w:sz w:val="20"/>
              </w:rPr>
              <w:t>选</w:t>
            </w:r>
            <w:r w:rsidRPr="008B0097">
              <w:rPr>
                <w:rFonts w:ascii="Courier New" w:hAnsi="Courier New" w:cs="Courier New" w:hint="eastAsia"/>
                <w:sz w:val="20"/>
              </w:rPr>
              <w:t>填，</w:t>
            </w:r>
            <w:r w:rsidR="00EB7A04">
              <w:rPr>
                <w:rFonts w:ascii="Courier New" w:hAnsi="Courier New" w:cs="Courier New" w:hint="eastAsia"/>
                <w:sz w:val="20"/>
              </w:rPr>
              <w:t>闭锁请求</w:t>
            </w:r>
            <w:r w:rsidR="00EB7A04">
              <w:rPr>
                <w:rFonts w:ascii="Courier New" w:hAnsi="Courier New" w:cs="Courier New" w:hint="eastAsia"/>
                <w:sz w:val="20"/>
              </w:rPr>
              <w:t>，</w:t>
            </w:r>
            <w:r w:rsidR="00EB7A04">
              <w:rPr>
                <w:rFonts w:ascii="Courier New" w:hAnsi="Courier New" w:cs="Courier New" w:hint="eastAsia"/>
                <w:sz w:val="20"/>
              </w:rPr>
              <w:t>0</w:t>
            </w:r>
            <w:r w:rsidR="00EB7A04">
              <w:rPr>
                <w:rFonts w:ascii="Courier New" w:hAnsi="Courier New" w:cs="Courier New" w:hint="eastAsia"/>
                <w:sz w:val="20"/>
              </w:rPr>
              <w:t>标识无请求，</w:t>
            </w:r>
            <w:r w:rsidR="00EB7A04">
              <w:rPr>
                <w:rFonts w:ascii="Courier New" w:hAnsi="Courier New" w:cs="Courier New" w:hint="eastAsia"/>
                <w:sz w:val="20"/>
              </w:rPr>
              <w:t>1</w:t>
            </w:r>
            <w:r w:rsidR="00EB7A04">
              <w:rPr>
                <w:rFonts w:ascii="Courier New" w:hAnsi="Courier New" w:cs="Courier New" w:hint="eastAsia"/>
                <w:sz w:val="20"/>
              </w:rPr>
              <w:t>标识请求；为</w:t>
            </w:r>
            <w:r w:rsidR="00EB7A04">
              <w:rPr>
                <w:rFonts w:ascii="Courier New" w:hAnsi="Courier New" w:cs="Courier New" w:hint="eastAsia"/>
                <w:sz w:val="20"/>
              </w:rPr>
              <w:t>0</w:t>
            </w:r>
            <w:r w:rsidR="00EB7A04">
              <w:rPr>
                <w:rFonts w:ascii="Courier New" w:hAnsi="Courier New" w:cs="Courier New" w:hint="eastAsia"/>
                <w:sz w:val="20"/>
              </w:rPr>
              <w:t>是可不填该字段</w:t>
            </w:r>
          </w:p>
          <w:p w14:paraId="50BF50BA" w14:textId="77777777" w:rsidR="003C3F40" w:rsidRPr="0037209F" w:rsidRDefault="003C3F40" w:rsidP="001B7AF2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  <w:bookmarkEnd w:id="25"/>
          </w:p>
        </w:tc>
      </w:tr>
    </w:tbl>
    <w:p w14:paraId="5BA31049" w14:textId="77777777" w:rsidR="003C3F40" w:rsidRPr="008D3E3D" w:rsidRDefault="003C3F40" w:rsidP="003C3F40">
      <w:pPr>
        <w:pStyle w:val="4"/>
      </w:pPr>
      <w:r>
        <w:rPr>
          <w:rFonts w:hint="eastAsia"/>
        </w:rPr>
        <w:t>响应格式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020"/>
      </w:tblGrid>
      <w:tr w:rsidR="003C3F40" w:rsidRPr="0037209F" w14:paraId="71056CD0" w14:textId="77777777" w:rsidTr="001B7AF2">
        <w:trPr>
          <w:trHeight w:val="487"/>
        </w:trPr>
        <w:tc>
          <w:tcPr>
            <w:tcW w:w="9020" w:type="dxa"/>
            <w:shd w:val="clear" w:color="auto" w:fill="D9D9D9"/>
          </w:tcPr>
          <w:p w14:paraId="19B4A620" w14:textId="77777777" w:rsidR="003C3F40" w:rsidRPr="007D592E" w:rsidRDefault="003C3F40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>{</w:t>
            </w:r>
          </w:p>
          <w:p w14:paraId="4255D8CA" w14:textId="57A2F6BB" w:rsidR="003C3F40" w:rsidRPr="007D592E" w:rsidRDefault="003C3F40" w:rsidP="001B7AF2">
            <w:pPr>
              <w:rPr>
                <w:rFonts w:ascii="Courier New" w:hAnsi="Courier New" w:cs="Courier New"/>
                <w:sz w:val="20"/>
              </w:rPr>
            </w:pPr>
            <w:r w:rsidRPr="007D592E">
              <w:rPr>
                <w:rFonts w:ascii="Courier New" w:hAnsi="Courier New" w:cs="Courier New"/>
                <w:sz w:val="20"/>
              </w:rPr>
              <w:tab/>
              <w:t>"</w:t>
            </w:r>
            <w:r>
              <w:rPr>
                <w:rFonts w:ascii="Courier New" w:hAnsi="Courier New" w:cs="Courier New" w:hint="eastAsia"/>
                <w:sz w:val="20"/>
              </w:rPr>
              <w:t>result</w:t>
            </w:r>
            <w:r w:rsidRPr="007D592E">
              <w:rPr>
                <w:rFonts w:ascii="Courier New" w:hAnsi="Courier New" w:cs="Courier New"/>
                <w:sz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</w:rPr>
              <w:t xml:space="preserve"> 0</w:t>
            </w:r>
            <w:r w:rsidRPr="007D592E">
              <w:rPr>
                <w:rFonts w:ascii="Courier New" w:hAnsi="Courier New" w:cs="Courier New"/>
                <w:sz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返回结果编码：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为成功、</w:t>
            </w:r>
            <w:r w:rsidR="00F70857">
              <w:rPr>
                <w:rFonts w:ascii="Courier New" w:hAnsi="Courier New" w:cs="Courier New" w:hint="eastAsia"/>
                <w:sz w:val="20"/>
              </w:rPr>
              <w:t>非</w:t>
            </w:r>
            <w:r w:rsidR="00F70857"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为失败</w:t>
            </w:r>
          </w:p>
          <w:p w14:paraId="726A9BF1" w14:textId="77777777" w:rsidR="003C3F40" w:rsidRPr="007D592E" w:rsidRDefault="003C3F40" w:rsidP="001B7AF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resultNote</w:t>
            </w:r>
            <w:proofErr w:type="spellEnd"/>
            <w:r>
              <w:rPr>
                <w:rFonts w:ascii="Courier New" w:hAnsi="Courier New" w:cs="Courier New"/>
                <w:sz w:val="20"/>
              </w:rPr>
              <w:t>":"s</w:t>
            </w:r>
            <w:r>
              <w:rPr>
                <w:rFonts w:ascii="Courier New" w:hAnsi="Courier New" w:cs="Courier New" w:hint="eastAsia"/>
                <w:sz w:val="20"/>
              </w:rPr>
              <w:t>uccess</w:t>
            </w:r>
            <w:r>
              <w:rPr>
                <w:rFonts w:ascii="Courier New" w:hAnsi="Courier New" w:cs="Courier New"/>
                <w:sz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</w:rPr>
              <w:t>//</w:t>
            </w:r>
            <w:r>
              <w:rPr>
                <w:rFonts w:ascii="Courier New" w:hAnsi="Courier New" w:cs="Courier New" w:hint="eastAsia"/>
                <w:sz w:val="20"/>
              </w:rPr>
              <w:t>返回结果描述</w:t>
            </w:r>
          </w:p>
          <w:p w14:paraId="7EED4F3A" w14:textId="77777777" w:rsidR="003C3F40" w:rsidRPr="0037209F" w:rsidRDefault="003C3F40" w:rsidP="001B7AF2">
            <w:pPr>
              <w:rPr>
                <w:sz w:val="24"/>
              </w:rPr>
            </w:pPr>
            <w:r w:rsidRPr="007D592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782C546E" w14:textId="77777777" w:rsidR="00FB6A25" w:rsidRDefault="00FB6A25" w:rsidP="00FB6A25"/>
    <w:p w14:paraId="57AFFD51" w14:textId="77777777" w:rsidR="00E02384" w:rsidRDefault="00E02384" w:rsidP="00E02384">
      <w:pPr>
        <w:pStyle w:val="4"/>
      </w:pPr>
      <w:r>
        <w:rPr>
          <w:rFonts w:hint="eastAsia"/>
        </w:rPr>
        <w:t>响应</w:t>
      </w:r>
      <w:r>
        <w:t>消息的结果码定义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59"/>
        <w:gridCol w:w="3827"/>
        <w:gridCol w:w="3544"/>
      </w:tblGrid>
      <w:tr w:rsidR="00E02384" w14:paraId="18C1AF2C" w14:textId="77777777" w:rsidTr="001B7AF2">
        <w:tc>
          <w:tcPr>
            <w:tcW w:w="959" w:type="dxa"/>
          </w:tcPr>
          <w:p w14:paraId="1595E1EC" w14:textId="77777777" w:rsidR="00E02384" w:rsidRPr="007B7C3D" w:rsidRDefault="00E02384" w:rsidP="001B7AF2">
            <w:pPr>
              <w:rPr>
                <w:b/>
              </w:rPr>
            </w:pPr>
            <w:r w:rsidRPr="007B7C3D">
              <w:rPr>
                <w:rFonts w:hint="eastAsia"/>
                <w:b/>
              </w:rPr>
              <w:t>re</w:t>
            </w:r>
            <w:r w:rsidRPr="007B7C3D">
              <w:rPr>
                <w:b/>
              </w:rPr>
              <w:t>sult</w:t>
            </w:r>
          </w:p>
        </w:tc>
        <w:tc>
          <w:tcPr>
            <w:tcW w:w="3827" w:type="dxa"/>
          </w:tcPr>
          <w:p w14:paraId="3208D7E1" w14:textId="77777777" w:rsidR="00E02384" w:rsidRPr="007B7C3D" w:rsidRDefault="00E02384" w:rsidP="001B7AF2">
            <w:pPr>
              <w:rPr>
                <w:b/>
              </w:rPr>
            </w:pPr>
            <w:proofErr w:type="spellStart"/>
            <w:r w:rsidRPr="007B7C3D">
              <w:rPr>
                <w:rFonts w:hint="eastAsia"/>
                <w:b/>
              </w:rPr>
              <w:t>resultNote</w:t>
            </w:r>
            <w:proofErr w:type="spellEnd"/>
          </w:p>
        </w:tc>
        <w:tc>
          <w:tcPr>
            <w:tcW w:w="3544" w:type="dxa"/>
          </w:tcPr>
          <w:p w14:paraId="184E8E9C" w14:textId="77777777" w:rsidR="00E02384" w:rsidRPr="007B7C3D" w:rsidRDefault="00E02384" w:rsidP="001B7AF2">
            <w:pPr>
              <w:rPr>
                <w:b/>
              </w:rPr>
            </w:pPr>
            <w:r w:rsidRPr="007B7C3D">
              <w:rPr>
                <w:rFonts w:hint="eastAsia"/>
                <w:b/>
              </w:rPr>
              <w:t>描述</w:t>
            </w:r>
          </w:p>
        </w:tc>
      </w:tr>
      <w:tr w:rsidR="00E02384" w14:paraId="65BDDF71" w14:textId="77777777" w:rsidTr="001B7AF2">
        <w:tc>
          <w:tcPr>
            <w:tcW w:w="959" w:type="dxa"/>
          </w:tcPr>
          <w:p w14:paraId="5969DCCF" w14:textId="77777777" w:rsidR="00E02384" w:rsidRDefault="00E02384" w:rsidP="001B7AF2">
            <w:r>
              <w:rPr>
                <w:rFonts w:hint="eastAsia"/>
              </w:rPr>
              <w:t>-1</w:t>
            </w:r>
          </w:p>
        </w:tc>
        <w:tc>
          <w:tcPr>
            <w:tcW w:w="3827" w:type="dxa"/>
          </w:tcPr>
          <w:p w14:paraId="4D48E962" w14:textId="77777777" w:rsidR="00E02384" w:rsidRDefault="00E02384" w:rsidP="001B7AF2">
            <w:proofErr w:type="spellStart"/>
            <w:r>
              <w:rPr>
                <w:rFonts w:hint="eastAsia"/>
              </w:rPr>
              <w:t>e</w:t>
            </w:r>
            <w:r>
              <w:t>.getMessage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44" w:type="dxa"/>
          </w:tcPr>
          <w:p w14:paraId="012E3BEF" w14:textId="77777777" w:rsidR="00E02384" w:rsidRDefault="00E02384" w:rsidP="001B7AF2">
            <w:r>
              <w:rPr>
                <w:rFonts w:hint="eastAsia"/>
              </w:rPr>
              <w:t>代码</w:t>
            </w:r>
            <w:r>
              <w:t>处理异常，返回</w:t>
            </w:r>
            <w:proofErr w:type="spellStart"/>
            <w:r>
              <w:rPr>
                <w:rFonts w:hint="eastAsia"/>
              </w:rPr>
              <w:t>e</w:t>
            </w:r>
            <w:r>
              <w:t>.getMessage</w:t>
            </w:r>
            <w:proofErr w:type="spellEnd"/>
          </w:p>
        </w:tc>
      </w:tr>
      <w:tr w:rsidR="00E02384" w14:paraId="7102440C" w14:textId="77777777" w:rsidTr="001B7AF2">
        <w:tc>
          <w:tcPr>
            <w:tcW w:w="959" w:type="dxa"/>
          </w:tcPr>
          <w:p w14:paraId="4031E4EB" w14:textId="77777777" w:rsidR="00E02384" w:rsidRDefault="00E02384" w:rsidP="001B7AF2"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14:paraId="5527DBC5" w14:textId="77777777" w:rsidR="00E02384" w:rsidRDefault="00E02384" w:rsidP="001B7AF2">
            <w:proofErr w:type="spellStart"/>
            <w:r>
              <w:rPr>
                <w:rFonts w:hint="eastAsia"/>
              </w:rPr>
              <w:t>suce</w:t>
            </w:r>
            <w:r>
              <w:t>ss</w:t>
            </w:r>
            <w:proofErr w:type="spellEnd"/>
          </w:p>
        </w:tc>
        <w:tc>
          <w:tcPr>
            <w:tcW w:w="3544" w:type="dxa"/>
          </w:tcPr>
          <w:p w14:paraId="7526EA95" w14:textId="77777777" w:rsidR="00E02384" w:rsidRDefault="00E02384" w:rsidP="001B7AF2">
            <w:r>
              <w:rPr>
                <w:rFonts w:hint="eastAsia"/>
              </w:rPr>
              <w:t>命令</w:t>
            </w:r>
            <w:r>
              <w:t>成功下发给终端</w:t>
            </w:r>
          </w:p>
        </w:tc>
      </w:tr>
      <w:tr w:rsidR="00E02384" w14:paraId="61615105" w14:textId="77777777" w:rsidTr="001B7AF2">
        <w:tc>
          <w:tcPr>
            <w:tcW w:w="959" w:type="dxa"/>
          </w:tcPr>
          <w:p w14:paraId="7EF96C2D" w14:textId="77777777" w:rsidR="00E02384" w:rsidRDefault="00E02384" w:rsidP="001B7AF2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14:paraId="41B8093C" w14:textId="77777777" w:rsidR="00E02384" w:rsidRDefault="00E02384" w:rsidP="001B7AF2">
            <w:r>
              <w:rPr>
                <w:rFonts w:hint="eastAsia"/>
              </w:rPr>
              <w:t>device is offline</w:t>
            </w:r>
          </w:p>
        </w:tc>
        <w:tc>
          <w:tcPr>
            <w:tcW w:w="3544" w:type="dxa"/>
          </w:tcPr>
          <w:p w14:paraId="4C472B9F" w14:textId="77777777" w:rsidR="00E02384" w:rsidRDefault="00E02384" w:rsidP="001B7AF2">
            <w:r>
              <w:rPr>
                <w:rFonts w:hint="eastAsia"/>
              </w:rPr>
              <w:t>设备</w:t>
            </w:r>
            <w:proofErr w:type="gramStart"/>
            <w:r>
              <w:t>不</w:t>
            </w:r>
            <w:proofErr w:type="gramEnd"/>
            <w:r>
              <w:t>在线</w:t>
            </w:r>
          </w:p>
        </w:tc>
      </w:tr>
      <w:tr w:rsidR="00E02384" w14:paraId="1DE77133" w14:textId="77777777" w:rsidTr="001B7AF2">
        <w:tc>
          <w:tcPr>
            <w:tcW w:w="959" w:type="dxa"/>
          </w:tcPr>
          <w:p w14:paraId="6D6E19FC" w14:textId="77777777" w:rsidR="00E02384" w:rsidRDefault="00E02384" w:rsidP="001B7AF2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14:paraId="33E7CB57" w14:textId="77777777" w:rsidR="00E02384" w:rsidRDefault="00E02384" w:rsidP="001B7AF2">
            <w:r>
              <w:rPr>
                <w:rFonts w:hint="eastAsia"/>
              </w:rPr>
              <w:t>downward terminal fail</w:t>
            </w:r>
            <w:r>
              <w:t>ed</w:t>
            </w:r>
          </w:p>
        </w:tc>
        <w:tc>
          <w:tcPr>
            <w:tcW w:w="3544" w:type="dxa"/>
          </w:tcPr>
          <w:p w14:paraId="5E708692" w14:textId="77777777" w:rsidR="00E02384" w:rsidRDefault="00E02384" w:rsidP="001B7AF2">
            <w:r>
              <w:rPr>
                <w:rFonts w:hint="eastAsia"/>
              </w:rPr>
              <w:t>命令</w:t>
            </w:r>
            <w:r>
              <w:t>下发失败</w:t>
            </w:r>
          </w:p>
        </w:tc>
      </w:tr>
      <w:tr w:rsidR="00E02384" w14:paraId="29D0D759" w14:textId="77777777" w:rsidTr="001B7AF2">
        <w:tc>
          <w:tcPr>
            <w:tcW w:w="959" w:type="dxa"/>
          </w:tcPr>
          <w:p w14:paraId="52EE630E" w14:textId="77777777" w:rsidR="00E02384" w:rsidRDefault="00E02384" w:rsidP="001B7AF2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14:paraId="1E5AEC66" w14:textId="77777777" w:rsidR="00E02384" w:rsidRDefault="00E02384" w:rsidP="001B7AF2">
            <w:r>
              <w:rPr>
                <w:rFonts w:hint="eastAsia"/>
              </w:rPr>
              <w:t>content-length is less</w:t>
            </w:r>
            <w:r>
              <w:t xml:space="preserve"> than 0</w:t>
            </w:r>
          </w:p>
        </w:tc>
        <w:tc>
          <w:tcPr>
            <w:tcW w:w="3544" w:type="dxa"/>
          </w:tcPr>
          <w:p w14:paraId="212BD681" w14:textId="77777777" w:rsidR="00E02384" w:rsidRDefault="00E02384" w:rsidP="001B7AF2">
            <w:proofErr w:type="spellStart"/>
            <w:r>
              <w:rPr>
                <w:rFonts w:hint="eastAsia"/>
              </w:rPr>
              <w:t>c</w:t>
            </w:r>
            <w:r>
              <w:t>enten</w:t>
            </w:r>
            <w:proofErr w:type="spellEnd"/>
            <w:r>
              <w:t>-length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</w:p>
        </w:tc>
      </w:tr>
      <w:tr w:rsidR="00E02384" w14:paraId="4292357D" w14:textId="77777777" w:rsidTr="001B7AF2">
        <w:tc>
          <w:tcPr>
            <w:tcW w:w="959" w:type="dxa"/>
          </w:tcPr>
          <w:p w14:paraId="4BE24BEC" w14:textId="77777777" w:rsidR="00E02384" w:rsidRDefault="00E02384" w:rsidP="001B7AF2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14:paraId="4387675D" w14:textId="77777777" w:rsidR="00E02384" w:rsidRDefault="00E02384" w:rsidP="001B7AF2">
            <w:r>
              <w:rPr>
                <w:rFonts w:hint="eastAsia"/>
              </w:rPr>
              <w:t xml:space="preserve">downward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 is blank</w:t>
            </w:r>
          </w:p>
        </w:tc>
        <w:tc>
          <w:tcPr>
            <w:tcW w:w="3544" w:type="dxa"/>
          </w:tcPr>
          <w:p w14:paraId="3C953154" w14:textId="77777777" w:rsidR="00E02384" w:rsidRDefault="00E02384" w:rsidP="001B7AF2">
            <w:r>
              <w:rPr>
                <w:rFonts w:hint="eastAsia"/>
              </w:rPr>
              <w:t>下发消息</w:t>
            </w:r>
            <w:r>
              <w:t>是空</w:t>
            </w:r>
          </w:p>
        </w:tc>
      </w:tr>
      <w:tr w:rsidR="00E02384" w14:paraId="794FAD3E" w14:textId="77777777" w:rsidTr="001B7AF2">
        <w:tc>
          <w:tcPr>
            <w:tcW w:w="959" w:type="dxa"/>
          </w:tcPr>
          <w:p w14:paraId="7E1ACB4E" w14:textId="77777777" w:rsidR="00E02384" w:rsidRDefault="00E02384" w:rsidP="001B7AF2">
            <w:r>
              <w:rPr>
                <w:rFonts w:hint="eastAsia"/>
              </w:rPr>
              <w:t>5</w:t>
            </w:r>
          </w:p>
        </w:tc>
        <w:tc>
          <w:tcPr>
            <w:tcW w:w="3827" w:type="dxa"/>
          </w:tcPr>
          <w:p w14:paraId="64F679CD" w14:textId="77777777" w:rsidR="00E02384" w:rsidRDefault="00E02384" w:rsidP="001B7AF2"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is </w:t>
            </w:r>
            <w:proofErr w:type="spellStart"/>
            <w:r>
              <w:rPr>
                <w:rFonts w:hint="eastAsia"/>
              </w:rPr>
              <w:t>blank.paramName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+ </w:t>
            </w: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544" w:type="dxa"/>
          </w:tcPr>
          <w:p w14:paraId="5EABA116" w14:textId="77777777" w:rsidR="00E02384" w:rsidRDefault="00E02384" w:rsidP="001B7AF2">
            <w:r>
              <w:rPr>
                <w:rFonts w:hint="eastAsia"/>
              </w:rPr>
              <w:t>下次</w:t>
            </w:r>
            <w:r>
              <w:t>参数是空</w:t>
            </w:r>
            <w:r>
              <w:rPr>
                <w:rFonts w:hint="eastAsia"/>
              </w:rPr>
              <w:t>，</w:t>
            </w:r>
            <w:r>
              <w:t>参数名为具体参数</w:t>
            </w:r>
          </w:p>
        </w:tc>
      </w:tr>
      <w:tr w:rsidR="00E02384" w14:paraId="7997573C" w14:textId="77777777" w:rsidTr="001B7AF2">
        <w:tc>
          <w:tcPr>
            <w:tcW w:w="959" w:type="dxa"/>
          </w:tcPr>
          <w:p w14:paraId="00B62514" w14:textId="77777777" w:rsidR="00E02384" w:rsidRDefault="00E02384" w:rsidP="001B7AF2">
            <w:r>
              <w:rPr>
                <w:rFonts w:hint="eastAsia"/>
              </w:rPr>
              <w:t>6</w:t>
            </w:r>
          </w:p>
        </w:tc>
        <w:tc>
          <w:tcPr>
            <w:tcW w:w="3827" w:type="dxa"/>
          </w:tcPr>
          <w:p w14:paraId="66B925FD" w14:textId="77777777" w:rsidR="00E02384" w:rsidRDefault="00E02384" w:rsidP="001B7AF2">
            <w:r>
              <w:rPr>
                <w:rFonts w:hint="eastAsia"/>
              </w:rPr>
              <w:t>ch</w:t>
            </w:r>
            <w:r>
              <w:t>annel is closed</w:t>
            </w:r>
          </w:p>
        </w:tc>
        <w:tc>
          <w:tcPr>
            <w:tcW w:w="3544" w:type="dxa"/>
          </w:tcPr>
          <w:p w14:paraId="67F33DD1" w14:textId="77777777" w:rsidR="00E02384" w:rsidRDefault="00E02384" w:rsidP="001B7AF2">
            <w:r>
              <w:rPr>
                <w:rFonts w:hint="eastAsia"/>
              </w:rPr>
              <w:t>与</w:t>
            </w:r>
            <w:r>
              <w:t>终端的连接通道</w:t>
            </w:r>
            <w:r>
              <w:rPr>
                <w:rFonts w:hint="eastAsia"/>
              </w:rPr>
              <w:t>已经</w:t>
            </w:r>
            <w:r>
              <w:t>关闭</w:t>
            </w:r>
          </w:p>
        </w:tc>
      </w:tr>
    </w:tbl>
    <w:p w14:paraId="3DFA909C" w14:textId="77777777" w:rsidR="00876E85" w:rsidRPr="00876E85" w:rsidRDefault="00470CD9" w:rsidP="00876E85">
      <w:pPr>
        <w:pStyle w:val="1"/>
        <w:rPr>
          <w:noProof/>
        </w:rPr>
      </w:pPr>
      <w:bookmarkStart w:id="26" w:name="_Toc464832109"/>
      <w:r>
        <w:rPr>
          <w:rFonts w:hint="eastAsia"/>
          <w:noProof/>
        </w:rPr>
        <w:t>数据库</w:t>
      </w:r>
      <w:r w:rsidR="006B1675">
        <w:rPr>
          <w:rFonts w:hint="eastAsia"/>
          <w:noProof/>
        </w:rPr>
        <w:t>设计</w:t>
      </w:r>
      <w:bookmarkEnd w:id="26"/>
    </w:p>
    <w:sectPr w:rsidR="00876E85" w:rsidRPr="00876E85" w:rsidSect="002B24E7">
      <w:headerReference w:type="default" r:id="rId9"/>
      <w:footerReference w:type="default" r:id="rId10"/>
      <w:pgSz w:w="11900" w:h="16832"/>
      <w:pgMar w:top="1553" w:right="1440" w:bottom="1327" w:left="1440" w:header="648" w:footer="648" w:gutter="0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7D8BC7" w15:done="0"/>
  <w15:commentEx w15:paraId="1E9B2BDB" w15:done="0"/>
  <w15:commentEx w15:paraId="41EE2ADA" w15:done="0"/>
  <w15:commentEx w15:paraId="68EED32C" w15:done="0"/>
  <w15:commentEx w15:paraId="2D2820FE" w15:done="0"/>
  <w15:commentEx w15:paraId="77867A39" w15:done="0"/>
  <w15:commentEx w15:paraId="7D0BE79F" w15:done="0"/>
  <w15:commentEx w15:paraId="4CC1B5F9" w15:done="0"/>
  <w15:commentEx w15:paraId="3E6EEA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900DA" w14:textId="77777777" w:rsidR="00BF7AE4" w:rsidRDefault="00BF7AE4">
      <w:r>
        <w:separator/>
      </w:r>
    </w:p>
  </w:endnote>
  <w:endnote w:type="continuationSeparator" w:id="0">
    <w:p w14:paraId="7EAE6F69" w14:textId="77777777" w:rsidR="00BF7AE4" w:rsidRDefault="00BF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959B2" w14:textId="2C331EC0" w:rsidR="00A03217" w:rsidRDefault="00A03217">
    <w:pPr>
      <w:pStyle w:val="af2"/>
      <w:tabs>
        <w:tab w:val="center" w:pos="4510"/>
        <w:tab w:val="right" w:pos="9020"/>
      </w:tabs>
    </w:pPr>
    <w:r>
      <w:tab/>
    </w:r>
    <w:r>
      <w:tab/>
    </w:r>
    <w:r>
      <w:rPr>
        <w:rFonts w:ascii="宋体" w:hint="eastAsia"/>
      </w:rPr>
      <w:t>第</w:t>
    </w:r>
    <w:r w:rsidR="00C534A8">
      <w:fldChar w:fldCharType="begin"/>
    </w:r>
    <w:r w:rsidR="00D43EEC">
      <w:instrText>page  \* MERGEFORMAT</w:instrText>
    </w:r>
    <w:r w:rsidR="00C534A8">
      <w:fldChar w:fldCharType="separate"/>
    </w:r>
    <w:r w:rsidR="00DC17D2">
      <w:rPr>
        <w:noProof/>
      </w:rPr>
      <w:t>5</w:t>
    </w:r>
    <w:r w:rsidR="00C534A8">
      <w:rPr>
        <w:noProof/>
      </w:rPr>
      <w:fldChar w:fldCharType="end"/>
    </w:r>
    <w:r>
      <w:rPr>
        <w:rFonts w:ascii="宋体" w:hint="eastAsia"/>
      </w:rPr>
      <w:t>页，共</w:t>
    </w:r>
    <w:r w:rsidR="00BF7AE4">
      <w:fldChar w:fldCharType="begin"/>
    </w:r>
    <w:r w:rsidR="00BF7AE4">
      <w:instrText>numpages  \* MERGEFORMAT</w:instrText>
    </w:r>
    <w:r w:rsidR="00BF7AE4">
      <w:fldChar w:fldCharType="separate"/>
    </w:r>
    <w:r w:rsidR="00DC17D2">
      <w:rPr>
        <w:noProof/>
      </w:rPr>
      <w:t>10</w:t>
    </w:r>
    <w:r w:rsidR="00BF7AE4">
      <w:rPr>
        <w:noProof/>
      </w:rPr>
      <w:fldChar w:fldCharType="end"/>
    </w:r>
    <w:r>
      <w:rPr>
        <w:rFonts w:ascii="宋体" w:hint="eastAsia"/>
      </w:rPr>
      <w:t>页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D8F30" w14:textId="77777777" w:rsidR="00BF7AE4" w:rsidRDefault="00BF7AE4">
      <w:r>
        <w:separator/>
      </w:r>
    </w:p>
  </w:footnote>
  <w:footnote w:type="continuationSeparator" w:id="0">
    <w:p w14:paraId="235A01EF" w14:textId="77777777" w:rsidR="00BF7AE4" w:rsidRDefault="00BF7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14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711"/>
      <w:gridCol w:w="3003"/>
    </w:tblGrid>
    <w:tr w:rsidR="00A03217" w:rsidRPr="00105828" w14:paraId="29C265B1" w14:textId="77777777" w:rsidTr="00545EC6">
      <w:trPr>
        <w:cantSplit/>
        <w:trHeight w:hRule="exact" w:val="668"/>
      </w:trPr>
      <w:tc>
        <w:tcPr>
          <w:tcW w:w="5711" w:type="dxa"/>
          <w:tcBorders>
            <w:bottom w:val="single" w:sz="6" w:space="0" w:color="auto"/>
          </w:tcBorders>
          <w:vAlign w:val="bottom"/>
        </w:tcPr>
        <w:p w14:paraId="2DCD8CFC" w14:textId="77777777" w:rsidR="00A03217" w:rsidRDefault="00A03217" w:rsidP="00597F82">
          <w:pPr>
            <w:pStyle w:val="a7"/>
            <w:ind w:firstLineChars="50" w:firstLine="90"/>
            <w:jc w:val="left"/>
          </w:pPr>
          <w:r>
            <w:rPr>
              <w:rFonts w:hint="eastAsia"/>
            </w:rPr>
            <w:t>五征新能源汽车项目设计方案</w:t>
          </w:r>
        </w:p>
      </w:tc>
      <w:tc>
        <w:tcPr>
          <w:tcW w:w="3003" w:type="dxa"/>
          <w:tcBorders>
            <w:bottom w:val="single" w:sz="6" w:space="0" w:color="auto"/>
          </w:tcBorders>
          <w:vAlign w:val="bottom"/>
        </w:tcPr>
        <w:p w14:paraId="41A67424" w14:textId="77777777" w:rsidR="00A03217" w:rsidRDefault="00A03217" w:rsidP="00ED67FE">
          <w:pPr>
            <w:pStyle w:val="a7"/>
            <w:jc w:val="right"/>
          </w:pPr>
          <w:r>
            <w:rPr>
              <w:rFonts w:hint="eastAsia"/>
            </w:rPr>
            <w:t>内部公开</w:t>
          </w:r>
        </w:p>
      </w:tc>
    </w:tr>
  </w:tbl>
  <w:p w14:paraId="21C3FE43" w14:textId="77777777" w:rsidR="00A03217" w:rsidRPr="00105828" w:rsidRDefault="00A03217" w:rsidP="00AB4C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C420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24E80AD6"/>
    <w:multiLevelType w:val="hybridMultilevel"/>
    <w:tmpl w:val="CDB2C430"/>
    <w:lvl w:ilvl="0" w:tplc="1E0C26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027D52"/>
    <w:multiLevelType w:val="hybridMultilevel"/>
    <w:tmpl w:val="032AB5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80C0975"/>
    <w:multiLevelType w:val="hybridMultilevel"/>
    <w:tmpl w:val="C218BC2A"/>
    <w:lvl w:ilvl="0" w:tplc="430226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9">
    <w:nsid w:val="3F2248C9"/>
    <w:multiLevelType w:val="hybridMultilevel"/>
    <w:tmpl w:val="DA3A75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2FE570A"/>
    <w:multiLevelType w:val="multilevel"/>
    <w:tmpl w:val="EC029A3A"/>
    <w:lvl w:ilvl="0">
      <w:start w:val="1"/>
      <w:numFmt w:val="decimal"/>
      <w:pStyle w:val="a1"/>
      <w:suff w:val="nothing"/>
      <w:lvlText w:val="%1  "/>
      <w:lvlJc w:val="left"/>
      <w:pPr>
        <w:ind w:left="85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85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85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85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Figure图 %8"/>
      <w:lvlJc w:val="center"/>
      <w:pPr>
        <w:ind w:left="85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Table表%9"/>
      <w:lvlJc w:val="center"/>
      <w:pPr>
        <w:ind w:left="4253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11">
    <w:nsid w:val="447C7D09"/>
    <w:multiLevelType w:val="hybridMultilevel"/>
    <w:tmpl w:val="12440E8A"/>
    <w:lvl w:ilvl="0" w:tplc="04090001">
      <w:start w:val="1"/>
      <w:numFmt w:val="bullet"/>
      <w:lvlText w:val=""/>
      <w:lvlJc w:val="left"/>
      <w:pPr>
        <w:ind w:left="6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8" w:hanging="480"/>
      </w:pPr>
      <w:rPr>
        <w:rFonts w:ascii="Wingdings" w:hAnsi="Wingdings" w:hint="default"/>
      </w:rPr>
    </w:lvl>
  </w:abstractNum>
  <w:abstractNum w:abstractNumId="12">
    <w:nsid w:val="50E537E7"/>
    <w:multiLevelType w:val="hybridMultilevel"/>
    <w:tmpl w:val="96CA62CC"/>
    <w:lvl w:ilvl="0" w:tplc="17F4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EFB1421"/>
    <w:multiLevelType w:val="hybridMultilevel"/>
    <w:tmpl w:val="79D67DC2"/>
    <w:lvl w:ilvl="0" w:tplc="04090001">
      <w:start w:val="1"/>
      <w:numFmt w:val="bullet"/>
      <w:lvlText w:val=""/>
      <w:lvlJc w:val="left"/>
      <w:pPr>
        <w:ind w:left="6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8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8" w:hanging="480"/>
      </w:pPr>
      <w:rPr>
        <w:rFonts w:ascii="Wingdings" w:hAnsi="Wingdings" w:hint="default"/>
      </w:rPr>
    </w:lvl>
  </w:abstractNum>
  <w:abstractNum w:abstractNumId="14">
    <w:nsid w:val="5F9F25EC"/>
    <w:multiLevelType w:val="hybridMultilevel"/>
    <w:tmpl w:val="1C8EB886"/>
    <w:lvl w:ilvl="0" w:tplc="04090011">
      <w:start w:val="1"/>
      <w:numFmt w:val="decimal"/>
      <w:lvlText w:val="%1)"/>
      <w:lvlJc w:val="left"/>
      <w:pPr>
        <w:ind w:left="678" w:hanging="480"/>
      </w:pPr>
    </w:lvl>
    <w:lvl w:ilvl="1" w:tplc="04090019" w:tentative="1">
      <w:start w:val="1"/>
      <w:numFmt w:val="lowerLetter"/>
      <w:lvlText w:val="%2)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lowerLetter"/>
      <w:lvlText w:val="%5)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lowerLetter"/>
      <w:lvlText w:val="%8)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15">
    <w:nsid w:val="72347E6A"/>
    <w:multiLevelType w:val="multilevel"/>
    <w:tmpl w:val="9FCE32BC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6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7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abstractNum w:abstractNumId="18">
    <w:nsid w:val="7C4827B8"/>
    <w:multiLevelType w:val="hybridMultilevel"/>
    <w:tmpl w:val="E2B27A1A"/>
    <w:lvl w:ilvl="0" w:tplc="1BC48A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3"/>
  </w:num>
  <w:num w:numId="5">
    <w:abstractNumId w:val="4"/>
  </w:num>
  <w:num w:numId="6">
    <w:abstractNumId w:val="16"/>
  </w:num>
  <w:num w:numId="7">
    <w:abstractNumId w:val="2"/>
  </w:num>
  <w:num w:numId="8">
    <w:abstractNumId w:val="1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15"/>
  </w:num>
  <w:num w:numId="13">
    <w:abstractNumId w:val="0"/>
  </w:num>
  <w:num w:numId="14">
    <w:abstractNumId w:val="15"/>
  </w:num>
  <w:num w:numId="15">
    <w:abstractNumId w:val="15"/>
  </w:num>
  <w:num w:numId="16">
    <w:abstractNumId w:val="5"/>
  </w:num>
  <w:num w:numId="17">
    <w:abstractNumId w:val="1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3"/>
  </w:num>
  <w:num w:numId="21">
    <w:abstractNumId w:val="12"/>
  </w:num>
  <w:num w:numId="22">
    <w:abstractNumId w:val="6"/>
  </w:num>
  <w:num w:numId="23">
    <w:abstractNumId w:val="14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ke Jiang">
    <w15:presenceInfo w15:providerId="Windows Live" w15:userId="559f7ec5c77bdd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5828"/>
    <w:rsid w:val="00000100"/>
    <w:rsid w:val="0000078B"/>
    <w:rsid w:val="0000099B"/>
    <w:rsid w:val="00000D61"/>
    <w:rsid w:val="000014A1"/>
    <w:rsid w:val="00001EE8"/>
    <w:rsid w:val="00002497"/>
    <w:rsid w:val="00003011"/>
    <w:rsid w:val="0000348F"/>
    <w:rsid w:val="00003724"/>
    <w:rsid w:val="000038EC"/>
    <w:rsid w:val="00003C85"/>
    <w:rsid w:val="00003DF0"/>
    <w:rsid w:val="00003EF4"/>
    <w:rsid w:val="0000425C"/>
    <w:rsid w:val="00005C30"/>
    <w:rsid w:val="00006714"/>
    <w:rsid w:val="00006A91"/>
    <w:rsid w:val="00006CB9"/>
    <w:rsid w:val="00007E37"/>
    <w:rsid w:val="000102C3"/>
    <w:rsid w:val="0001042E"/>
    <w:rsid w:val="00010822"/>
    <w:rsid w:val="00010A5C"/>
    <w:rsid w:val="00010B14"/>
    <w:rsid w:val="00010C5B"/>
    <w:rsid w:val="00011065"/>
    <w:rsid w:val="000112C0"/>
    <w:rsid w:val="000119B3"/>
    <w:rsid w:val="00012DEA"/>
    <w:rsid w:val="00012E75"/>
    <w:rsid w:val="0001309F"/>
    <w:rsid w:val="000130C1"/>
    <w:rsid w:val="00014068"/>
    <w:rsid w:val="00014453"/>
    <w:rsid w:val="00014B8A"/>
    <w:rsid w:val="00015B92"/>
    <w:rsid w:val="00015C1D"/>
    <w:rsid w:val="00016D9C"/>
    <w:rsid w:val="0001775E"/>
    <w:rsid w:val="00017837"/>
    <w:rsid w:val="00017ECC"/>
    <w:rsid w:val="0002025A"/>
    <w:rsid w:val="0002053B"/>
    <w:rsid w:val="00021EA6"/>
    <w:rsid w:val="00022641"/>
    <w:rsid w:val="00023A84"/>
    <w:rsid w:val="00023C69"/>
    <w:rsid w:val="0002453B"/>
    <w:rsid w:val="000245BE"/>
    <w:rsid w:val="000248FE"/>
    <w:rsid w:val="000252CB"/>
    <w:rsid w:val="000261F6"/>
    <w:rsid w:val="00026307"/>
    <w:rsid w:val="00026409"/>
    <w:rsid w:val="00026AB3"/>
    <w:rsid w:val="00026C1C"/>
    <w:rsid w:val="00027AB5"/>
    <w:rsid w:val="000302CF"/>
    <w:rsid w:val="00030ACF"/>
    <w:rsid w:val="00030C29"/>
    <w:rsid w:val="000313AC"/>
    <w:rsid w:val="00031543"/>
    <w:rsid w:val="00031854"/>
    <w:rsid w:val="00032F0B"/>
    <w:rsid w:val="0003305C"/>
    <w:rsid w:val="0003336B"/>
    <w:rsid w:val="00033827"/>
    <w:rsid w:val="000349C6"/>
    <w:rsid w:val="000358B9"/>
    <w:rsid w:val="00036732"/>
    <w:rsid w:val="00036AAB"/>
    <w:rsid w:val="00040353"/>
    <w:rsid w:val="000409DE"/>
    <w:rsid w:val="00040D83"/>
    <w:rsid w:val="00041696"/>
    <w:rsid w:val="0004216D"/>
    <w:rsid w:val="0004264D"/>
    <w:rsid w:val="00042D51"/>
    <w:rsid w:val="00043A15"/>
    <w:rsid w:val="00043CC5"/>
    <w:rsid w:val="00043D40"/>
    <w:rsid w:val="000443F8"/>
    <w:rsid w:val="00044486"/>
    <w:rsid w:val="000446D7"/>
    <w:rsid w:val="00045029"/>
    <w:rsid w:val="000471E6"/>
    <w:rsid w:val="0004787B"/>
    <w:rsid w:val="00047D95"/>
    <w:rsid w:val="00047ECE"/>
    <w:rsid w:val="000506B7"/>
    <w:rsid w:val="00050D77"/>
    <w:rsid w:val="00051CA3"/>
    <w:rsid w:val="0005222F"/>
    <w:rsid w:val="000525C8"/>
    <w:rsid w:val="000526CC"/>
    <w:rsid w:val="00053282"/>
    <w:rsid w:val="0005352B"/>
    <w:rsid w:val="00053D48"/>
    <w:rsid w:val="00053FD1"/>
    <w:rsid w:val="00054289"/>
    <w:rsid w:val="00054720"/>
    <w:rsid w:val="00054841"/>
    <w:rsid w:val="000548FC"/>
    <w:rsid w:val="00054BAF"/>
    <w:rsid w:val="00054CB0"/>
    <w:rsid w:val="00054E00"/>
    <w:rsid w:val="00054E76"/>
    <w:rsid w:val="00054F70"/>
    <w:rsid w:val="00054F87"/>
    <w:rsid w:val="00055309"/>
    <w:rsid w:val="00057206"/>
    <w:rsid w:val="00057DC0"/>
    <w:rsid w:val="000609D6"/>
    <w:rsid w:val="00060B3C"/>
    <w:rsid w:val="000612E5"/>
    <w:rsid w:val="00061311"/>
    <w:rsid w:val="00061F49"/>
    <w:rsid w:val="0006240B"/>
    <w:rsid w:val="00062C30"/>
    <w:rsid w:val="00062FB0"/>
    <w:rsid w:val="000636A7"/>
    <w:rsid w:val="00063A59"/>
    <w:rsid w:val="00063BAE"/>
    <w:rsid w:val="000641B1"/>
    <w:rsid w:val="00064BAE"/>
    <w:rsid w:val="000657B0"/>
    <w:rsid w:val="00065FC4"/>
    <w:rsid w:val="00065FD2"/>
    <w:rsid w:val="000668C7"/>
    <w:rsid w:val="00066E12"/>
    <w:rsid w:val="000671F5"/>
    <w:rsid w:val="0006761F"/>
    <w:rsid w:val="00067A40"/>
    <w:rsid w:val="00067D8A"/>
    <w:rsid w:val="00070EF1"/>
    <w:rsid w:val="00071183"/>
    <w:rsid w:val="0007132A"/>
    <w:rsid w:val="000717F0"/>
    <w:rsid w:val="000723D4"/>
    <w:rsid w:val="00072688"/>
    <w:rsid w:val="00072FCC"/>
    <w:rsid w:val="00074D80"/>
    <w:rsid w:val="00075AD8"/>
    <w:rsid w:val="00076000"/>
    <w:rsid w:val="0007684F"/>
    <w:rsid w:val="00077467"/>
    <w:rsid w:val="00077774"/>
    <w:rsid w:val="00080063"/>
    <w:rsid w:val="000805F4"/>
    <w:rsid w:val="00080CAF"/>
    <w:rsid w:val="000814B9"/>
    <w:rsid w:val="00082E0C"/>
    <w:rsid w:val="0008383E"/>
    <w:rsid w:val="0008394F"/>
    <w:rsid w:val="00083AC4"/>
    <w:rsid w:val="00083FA2"/>
    <w:rsid w:val="0008445B"/>
    <w:rsid w:val="000845B8"/>
    <w:rsid w:val="00084752"/>
    <w:rsid w:val="00085F45"/>
    <w:rsid w:val="00085F89"/>
    <w:rsid w:val="00086F2C"/>
    <w:rsid w:val="00087697"/>
    <w:rsid w:val="000902D9"/>
    <w:rsid w:val="000905D8"/>
    <w:rsid w:val="00091077"/>
    <w:rsid w:val="00091108"/>
    <w:rsid w:val="000916BF"/>
    <w:rsid w:val="00092DB8"/>
    <w:rsid w:val="0009355A"/>
    <w:rsid w:val="00093A92"/>
    <w:rsid w:val="00094CE5"/>
    <w:rsid w:val="00095995"/>
    <w:rsid w:val="00096374"/>
    <w:rsid w:val="000979A3"/>
    <w:rsid w:val="000A0BE9"/>
    <w:rsid w:val="000A1517"/>
    <w:rsid w:val="000A17A1"/>
    <w:rsid w:val="000A1847"/>
    <w:rsid w:val="000A1BBD"/>
    <w:rsid w:val="000A20D1"/>
    <w:rsid w:val="000A2937"/>
    <w:rsid w:val="000A402C"/>
    <w:rsid w:val="000A4768"/>
    <w:rsid w:val="000A4ECC"/>
    <w:rsid w:val="000A4F4F"/>
    <w:rsid w:val="000A54E6"/>
    <w:rsid w:val="000A55D8"/>
    <w:rsid w:val="000A5A63"/>
    <w:rsid w:val="000A5E4F"/>
    <w:rsid w:val="000A77FD"/>
    <w:rsid w:val="000A7C8B"/>
    <w:rsid w:val="000B059F"/>
    <w:rsid w:val="000B0C63"/>
    <w:rsid w:val="000B0EF2"/>
    <w:rsid w:val="000B1278"/>
    <w:rsid w:val="000B1A4B"/>
    <w:rsid w:val="000B2254"/>
    <w:rsid w:val="000B2835"/>
    <w:rsid w:val="000B2E87"/>
    <w:rsid w:val="000B31CF"/>
    <w:rsid w:val="000B3701"/>
    <w:rsid w:val="000B3775"/>
    <w:rsid w:val="000B41C8"/>
    <w:rsid w:val="000B4F52"/>
    <w:rsid w:val="000B51C6"/>
    <w:rsid w:val="000B548B"/>
    <w:rsid w:val="000B5B6C"/>
    <w:rsid w:val="000B5D23"/>
    <w:rsid w:val="000B6741"/>
    <w:rsid w:val="000B6771"/>
    <w:rsid w:val="000B69C4"/>
    <w:rsid w:val="000B7384"/>
    <w:rsid w:val="000B7C64"/>
    <w:rsid w:val="000C0DB8"/>
    <w:rsid w:val="000C14A6"/>
    <w:rsid w:val="000C1C93"/>
    <w:rsid w:val="000C2E5C"/>
    <w:rsid w:val="000C46F7"/>
    <w:rsid w:val="000C4AAA"/>
    <w:rsid w:val="000C5292"/>
    <w:rsid w:val="000C5A27"/>
    <w:rsid w:val="000C5DC2"/>
    <w:rsid w:val="000C7397"/>
    <w:rsid w:val="000C7BDF"/>
    <w:rsid w:val="000C7ED4"/>
    <w:rsid w:val="000D0442"/>
    <w:rsid w:val="000D0B33"/>
    <w:rsid w:val="000D12EB"/>
    <w:rsid w:val="000D1411"/>
    <w:rsid w:val="000D1928"/>
    <w:rsid w:val="000D1C88"/>
    <w:rsid w:val="000D1F32"/>
    <w:rsid w:val="000D289E"/>
    <w:rsid w:val="000D2B08"/>
    <w:rsid w:val="000D2BE7"/>
    <w:rsid w:val="000D2CCF"/>
    <w:rsid w:val="000D3D81"/>
    <w:rsid w:val="000D444D"/>
    <w:rsid w:val="000D4DC7"/>
    <w:rsid w:val="000D5A51"/>
    <w:rsid w:val="000D6D5A"/>
    <w:rsid w:val="000D7A3B"/>
    <w:rsid w:val="000D7B26"/>
    <w:rsid w:val="000E016E"/>
    <w:rsid w:val="000E0F47"/>
    <w:rsid w:val="000E24FC"/>
    <w:rsid w:val="000E33B5"/>
    <w:rsid w:val="000E3553"/>
    <w:rsid w:val="000E3A01"/>
    <w:rsid w:val="000E4AD4"/>
    <w:rsid w:val="000E4E46"/>
    <w:rsid w:val="000E5A24"/>
    <w:rsid w:val="000E5DF9"/>
    <w:rsid w:val="000E63FA"/>
    <w:rsid w:val="000E6545"/>
    <w:rsid w:val="000E6D44"/>
    <w:rsid w:val="000E72F3"/>
    <w:rsid w:val="000E7457"/>
    <w:rsid w:val="000F07C6"/>
    <w:rsid w:val="000F1720"/>
    <w:rsid w:val="000F181A"/>
    <w:rsid w:val="000F1EDC"/>
    <w:rsid w:val="000F2062"/>
    <w:rsid w:val="000F2320"/>
    <w:rsid w:val="000F27B7"/>
    <w:rsid w:val="000F2806"/>
    <w:rsid w:val="000F2947"/>
    <w:rsid w:val="000F29D7"/>
    <w:rsid w:val="000F33D3"/>
    <w:rsid w:val="000F35EC"/>
    <w:rsid w:val="000F39F4"/>
    <w:rsid w:val="000F4B22"/>
    <w:rsid w:val="000F4FFA"/>
    <w:rsid w:val="000F5859"/>
    <w:rsid w:val="000F6342"/>
    <w:rsid w:val="000F680A"/>
    <w:rsid w:val="000F6CAA"/>
    <w:rsid w:val="000F7E12"/>
    <w:rsid w:val="0010048B"/>
    <w:rsid w:val="00100AD6"/>
    <w:rsid w:val="00100C5E"/>
    <w:rsid w:val="00100C9C"/>
    <w:rsid w:val="00100CBA"/>
    <w:rsid w:val="00100E81"/>
    <w:rsid w:val="0010136E"/>
    <w:rsid w:val="001022B1"/>
    <w:rsid w:val="001024F4"/>
    <w:rsid w:val="0010274D"/>
    <w:rsid w:val="00103153"/>
    <w:rsid w:val="0010333B"/>
    <w:rsid w:val="0010388E"/>
    <w:rsid w:val="00103A0D"/>
    <w:rsid w:val="001048AD"/>
    <w:rsid w:val="0010534C"/>
    <w:rsid w:val="0010562C"/>
    <w:rsid w:val="00105828"/>
    <w:rsid w:val="0010596E"/>
    <w:rsid w:val="00106163"/>
    <w:rsid w:val="001061BC"/>
    <w:rsid w:val="0010660D"/>
    <w:rsid w:val="00106C9F"/>
    <w:rsid w:val="00106D53"/>
    <w:rsid w:val="00110F76"/>
    <w:rsid w:val="00111605"/>
    <w:rsid w:val="00111D45"/>
    <w:rsid w:val="00112CE3"/>
    <w:rsid w:val="00113C43"/>
    <w:rsid w:val="00113DE6"/>
    <w:rsid w:val="00113F13"/>
    <w:rsid w:val="00114026"/>
    <w:rsid w:val="001140AE"/>
    <w:rsid w:val="0011584A"/>
    <w:rsid w:val="001158FC"/>
    <w:rsid w:val="00116177"/>
    <w:rsid w:val="00116F60"/>
    <w:rsid w:val="0011745C"/>
    <w:rsid w:val="0011784F"/>
    <w:rsid w:val="00120228"/>
    <w:rsid w:val="0012039D"/>
    <w:rsid w:val="001203A2"/>
    <w:rsid w:val="00120643"/>
    <w:rsid w:val="00120916"/>
    <w:rsid w:val="00120BB5"/>
    <w:rsid w:val="00120D8D"/>
    <w:rsid w:val="00120D94"/>
    <w:rsid w:val="001210BB"/>
    <w:rsid w:val="00121ACE"/>
    <w:rsid w:val="00121B49"/>
    <w:rsid w:val="001229B6"/>
    <w:rsid w:val="00122B49"/>
    <w:rsid w:val="00123E97"/>
    <w:rsid w:val="00124159"/>
    <w:rsid w:val="00124742"/>
    <w:rsid w:val="00125021"/>
    <w:rsid w:val="00125BE7"/>
    <w:rsid w:val="00126CA7"/>
    <w:rsid w:val="00127607"/>
    <w:rsid w:val="00127712"/>
    <w:rsid w:val="0013031A"/>
    <w:rsid w:val="00130AF4"/>
    <w:rsid w:val="001312BF"/>
    <w:rsid w:val="001314BF"/>
    <w:rsid w:val="00131540"/>
    <w:rsid w:val="001316E1"/>
    <w:rsid w:val="001316EA"/>
    <w:rsid w:val="00131709"/>
    <w:rsid w:val="00131C29"/>
    <w:rsid w:val="00132395"/>
    <w:rsid w:val="00132640"/>
    <w:rsid w:val="0013264F"/>
    <w:rsid w:val="00132992"/>
    <w:rsid w:val="00132F8B"/>
    <w:rsid w:val="00133479"/>
    <w:rsid w:val="00133FB2"/>
    <w:rsid w:val="0013424B"/>
    <w:rsid w:val="001354DC"/>
    <w:rsid w:val="001359BE"/>
    <w:rsid w:val="00135B0F"/>
    <w:rsid w:val="00135E92"/>
    <w:rsid w:val="00136525"/>
    <w:rsid w:val="001369FF"/>
    <w:rsid w:val="001373AE"/>
    <w:rsid w:val="00137521"/>
    <w:rsid w:val="001376E0"/>
    <w:rsid w:val="001379F3"/>
    <w:rsid w:val="00140385"/>
    <w:rsid w:val="00140D5A"/>
    <w:rsid w:val="00141C83"/>
    <w:rsid w:val="001429E3"/>
    <w:rsid w:val="00142C1B"/>
    <w:rsid w:val="001431D8"/>
    <w:rsid w:val="00143325"/>
    <w:rsid w:val="0014359E"/>
    <w:rsid w:val="001436AF"/>
    <w:rsid w:val="00143B93"/>
    <w:rsid w:val="00143BF3"/>
    <w:rsid w:val="00143C5E"/>
    <w:rsid w:val="00144E70"/>
    <w:rsid w:val="001461AF"/>
    <w:rsid w:val="00146612"/>
    <w:rsid w:val="00146738"/>
    <w:rsid w:val="001469C7"/>
    <w:rsid w:val="00146FA9"/>
    <w:rsid w:val="00147E35"/>
    <w:rsid w:val="001501A3"/>
    <w:rsid w:val="00150EC4"/>
    <w:rsid w:val="001512D8"/>
    <w:rsid w:val="0015131C"/>
    <w:rsid w:val="00151DD8"/>
    <w:rsid w:val="0015332F"/>
    <w:rsid w:val="00153AE7"/>
    <w:rsid w:val="00153B40"/>
    <w:rsid w:val="001546DB"/>
    <w:rsid w:val="00155505"/>
    <w:rsid w:val="001559A0"/>
    <w:rsid w:val="00155AA7"/>
    <w:rsid w:val="00155B8F"/>
    <w:rsid w:val="00155E9D"/>
    <w:rsid w:val="00156267"/>
    <w:rsid w:val="001566A5"/>
    <w:rsid w:val="00156752"/>
    <w:rsid w:val="00160130"/>
    <w:rsid w:val="00161184"/>
    <w:rsid w:val="00162C60"/>
    <w:rsid w:val="001652C5"/>
    <w:rsid w:val="00165AB0"/>
    <w:rsid w:val="00165FB2"/>
    <w:rsid w:val="00166239"/>
    <w:rsid w:val="0016697E"/>
    <w:rsid w:val="00166D3D"/>
    <w:rsid w:val="001676A2"/>
    <w:rsid w:val="001677B5"/>
    <w:rsid w:val="00170488"/>
    <w:rsid w:val="001705C1"/>
    <w:rsid w:val="001706FB"/>
    <w:rsid w:val="00170744"/>
    <w:rsid w:val="00170A7C"/>
    <w:rsid w:val="00170C59"/>
    <w:rsid w:val="00171534"/>
    <w:rsid w:val="00171DBB"/>
    <w:rsid w:val="00172B38"/>
    <w:rsid w:val="001745D9"/>
    <w:rsid w:val="00174FAE"/>
    <w:rsid w:val="0017542E"/>
    <w:rsid w:val="00175883"/>
    <w:rsid w:val="001762C8"/>
    <w:rsid w:val="00176F03"/>
    <w:rsid w:val="001778FA"/>
    <w:rsid w:val="0018082B"/>
    <w:rsid w:val="00180B38"/>
    <w:rsid w:val="00181300"/>
    <w:rsid w:val="00181928"/>
    <w:rsid w:val="00182200"/>
    <w:rsid w:val="00182C52"/>
    <w:rsid w:val="001830FF"/>
    <w:rsid w:val="00183106"/>
    <w:rsid w:val="00183FD5"/>
    <w:rsid w:val="00184C9B"/>
    <w:rsid w:val="00185879"/>
    <w:rsid w:val="00186A79"/>
    <w:rsid w:val="0018727A"/>
    <w:rsid w:val="001874BF"/>
    <w:rsid w:val="00190369"/>
    <w:rsid w:val="0019059C"/>
    <w:rsid w:val="001908DD"/>
    <w:rsid w:val="00190E2D"/>
    <w:rsid w:val="00191309"/>
    <w:rsid w:val="00191362"/>
    <w:rsid w:val="00191428"/>
    <w:rsid w:val="0019196D"/>
    <w:rsid w:val="001926E5"/>
    <w:rsid w:val="001928C3"/>
    <w:rsid w:val="00192AAC"/>
    <w:rsid w:val="00192E30"/>
    <w:rsid w:val="001931F3"/>
    <w:rsid w:val="00193D9D"/>
    <w:rsid w:val="001944A8"/>
    <w:rsid w:val="001953B3"/>
    <w:rsid w:val="00195674"/>
    <w:rsid w:val="00195C15"/>
    <w:rsid w:val="001970C1"/>
    <w:rsid w:val="0019787B"/>
    <w:rsid w:val="001A031A"/>
    <w:rsid w:val="001A042A"/>
    <w:rsid w:val="001A0455"/>
    <w:rsid w:val="001A067D"/>
    <w:rsid w:val="001A07F3"/>
    <w:rsid w:val="001A09C9"/>
    <w:rsid w:val="001A1889"/>
    <w:rsid w:val="001A2B64"/>
    <w:rsid w:val="001A33A9"/>
    <w:rsid w:val="001A35A9"/>
    <w:rsid w:val="001A5B8F"/>
    <w:rsid w:val="001A5D14"/>
    <w:rsid w:val="001A6984"/>
    <w:rsid w:val="001A6B90"/>
    <w:rsid w:val="001A7411"/>
    <w:rsid w:val="001A7646"/>
    <w:rsid w:val="001A788F"/>
    <w:rsid w:val="001A7E6D"/>
    <w:rsid w:val="001B057E"/>
    <w:rsid w:val="001B269B"/>
    <w:rsid w:val="001B2A05"/>
    <w:rsid w:val="001B364C"/>
    <w:rsid w:val="001B3E05"/>
    <w:rsid w:val="001B48EC"/>
    <w:rsid w:val="001B4963"/>
    <w:rsid w:val="001B52ED"/>
    <w:rsid w:val="001B5D6A"/>
    <w:rsid w:val="001B5FE0"/>
    <w:rsid w:val="001B7072"/>
    <w:rsid w:val="001B742C"/>
    <w:rsid w:val="001C01E6"/>
    <w:rsid w:val="001C243C"/>
    <w:rsid w:val="001C28E5"/>
    <w:rsid w:val="001C31BD"/>
    <w:rsid w:val="001C31E4"/>
    <w:rsid w:val="001C3776"/>
    <w:rsid w:val="001C3788"/>
    <w:rsid w:val="001C412E"/>
    <w:rsid w:val="001C4297"/>
    <w:rsid w:val="001C4EF1"/>
    <w:rsid w:val="001C52F9"/>
    <w:rsid w:val="001C5916"/>
    <w:rsid w:val="001C5BFC"/>
    <w:rsid w:val="001C5D1E"/>
    <w:rsid w:val="001C5D3C"/>
    <w:rsid w:val="001C6367"/>
    <w:rsid w:val="001C72F2"/>
    <w:rsid w:val="001C7FF0"/>
    <w:rsid w:val="001D0154"/>
    <w:rsid w:val="001D0265"/>
    <w:rsid w:val="001D0359"/>
    <w:rsid w:val="001D173E"/>
    <w:rsid w:val="001D1CE5"/>
    <w:rsid w:val="001D4473"/>
    <w:rsid w:val="001D468B"/>
    <w:rsid w:val="001D56AA"/>
    <w:rsid w:val="001D5A0E"/>
    <w:rsid w:val="001D5A1F"/>
    <w:rsid w:val="001D63D9"/>
    <w:rsid w:val="001D64C2"/>
    <w:rsid w:val="001D64D9"/>
    <w:rsid w:val="001D65D6"/>
    <w:rsid w:val="001D6B8A"/>
    <w:rsid w:val="001D700D"/>
    <w:rsid w:val="001D768A"/>
    <w:rsid w:val="001D7A30"/>
    <w:rsid w:val="001E07DC"/>
    <w:rsid w:val="001E1374"/>
    <w:rsid w:val="001E1C72"/>
    <w:rsid w:val="001E1D83"/>
    <w:rsid w:val="001E215B"/>
    <w:rsid w:val="001E2484"/>
    <w:rsid w:val="001E3023"/>
    <w:rsid w:val="001E3061"/>
    <w:rsid w:val="001E54F8"/>
    <w:rsid w:val="001E567C"/>
    <w:rsid w:val="001E61E2"/>
    <w:rsid w:val="001E63E9"/>
    <w:rsid w:val="001E649B"/>
    <w:rsid w:val="001E69B2"/>
    <w:rsid w:val="001E6D8B"/>
    <w:rsid w:val="001E77D4"/>
    <w:rsid w:val="001F17B6"/>
    <w:rsid w:val="001F3277"/>
    <w:rsid w:val="001F3C2B"/>
    <w:rsid w:val="001F3E35"/>
    <w:rsid w:val="001F40EA"/>
    <w:rsid w:val="001F4123"/>
    <w:rsid w:val="001F4361"/>
    <w:rsid w:val="001F462E"/>
    <w:rsid w:val="001F4633"/>
    <w:rsid w:val="001F4EE7"/>
    <w:rsid w:val="001F52D7"/>
    <w:rsid w:val="001F59B0"/>
    <w:rsid w:val="001F60FB"/>
    <w:rsid w:val="001F68F2"/>
    <w:rsid w:val="001F71A9"/>
    <w:rsid w:val="001F729F"/>
    <w:rsid w:val="001F78B5"/>
    <w:rsid w:val="001F7F39"/>
    <w:rsid w:val="00201270"/>
    <w:rsid w:val="0020131E"/>
    <w:rsid w:val="0020155D"/>
    <w:rsid w:val="00202050"/>
    <w:rsid w:val="002023B9"/>
    <w:rsid w:val="00202C1B"/>
    <w:rsid w:val="0020315C"/>
    <w:rsid w:val="00203A24"/>
    <w:rsid w:val="00203F59"/>
    <w:rsid w:val="002042E9"/>
    <w:rsid w:val="00204D9F"/>
    <w:rsid w:val="0020611C"/>
    <w:rsid w:val="00206E67"/>
    <w:rsid w:val="0020707F"/>
    <w:rsid w:val="002074D0"/>
    <w:rsid w:val="0021002C"/>
    <w:rsid w:val="002103BC"/>
    <w:rsid w:val="00210E26"/>
    <w:rsid w:val="002119DD"/>
    <w:rsid w:val="0021337F"/>
    <w:rsid w:val="002134E4"/>
    <w:rsid w:val="00213A73"/>
    <w:rsid w:val="00213C47"/>
    <w:rsid w:val="00213CC2"/>
    <w:rsid w:val="00213E46"/>
    <w:rsid w:val="0021433F"/>
    <w:rsid w:val="0021441C"/>
    <w:rsid w:val="0021492D"/>
    <w:rsid w:val="002155B1"/>
    <w:rsid w:val="002156D5"/>
    <w:rsid w:val="00215A53"/>
    <w:rsid w:val="00215A76"/>
    <w:rsid w:val="00216218"/>
    <w:rsid w:val="0021667A"/>
    <w:rsid w:val="002167DE"/>
    <w:rsid w:val="00217DF4"/>
    <w:rsid w:val="00220A63"/>
    <w:rsid w:val="00223308"/>
    <w:rsid w:val="00223A3B"/>
    <w:rsid w:val="00223B72"/>
    <w:rsid w:val="00223D4F"/>
    <w:rsid w:val="00224F73"/>
    <w:rsid w:val="0022517C"/>
    <w:rsid w:val="002253BE"/>
    <w:rsid w:val="00226C62"/>
    <w:rsid w:val="00226F99"/>
    <w:rsid w:val="002305CD"/>
    <w:rsid w:val="00230648"/>
    <w:rsid w:val="0023083E"/>
    <w:rsid w:val="00230988"/>
    <w:rsid w:val="00230C14"/>
    <w:rsid w:val="00230C5E"/>
    <w:rsid w:val="00230C66"/>
    <w:rsid w:val="00230DD6"/>
    <w:rsid w:val="00230EBD"/>
    <w:rsid w:val="0023115E"/>
    <w:rsid w:val="0023140D"/>
    <w:rsid w:val="002315B9"/>
    <w:rsid w:val="00231A65"/>
    <w:rsid w:val="00231EEC"/>
    <w:rsid w:val="00232C2B"/>
    <w:rsid w:val="00232D84"/>
    <w:rsid w:val="00232F6B"/>
    <w:rsid w:val="00233544"/>
    <w:rsid w:val="00234E8D"/>
    <w:rsid w:val="00234EFE"/>
    <w:rsid w:val="00234FEE"/>
    <w:rsid w:val="00235007"/>
    <w:rsid w:val="002350D1"/>
    <w:rsid w:val="00235219"/>
    <w:rsid w:val="0023524E"/>
    <w:rsid w:val="00235B27"/>
    <w:rsid w:val="00235B6C"/>
    <w:rsid w:val="00236123"/>
    <w:rsid w:val="00236A04"/>
    <w:rsid w:val="00236F17"/>
    <w:rsid w:val="00237BEE"/>
    <w:rsid w:val="00240151"/>
    <w:rsid w:val="002402F1"/>
    <w:rsid w:val="00240AA2"/>
    <w:rsid w:val="00240B7C"/>
    <w:rsid w:val="00241553"/>
    <w:rsid w:val="00241949"/>
    <w:rsid w:val="00241C0F"/>
    <w:rsid w:val="002431E6"/>
    <w:rsid w:val="00243C01"/>
    <w:rsid w:val="0024411B"/>
    <w:rsid w:val="0024413C"/>
    <w:rsid w:val="00244837"/>
    <w:rsid w:val="00245780"/>
    <w:rsid w:val="0024582A"/>
    <w:rsid w:val="00245C62"/>
    <w:rsid w:val="00245D94"/>
    <w:rsid w:val="002461F9"/>
    <w:rsid w:val="00246244"/>
    <w:rsid w:val="00246991"/>
    <w:rsid w:val="00246C4D"/>
    <w:rsid w:val="00246FA1"/>
    <w:rsid w:val="00250468"/>
    <w:rsid w:val="00250BDA"/>
    <w:rsid w:val="0025135F"/>
    <w:rsid w:val="00251844"/>
    <w:rsid w:val="00251D76"/>
    <w:rsid w:val="00252DAC"/>
    <w:rsid w:val="0025369D"/>
    <w:rsid w:val="00253CC3"/>
    <w:rsid w:val="00253E60"/>
    <w:rsid w:val="00253ED9"/>
    <w:rsid w:val="002545F8"/>
    <w:rsid w:val="002546A3"/>
    <w:rsid w:val="002548EA"/>
    <w:rsid w:val="00255705"/>
    <w:rsid w:val="0025598E"/>
    <w:rsid w:val="00255E3C"/>
    <w:rsid w:val="002562F1"/>
    <w:rsid w:val="0025660F"/>
    <w:rsid w:val="00256880"/>
    <w:rsid w:val="00256A56"/>
    <w:rsid w:val="00256B9D"/>
    <w:rsid w:val="00256D67"/>
    <w:rsid w:val="002577D9"/>
    <w:rsid w:val="00257DED"/>
    <w:rsid w:val="00257ED1"/>
    <w:rsid w:val="002607EE"/>
    <w:rsid w:val="00260B51"/>
    <w:rsid w:val="002616B4"/>
    <w:rsid w:val="00261AAD"/>
    <w:rsid w:val="00262372"/>
    <w:rsid w:val="0026324B"/>
    <w:rsid w:val="00263BF7"/>
    <w:rsid w:val="002641C9"/>
    <w:rsid w:val="002648B9"/>
    <w:rsid w:val="00264D94"/>
    <w:rsid w:val="00264FE2"/>
    <w:rsid w:val="00265054"/>
    <w:rsid w:val="002651FE"/>
    <w:rsid w:val="0026557D"/>
    <w:rsid w:val="00265D3F"/>
    <w:rsid w:val="002663A4"/>
    <w:rsid w:val="002664AF"/>
    <w:rsid w:val="0026660E"/>
    <w:rsid w:val="002671AA"/>
    <w:rsid w:val="002679AD"/>
    <w:rsid w:val="00270081"/>
    <w:rsid w:val="00270564"/>
    <w:rsid w:val="002717F6"/>
    <w:rsid w:val="00271949"/>
    <w:rsid w:val="00271953"/>
    <w:rsid w:val="00271E8C"/>
    <w:rsid w:val="00271E9F"/>
    <w:rsid w:val="00272426"/>
    <w:rsid w:val="00273287"/>
    <w:rsid w:val="00273393"/>
    <w:rsid w:val="0027341B"/>
    <w:rsid w:val="00275D02"/>
    <w:rsid w:val="00277CED"/>
    <w:rsid w:val="00280656"/>
    <w:rsid w:val="002810E5"/>
    <w:rsid w:val="00281235"/>
    <w:rsid w:val="002818DD"/>
    <w:rsid w:val="00281E55"/>
    <w:rsid w:val="002839EA"/>
    <w:rsid w:val="00283EF1"/>
    <w:rsid w:val="00284079"/>
    <w:rsid w:val="00284E51"/>
    <w:rsid w:val="00284F94"/>
    <w:rsid w:val="00285502"/>
    <w:rsid w:val="00285579"/>
    <w:rsid w:val="002863C0"/>
    <w:rsid w:val="00286782"/>
    <w:rsid w:val="00286BE6"/>
    <w:rsid w:val="00286EF6"/>
    <w:rsid w:val="00287711"/>
    <w:rsid w:val="00290000"/>
    <w:rsid w:val="0029093D"/>
    <w:rsid w:val="00290EB6"/>
    <w:rsid w:val="002918EF"/>
    <w:rsid w:val="00292544"/>
    <w:rsid w:val="002925FE"/>
    <w:rsid w:val="00292B4E"/>
    <w:rsid w:val="00292FF7"/>
    <w:rsid w:val="0029396B"/>
    <w:rsid w:val="00293AD1"/>
    <w:rsid w:val="00294C2B"/>
    <w:rsid w:val="00295B4C"/>
    <w:rsid w:val="00296A9D"/>
    <w:rsid w:val="002A06B5"/>
    <w:rsid w:val="002A08AC"/>
    <w:rsid w:val="002A08C8"/>
    <w:rsid w:val="002A0F56"/>
    <w:rsid w:val="002A1543"/>
    <w:rsid w:val="002A2DA3"/>
    <w:rsid w:val="002A3833"/>
    <w:rsid w:val="002A406A"/>
    <w:rsid w:val="002A40E3"/>
    <w:rsid w:val="002A451E"/>
    <w:rsid w:val="002A4EFA"/>
    <w:rsid w:val="002A5053"/>
    <w:rsid w:val="002A621D"/>
    <w:rsid w:val="002A6749"/>
    <w:rsid w:val="002A751A"/>
    <w:rsid w:val="002A7DEB"/>
    <w:rsid w:val="002A7F86"/>
    <w:rsid w:val="002B0589"/>
    <w:rsid w:val="002B079C"/>
    <w:rsid w:val="002B07F3"/>
    <w:rsid w:val="002B125C"/>
    <w:rsid w:val="002B1436"/>
    <w:rsid w:val="002B18B2"/>
    <w:rsid w:val="002B1E8C"/>
    <w:rsid w:val="002B2219"/>
    <w:rsid w:val="002B243D"/>
    <w:rsid w:val="002B24E7"/>
    <w:rsid w:val="002B329D"/>
    <w:rsid w:val="002B416A"/>
    <w:rsid w:val="002B421C"/>
    <w:rsid w:val="002B5795"/>
    <w:rsid w:val="002B5C0D"/>
    <w:rsid w:val="002B6B47"/>
    <w:rsid w:val="002B744E"/>
    <w:rsid w:val="002B7563"/>
    <w:rsid w:val="002C00DB"/>
    <w:rsid w:val="002C0261"/>
    <w:rsid w:val="002C0A0D"/>
    <w:rsid w:val="002C1B19"/>
    <w:rsid w:val="002C2C23"/>
    <w:rsid w:val="002C46A5"/>
    <w:rsid w:val="002C4928"/>
    <w:rsid w:val="002C5B1E"/>
    <w:rsid w:val="002C6405"/>
    <w:rsid w:val="002C6DE1"/>
    <w:rsid w:val="002C729B"/>
    <w:rsid w:val="002C7338"/>
    <w:rsid w:val="002C73CD"/>
    <w:rsid w:val="002C7D7A"/>
    <w:rsid w:val="002D0248"/>
    <w:rsid w:val="002D0AEB"/>
    <w:rsid w:val="002D0E0A"/>
    <w:rsid w:val="002D1A66"/>
    <w:rsid w:val="002D3C02"/>
    <w:rsid w:val="002D42F7"/>
    <w:rsid w:val="002D4C72"/>
    <w:rsid w:val="002D4F2D"/>
    <w:rsid w:val="002D4FBC"/>
    <w:rsid w:val="002D558D"/>
    <w:rsid w:val="002D6361"/>
    <w:rsid w:val="002D6B99"/>
    <w:rsid w:val="002D72C2"/>
    <w:rsid w:val="002D7A75"/>
    <w:rsid w:val="002D7B79"/>
    <w:rsid w:val="002D7F7C"/>
    <w:rsid w:val="002E01D3"/>
    <w:rsid w:val="002E03AE"/>
    <w:rsid w:val="002E0A9C"/>
    <w:rsid w:val="002E0BF1"/>
    <w:rsid w:val="002E1D2D"/>
    <w:rsid w:val="002E2740"/>
    <w:rsid w:val="002E277B"/>
    <w:rsid w:val="002E30DC"/>
    <w:rsid w:val="002E367A"/>
    <w:rsid w:val="002E41A7"/>
    <w:rsid w:val="002E733D"/>
    <w:rsid w:val="002E74B2"/>
    <w:rsid w:val="002F0849"/>
    <w:rsid w:val="002F1AC6"/>
    <w:rsid w:val="002F1C09"/>
    <w:rsid w:val="002F30CF"/>
    <w:rsid w:val="002F3BFE"/>
    <w:rsid w:val="002F45FE"/>
    <w:rsid w:val="002F543A"/>
    <w:rsid w:val="002F686E"/>
    <w:rsid w:val="002F689B"/>
    <w:rsid w:val="002F7A8B"/>
    <w:rsid w:val="002F7B56"/>
    <w:rsid w:val="002F7B73"/>
    <w:rsid w:val="002F7CD4"/>
    <w:rsid w:val="0030076B"/>
    <w:rsid w:val="0030083F"/>
    <w:rsid w:val="003013CC"/>
    <w:rsid w:val="003016B5"/>
    <w:rsid w:val="003017BC"/>
    <w:rsid w:val="00301CD5"/>
    <w:rsid w:val="00301E26"/>
    <w:rsid w:val="003026F2"/>
    <w:rsid w:val="0030298E"/>
    <w:rsid w:val="0030309D"/>
    <w:rsid w:val="00303A7D"/>
    <w:rsid w:val="00303E26"/>
    <w:rsid w:val="003044FF"/>
    <w:rsid w:val="00304672"/>
    <w:rsid w:val="0030586B"/>
    <w:rsid w:val="00306B08"/>
    <w:rsid w:val="00306CDD"/>
    <w:rsid w:val="00307A18"/>
    <w:rsid w:val="00310518"/>
    <w:rsid w:val="003109E3"/>
    <w:rsid w:val="003118A3"/>
    <w:rsid w:val="003123FA"/>
    <w:rsid w:val="00313D22"/>
    <w:rsid w:val="00314743"/>
    <w:rsid w:val="0031478A"/>
    <w:rsid w:val="00314E24"/>
    <w:rsid w:val="00314F76"/>
    <w:rsid w:val="00315977"/>
    <w:rsid w:val="003167F8"/>
    <w:rsid w:val="00316994"/>
    <w:rsid w:val="00316AB6"/>
    <w:rsid w:val="00316EFF"/>
    <w:rsid w:val="00317459"/>
    <w:rsid w:val="00317B20"/>
    <w:rsid w:val="00317EBD"/>
    <w:rsid w:val="0032064D"/>
    <w:rsid w:val="003211C0"/>
    <w:rsid w:val="0032131E"/>
    <w:rsid w:val="00321537"/>
    <w:rsid w:val="00321A80"/>
    <w:rsid w:val="00321D82"/>
    <w:rsid w:val="00322625"/>
    <w:rsid w:val="003239FA"/>
    <w:rsid w:val="00324439"/>
    <w:rsid w:val="00325663"/>
    <w:rsid w:val="00325A4B"/>
    <w:rsid w:val="00325FA7"/>
    <w:rsid w:val="00326550"/>
    <w:rsid w:val="003270AD"/>
    <w:rsid w:val="003271A4"/>
    <w:rsid w:val="00327CCF"/>
    <w:rsid w:val="0033085B"/>
    <w:rsid w:val="0033139A"/>
    <w:rsid w:val="00331EF0"/>
    <w:rsid w:val="00331F6C"/>
    <w:rsid w:val="00332C0A"/>
    <w:rsid w:val="00332D38"/>
    <w:rsid w:val="00332F34"/>
    <w:rsid w:val="0033370B"/>
    <w:rsid w:val="003338CC"/>
    <w:rsid w:val="0033433F"/>
    <w:rsid w:val="003346C1"/>
    <w:rsid w:val="003355EB"/>
    <w:rsid w:val="003377B5"/>
    <w:rsid w:val="0034033B"/>
    <w:rsid w:val="00340F46"/>
    <w:rsid w:val="00341B83"/>
    <w:rsid w:val="00341CE0"/>
    <w:rsid w:val="00341FE2"/>
    <w:rsid w:val="00342280"/>
    <w:rsid w:val="00342760"/>
    <w:rsid w:val="00342925"/>
    <w:rsid w:val="00342D81"/>
    <w:rsid w:val="003433F9"/>
    <w:rsid w:val="0034346E"/>
    <w:rsid w:val="00343595"/>
    <w:rsid w:val="00344159"/>
    <w:rsid w:val="00344267"/>
    <w:rsid w:val="00344A6E"/>
    <w:rsid w:val="003450C1"/>
    <w:rsid w:val="003454E8"/>
    <w:rsid w:val="00345837"/>
    <w:rsid w:val="0034675F"/>
    <w:rsid w:val="00347954"/>
    <w:rsid w:val="00347A72"/>
    <w:rsid w:val="00347E18"/>
    <w:rsid w:val="00350791"/>
    <w:rsid w:val="003509FF"/>
    <w:rsid w:val="00351008"/>
    <w:rsid w:val="003513AC"/>
    <w:rsid w:val="003523A5"/>
    <w:rsid w:val="00353D69"/>
    <w:rsid w:val="003544B8"/>
    <w:rsid w:val="003549A4"/>
    <w:rsid w:val="00355292"/>
    <w:rsid w:val="0035594E"/>
    <w:rsid w:val="003561DC"/>
    <w:rsid w:val="00356257"/>
    <w:rsid w:val="0035671A"/>
    <w:rsid w:val="00356896"/>
    <w:rsid w:val="00360492"/>
    <w:rsid w:val="003604F4"/>
    <w:rsid w:val="00360531"/>
    <w:rsid w:val="003617CB"/>
    <w:rsid w:val="00361818"/>
    <w:rsid w:val="003624F4"/>
    <w:rsid w:val="00362686"/>
    <w:rsid w:val="00362CDA"/>
    <w:rsid w:val="00363089"/>
    <w:rsid w:val="00363C8B"/>
    <w:rsid w:val="00363DAE"/>
    <w:rsid w:val="00364E27"/>
    <w:rsid w:val="00365A1F"/>
    <w:rsid w:val="00365A7B"/>
    <w:rsid w:val="00365ED1"/>
    <w:rsid w:val="00366DC8"/>
    <w:rsid w:val="003700F6"/>
    <w:rsid w:val="0037070B"/>
    <w:rsid w:val="00370814"/>
    <w:rsid w:val="0037097F"/>
    <w:rsid w:val="003715F5"/>
    <w:rsid w:val="0037168E"/>
    <w:rsid w:val="00371829"/>
    <w:rsid w:val="003718C7"/>
    <w:rsid w:val="00371AFA"/>
    <w:rsid w:val="00371B08"/>
    <w:rsid w:val="00372F97"/>
    <w:rsid w:val="003734DB"/>
    <w:rsid w:val="00373D41"/>
    <w:rsid w:val="00374117"/>
    <w:rsid w:val="0037418B"/>
    <w:rsid w:val="003747DD"/>
    <w:rsid w:val="00375CAB"/>
    <w:rsid w:val="00376326"/>
    <w:rsid w:val="00377B4B"/>
    <w:rsid w:val="00377B5B"/>
    <w:rsid w:val="00380F8A"/>
    <w:rsid w:val="00381040"/>
    <w:rsid w:val="00381C03"/>
    <w:rsid w:val="0038274D"/>
    <w:rsid w:val="00382DE2"/>
    <w:rsid w:val="00383272"/>
    <w:rsid w:val="0038395C"/>
    <w:rsid w:val="00383D64"/>
    <w:rsid w:val="00383FFE"/>
    <w:rsid w:val="00384E9C"/>
    <w:rsid w:val="00385317"/>
    <w:rsid w:val="003854BC"/>
    <w:rsid w:val="003855E2"/>
    <w:rsid w:val="003862B4"/>
    <w:rsid w:val="003865B1"/>
    <w:rsid w:val="00386B91"/>
    <w:rsid w:val="00386BEA"/>
    <w:rsid w:val="00387D54"/>
    <w:rsid w:val="0039062D"/>
    <w:rsid w:val="003910AE"/>
    <w:rsid w:val="00392332"/>
    <w:rsid w:val="00392A20"/>
    <w:rsid w:val="0039330A"/>
    <w:rsid w:val="00393557"/>
    <w:rsid w:val="00394111"/>
    <w:rsid w:val="003941B7"/>
    <w:rsid w:val="003943F9"/>
    <w:rsid w:val="00394503"/>
    <w:rsid w:val="00396280"/>
    <w:rsid w:val="00396316"/>
    <w:rsid w:val="0039644F"/>
    <w:rsid w:val="00396570"/>
    <w:rsid w:val="00397343"/>
    <w:rsid w:val="003A099D"/>
    <w:rsid w:val="003A0EF9"/>
    <w:rsid w:val="003A1D57"/>
    <w:rsid w:val="003A2767"/>
    <w:rsid w:val="003A2A51"/>
    <w:rsid w:val="003A2C8C"/>
    <w:rsid w:val="003A308E"/>
    <w:rsid w:val="003A3546"/>
    <w:rsid w:val="003A3829"/>
    <w:rsid w:val="003A3AA3"/>
    <w:rsid w:val="003A3ABC"/>
    <w:rsid w:val="003A4231"/>
    <w:rsid w:val="003A46BD"/>
    <w:rsid w:val="003A4803"/>
    <w:rsid w:val="003A560D"/>
    <w:rsid w:val="003A56DB"/>
    <w:rsid w:val="003A5839"/>
    <w:rsid w:val="003A58CC"/>
    <w:rsid w:val="003A6244"/>
    <w:rsid w:val="003A625B"/>
    <w:rsid w:val="003A6973"/>
    <w:rsid w:val="003A732A"/>
    <w:rsid w:val="003A7AE5"/>
    <w:rsid w:val="003B02A2"/>
    <w:rsid w:val="003B1198"/>
    <w:rsid w:val="003B1EB2"/>
    <w:rsid w:val="003B208D"/>
    <w:rsid w:val="003B31ED"/>
    <w:rsid w:val="003B4720"/>
    <w:rsid w:val="003B47C2"/>
    <w:rsid w:val="003B539D"/>
    <w:rsid w:val="003B5865"/>
    <w:rsid w:val="003B5B8E"/>
    <w:rsid w:val="003B5F33"/>
    <w:rsid w:val="003B639C"/>
    <w:rsid w:val="003B6C44"/>
    <w:rsid w:val="003C0B32"/>
    <w:rsid w:val="003C0B62"/>
    <w:rsid w:val="003C1077"/>
    <w:rsid w:val="003C1529"/>
    <w:rsid w:val="003C1E53"/>
    <w:rsid w:val="003C301E"/>
    <w:rsid w:val="003C38DC"/>
    <w:rsid w:val="003C3B76"/>
    <w:rsid w:val="003C3F40"/>
    <w:rsid w:val="003C412F"/>
    <w:rsid w:val="003C4227"/>
    <w:rsid w:val="003C4D47"/>
    <w:rsid w:val="003C4EA7"/>
    <w:rsid w:val="003C5828"/>
    <w:rsid w:val="003C6F63"/>
    <w:rsid w:val="003C7797"/>
    <w:rsid w:val="003D149E"/>
    <w:rsid w:val="003D1856"/>
    <w:rsid w:val="003D1C76"/>
    <w:rsid w:val="003D23FC"/>
    <w:rsid w:val="003D329E"/>
    <w:rsid w:val="003D39F0"/>
    <w:rsid w:val="003D4272"/>
    <w:rsid w:val="003D43B9"/>
    <w:rsid w:val="003D46DD"/>
    <w:rsid w:val="003D59DF"/>
    <w:rsid w:val="003D68FE"/>
    <w:rsid w:val="003D73E4"/>
    <w:rsid w:val="003D7C91"/>
    <w:rsid w:val="003E116F"/>
    <w:rsid w:val="003E15F9"/>
    <w:rsid w:val="003E207B"/>
    <w:rsid w:val="003E22A3"/>
    <w:rsid w:val="003E2533"/>
    <w:rsid w:val="003E2889"/>
    <w:rsid w:val="003E2FA0"/>
    <w:rsid w:val="003E331D"/>
    <w:rsid w:val="003E366D"/>
    <w:rsid w:val="003E3ACE"/>
    <w:rsid w:val="003E4C93"/>
    <w:rsid w:val="003E4DB1"/>
    <w:rsid w:val="003E5068"/>
    <w:rsid w:val="003E63F3"/>
    <w:rsid w:val="003E6799"/>
    <w:rsid w:val="003E68D1"/>
    <w:rsid w:val="003E795D"/>
    <w:rsid w:val="003E7F8A"/>
    <w:rsid w:val="003F1ED7"/>
    <w:rsid w:val="003F22C2"/>
    <w:rsid w:val="003F247C"/>
    <w:rsid w:val="003F2E8B"/>
    <w:rsid w:val="003F3918"/>
    <w:rsid w:val="003F44E8"/>
    <w:rsid w:val="003F453C"/>
    <w:rsid w:val="003F5174"/>
    <w:rsid w:val="003F5292"/>
    <w:rsid w:val="003F553F"/>
    <w:rsid w:val="003F5AB6"/>
    <w:rsid w:val="003F5FC6"/>
    <w:rsid w:val="003F6A9E"/>
    <w:rsid w:val="003F6B53"/>
    <w:rsid w:val="003F6F51"/>
    <w:rsid w:val="003F730E"/>
    <w:rsid w:val="003F7A3C"/>
    <w:rsid w:val="003F7E4C"/>
    <w:rsid w:val="0040019F"/>
    <w:rsid w:val="004005DE"/>
    <w:rsid w:val="00400E80"/>
    <w:rsid w:val="00403B53"/>
    <w:rsid w:val="00404E01"/>
    <w:rsid w:val="00404EA0"/>
    <w:rsid w:val="0040561E"/>
    <w:rsid w:val="00405B4B"/>
    <w:rsid w:val="00405CA4"/>
    <w:rsid w:val="00405ECF"/>
    <w:rsid w:val="00406ADC"/>
    <w:rsid w:val="004070A9"/>
    <w:rsid w:val="00407B40"/>
    <w:rsid w:val="00407D57"/>
    <w:rsid w:val="00407F41"/>
    <w:rsid w:val="00410292"/>
    <w:rsid w:val="00410591"/>
    <w:rsid w:val="00410FE3"/>
    <w:rsid w:val="00411135"/>
    <w:rsid w:val="0041121F"/>
    <w:rsid w:val="004118DB"/>
    <w:rsid w:val="00411B14"/>
    <w:rsid w:val="00411EE2"/>
    <w:rsid w:val="004132FB"/>
    <w:rsid w:val="0041351E"/>
    <w:rsid w:val="00413744"/>
    <w:rsid w:val="00413A6E"/>
    <w:rsid w:val="00413AD9"/>
    <w:rsid w:val="00414014"/>
    <w:rsid w:val="004147E7"/>
    <w:rsid w:val="00414D7E"/>
    <w:rsid w:val="0041648D"/>
    <w:rsid w:val="0041664D"/>
    <w:rsid w:val="004167E5"/>
    <w:rsid w:val="00416B6C"/>
    <w:rsid w:val="00417CC4"/>
    <w:rsid w:val="00421318"/>
    <w:rsid w:val="004216A7"/>
    <w:rsid w:val="00423411"/>
    <w:rsid w:val="004234FF"/>
    <w:rsid w:val="00424034"/>
    <w:rsid w:val="00424368"/>
    <w:rsid w:val="0042584D"/>
    <w:rsid w:val="004300EA"/>
    <w:rsid w:val="004311F8"/>
    <w:rsid w:val="00431970"/>
    <w:rsid w:val="00432949"/>
    <w:rsid w:val="00433408"/>
    <w:rsid w:val="004335FA"/>
    <w:rsid w:val="00434706"/>
    <w:rsid w:val="00435A3C"/>
    <w:rsid w:val="00435E61"/>
    <w:rsid w:val="0043650A"/>
    <w:rsid w:val="00436715"/>
    <w:rsid w:val="004369A4"/>
    <w:rsid w:val="00436AD1"/>
    <w:rsid w:val="00436B3F"/>
    <w:rsid w:val="00436CB8"/>
    <w:rsid w:val="004371AE"/>
    <w:rsid w:val="004376D0"/>
    <w:rsid w:val="00437B38"/>
    <w:rsid w:val="00437DAA"/>
    <w:rsid w:val="00437FA7"/>
    <w:rsid w:val="0044076B"/>
    <w:rsid w:val="00440B54"/>
    <w:rsid w:val="00440BB5"/>
    <w:rsid w:val="00440EC9"/>
    <w:rsid w:val="004411F4"/>
    <w:rsid w:val="00441863"/>
    <w:rsid w:val="00441CFA"/>
    <w:rsid w:val="00442A8A"/>
    <w:rsid w:val="00442CE2"/>
    <w:rsid w:val="00443723"/>
    <w:rsid w:val="00445271"/>
    <w:rsid w:val="004457ED"/>
    <w:rsid w:val="00446948"/>
    <w:rsid w:val="004469EC"/>
    <w:rsid w:val="00447048"/>
    <w:rsid w:val="00447638"/>
    <w:rsid w:val="00447E66"/>
    <w:rsid w:val="004501D8"/>
    <w:rsid w:val="00450791"/>
    <w:rsid w:val="00451B25"/>
    <w:rsid w:val="00451BCD"/>
    <w:rsid w:val="004523EF"/>
    <w:rsid w:val="00452419"/>
    <w:rsid w:val="0045246C"/>
    <w:rsid w:val="00452E3E"/>
    <w:rsid w:val="004537C4"/>
    <w:rsid w:val="0045490B"/>
    <w:rsid w:val="004552D9"/>
    <w:rsid w:val="00455584"/>
    <w:rsid w:val="00456425"/>
    <w:rsid w:val="0045682D"/>
    <w:rsid w:val="00460076"/>
    <w:rsid w:val="00460A99"/>
    <w:rsid w:val="00460BB8"/>
    <w:rsid w:val="004610EA"/>
    <w:rsid w:val="004619BD"/>
    <w:rsid w:val="00461BAC"/>
    <w:rsid w:val="00461E36"/>
    <w:rsid w:val="00461EFD"/>
    <w:rsid w:val="00462637"/>
    <w:rsid w:val="004631AB"/>
    <w:rsid w:val="00463206"/>
    <w:rsid w:val="00463368"/>
    <w:rsid w:val="00463AE3"/>
    <w:rsid w:val="00464823"/>
    <w:rsid w:val="00465138"/>
    <w:rsid w:val="00465149"/>
    <w:rsid w:val="00465A65"/>
    <w:rsid w:val="00465BAB"/>
    <w:rsid w:val="0046689A"/>
    <w:rsid w:val="00466D78"/>
    <w:rsid w:val="0046704F"/>
    <w:rsid w:val="00467074"/>
    <w:rsid w:val="00467D4C"/>
    <w:rsid w:val="00467D87"/>
    <w:rsid w:val="00467EEE"/>
    <w:rsid w:val="00470BE6"/>
    <w:rsid w:val="00470CD9"/>
    <w:rsid w:val="00471C16"/>
    <w:rsid w:val="00471F47"/>
    <w:rsid w:val="00472522"/>
    <w:rsid w:val="00473397"/>
    <w:rsid w:val="004748C3"/>
    <w:rsid w:val="00474B6C"/>
    <w:rsid w:val="004750E6"/>
    <w:rsid w:val="0047694F"/>
    <w:rsid w:val="00476A41"/>
    <w:rsid w:val="00476A90"/>
    <w:rsid w:val="00476D5B"/>
    <w:rsid w:val="004778CD"/>
    <w:rsid w:val="00477E30"/>
    <w:rsid w:val="00477EDA"/>
    <w:rsid w:val="00480183"/>
    <w:rsid w:val="00480B83"/>
    <w:rsid w:val="00481350"/>
    <w:rsid w:val="00481363"/>
    <w:rsid w:val="00481725"/>
    <w:rsid w:val="0048186A"/>
    <w:rsid w:val="0048188A"/>
    <w:rsid w:val="0048189B"/>
    <w:rsid w:val="00481947"/>
    <w:rsid w:val="004819EA"/>
    <w:rsid w:val="00481CDD"/>
    <w:rsid w:val="00482877"/>
    <w:rsid w:val="00482E57"/>
    <w:rsid w:val="004836F5"/>
    <w:rsid w:val="0048508E"/>
    <w:rsid w:val="00485A5E"/>
    <w:rsid w:val="004863AF"/>
    <w:rsid w:val="00486E29"/>
    <w:rsid w:val="00487470"/>
    <w:rsid w:val="004876BB"/>
    <w:rsid w:val="00487DC9"/>
    <w:rsid w:val="00490191"/>
    <w:rsid w:val="00490EA0"/>
    <w:rsid w:val="0049151F"/>
    <w:rsid w:val="004915AD"/>
    <w:rsid w:val="00491622"/>
    <w:rsid w:val="0049249B"/>
    <w:rsid w:val="00492B74"/>
    <w:rsid w:val="00493316"/>
    <w:rsid w:val="00493B53"/>
    <w:rsid w:val="004941F6"/>
    <w:rsid w:val="004950BA"/>
    <w:rsid w:val="0049595F"/>
    <w:rsid w:val="00495F40"/>
    <w:rsid w:val="004968DD"/>
    <w:rsid w:val="00496901"/>
    <w:rsid w:val="004972A6"/>
    <w:rsid w:val="0049774F"/>
    <w:rsid w:val="004A00AE"/>
    <w:rsid w:val="004A0442"/>
    <w:rsid w:val="004A294A"/>
    <w:rsid w:val="004A2ECD"/>
    <w:rsid w:val="004A32C2"/>
    <w:rsid w:val="004A347A"/>
    <w:rsid w:val="004A4973"/>
    <w:rsid w:val="004A5C30"/>
    <w:rsid w:val="004A5FE3"/>
    <w:rsid w:val="004A65F5"/>
    <w:rsid w:val="004A6FC2"/>
    <w:rsid w:val="004B03F9"/>
    <w:rsid w:val="004B123F"/>
    <w:rsid w:val="004B164A"/>
    <w:rsid w:val="004B29B4"/>
    <w:rsid w:val="004B2A17"/>
    <w:rsid w:val="004B2C78"/>
    <w:rsid w:val="004B31F3"/>
    <w:rsid w:val="004B3AE7"/>
    <w:rsid w:val="004B429F"/>
    <w:rsid w:val="004B42B0"/>
    <w:rsid w:val="004B4C35"/>
    <w:rsid w:val="004B4FE5"/>
    <w:rsid w:val="004B561F"/>
    <w:rsid w:val="004B60BC"/>
    <w:rsid w:val="004B6E80"/>
    <w:rsid w:val="004C0B0E"/>
    <w:rsid w:val="004C12BB"/>
    <w:rsid w:val="004C135F"/>
    <w:rsid w:val="004C149F"/>
    <w:rsid w:val="004C17DB"/>
    <w:rsid w:val="004C2757"/>
    <w:rsid w:val="004C2B80"/>
    <w:rsid w:val="004C3047"/>
    <w:rsid w:val="004C39F3"/>
    <w:rsid w:val="004C4128"/>
    <w:rsid w:val="004C4C7E"/>
    <w:rsid w:val="004C5543"/>
    <w:rsid w:val="004C63A0"/>
    <w:rsid w:val="004C7081"/>
    <w:rsid w:val="004C78AD"/>
    <w:rsid w:val="004C7FA4"/>
    <w:rsid w:val="004D092D"/>
    <w:rsid w:val="004D0DB4"/>
    <w:rsid w:val="004D120F"/>
    <w:rsid w:val="004D1421"/>
    <w:rsid w:val="004D1CF6"/>
    <w:rsid w:val="004D2421"/>
    <w:rsid w:val="004D24B8"/>
    <w:rsid w:val="004D2784"/>
    <w:rsid w:val="004D28B4"/>
    <w:rsid w:val="004D2B14"/>
    <w:rsid w:val="004D2BDC"/>
    <w:rsid w:val="004D2FB2"/>
    <w:rsid w:val="004D431E"/>
    <w:rsid w:val="004D47B7"/>
    <w:rsid w:val="004D5EA6"/>
    <w:rsid w:val="004D636D"/>
    <w:rsid w:val="004D7187"/>
    <w:rsid w:val="004D7957"/>
    <w:rsid w:val="004D7BF9"/>
    <w:rsid w:val="004D7C6B"/>
    <w:rsid w:val="004D7E71"/>
    <w:rsid w:val="004E0E38"/>
    <w:rsid w:val="004E1CB1"/>
    <w:rsid w:val="004E2C2E"/>
    <w:rsid w:val="004E395E"/>
    <w:rsid w:val="004E4019"/>
    <w:rsid w:val="004E4603"/>
    <w:rsid w:val="004E5700"/>
    <w:rsid w:val="004E5C86"/>
    <w:rsid w:val="004E611E"/>
    <w:rsid w:val="004E616A"/>
    <w:rsid w:val="004E76AC"/>
    <w:rsid w:val="004E7F10"/>
    <w:rsid w:val="004F0187"/>
    <w:rsid w:val="004F04FE"/>
    <w:rsid w:val="004F052F"/>
    <w:rsid w:val="004F056C"/>
    <w:rsid w:val="004F1525"/>
    <w:rsid w:val="004F1678"/>
    <w:rsid w:val="004F24B5"/>
    <w:rsid w:val="004F2585"/>
    <w:rsid w:val="004F26E5"/>
    <w:rsid w:val="004F29D5"/>
    <w:rsid w:val="004F3196"/>
    <w:rsid w:val="004F36F7"/>
    <w:rsid w:val="004F39A0"/>
    <w:rsid w:val="004F39ED"/>
    <w:rsid w:val="004F3E19"/>
    <w:rsid w:val="004F42DA"/>
    <w:rsid w:val="004F4F07"/>
    <w:rsid w:val="004F565D"/>
    <w:rsid w:val="004F592C"/>
    <w:rsid w:val="004F6719"/>
    <w:rsid w:val="004F68BB"/>
    <w:rsid w:val="004F6956"/>
    <w:rsid w:val="004F6CC4"/>
    <w:rsid w:val="004F7BC0"/>
    <w:rsid w:val="004F7CDE"/>
    <w:rsid w:val="00500060"/>
    <w:rsid w:val="00500B34"/>
    <w:rsid w:val="00501016"/>
    <w:rsid w:val="005012BF"/>
    <w:rsid w:val="0050180B"/>
    <w:rsid w:val="005018A5"/>
    <w:rsid w:val="00501DF4"/>
    <w:rsid w:val="005023A9"/>
    <w:rsid w:val="005028C6"/>
    <w:rsid w:val="00503768"/>
    <w:rsid w:val="005055A5"/>
    <w:rsid w:val="00506B38"/>
    <w:rsid w:val="00506DE9"/>
    <w:rsid w:val="00506F7A"/>
    <w:rsid w:val="00510A70"/>
    <w:rsid w:val="00510BE5"/>
    <w:rsid w:val="00511005"/>
    <w:rsid w:val="00511269"/>
    <w:rsid w:val="005114DC"/>
    <w:rsid w:val="00511674"/>
    <w:rsid w:val="00513C05"/>
    <w:rsid w:val="005142CB"/>
    <w:rsid w:val="005143C0"/>
    <w:rsid w:val="00514AE8"/>
    <w:rsid w:val="00514B8B"/>
    <w:rsid w:val="0051534F"/>
    <w:rsid w:val="005159A1"/>
    <w:rsid w:val="0051606E"/>
    <w:rsid w:val="00516313"/>
    <w:rsid w:val="005165E6"/>
    <w:rsid w:val="0051695D"/>
    <w:rsid w:val="0051782D"/>
    <w:rsid w:val="005178B6"/>
    <w:rsid w:val="00520B9E"/>
    <w:rsid w:val="00520C18"/>
    <w:rsid w:val="00520F60"/>
    <w:rsid w:val="00521149"/>
    <w:rsid w:val="00521694"/>
    <w:rsid w:val="00522138"/>
    <w:rsid w:val="00522781"/>
    <w:rsid w:val="0052280A"/>
    <w:rsid w:val="00523C48"/>
    <w:rsid w:val="0052423A"/>
    <w:rsid w:val="00524CAF"/>
    <w:rsid w:val="00524CB4"/>
    <w:rsid w:val="00524FF3"/>
    <w:rsid w:val="0052517C"/>
    <w:rsid w:val="00525196"/>
    <w:rsid w:val="00525920"/>
    <w:rsid w:val="00525A19"/>
    <w:rsid w:val="00525BF4"/>
    <w:rsid w:val="00525E95"/>
    <w:rsid w:val="00525EB0"/>
    <w:rsid w:val="00526281"/>
    <w:rsid w:val="005262BD"/>
    <w:rsid w:val="00526FDF"/>
    <w:rsid w:val="00531280"/>
    <w:rsid w:val="00531AA3"/>
    <w:rsid w:val="00532318"/>
    <w:rsid w:val="00532DB8"/>
    <w:rsid w:val="00533C06"/>
    <w:rsid w:val="00534B43"/>
    <w:rsid w:val="00535F2E"/>
    <w:rsid w:val="00536465"/>
    <w:rsid w:val="005365BA"/>
    <w:rsid w:val="005373D0"/>
    <w:rsid w:val="00537B99"/>
    <w:rsid w:val="00541939"/>
    <w:rsid w:val="00541DD5"/>
    <w:rsid w:val="00542BD8"/>
    <w:rsid w:val="00543B70"/>
    <w:rsid w:val="00543CAA"/>
    <w:rsid w:val="00545CAC"/>
    <w:rsid w:val="00545EC6"/>
    <w:rsid w:val="00546FBA"/>
    <w:rsid w:val="00547037"/>
    <w:rsid w:val="00547094"/>
    <w:rsid w:val="0054771B"/>
    <w:rsid w:val="005478BC"/>
    <w:rsid w:val="00547C5B"/>
    <w:rsid w:val="0055008D"/>
    <w:rsid w:val="00550583"/>
    <w:rsid w:val="00550754"/>
    <w:rsid w:val="0055077E"/>
    <w:rsid w:val="0055129E"/>
    <w:rsid w:val="005516CA"/>
    <w:rsid w:val="00551765"/>
    <w:rsid w:val="00551A42"/>
    <w:rsid w:val="00552C1D"/>
    <w:rsid w:val="00553182"/>
    <w:rsid w:val="00553771"/>
    <w:rsid w:val="005540E1"/>
    <w:rsid w:val="005543BA"/>
    <w:rsid w:val="005549F5"/>
    <w:rsid w:val="00554DA1"/>
    <w:rsid w:val="00554F5D"/>
    <w:rsid w:val="0055520E"/>
    <w:rsid w:val="0055552B"/>
    <w:rsid w:val="00556000"/>
    <w:rsid w:val="005560B1"/>
    <w:rsid w:val="00556389"/>
    <w:rsid w:val="0055684E"/>
    <w:rsid w:val="00557480"/>
    <w:rsid w:val="00557A97"/>
    <w:rsid w:val="00557C66"/>
    <w:rsid w:val="00560337"/>
    <w:rsid w:val="00564AFE"/>
    <w:rsid w:val="00565255"/>
    <w:rsid w:val="005657D3"/>
    <w:rsid w:val="0056587D"/>
    <w:rsid w:val="00565B92"/>
    <w:rsid w:val="00566A42"/>
    <w:rsid w:val="00567252"/>
    <w:rsid w:val="00567509"/>
    <w:rsid w:val="00567994"/>
    <w:rsid w:val="005725F7"/>
    <w:rsid w:val="00572B1E"/>
    <w:rsid w:val="00572D7E"/>
    <w:rsid w:val="00572EEF"/>
    <w:rsid w:val="0057300A"/>
    <w:rsid w:val="00573022"/>
    <w:rsid w:val="00573094"/>
    <w:rsid w:val="005736B2"/>
    <w:rsid w:val="00574A74"/>
    <w:rsid w:val="005752D7"/>
    <w:rsid w:val="005771B9"/>
    <w:rsid w:val="00580C56"/>
    <w:rsid w:val="00581531"/>
    <w:rsid w:val="00581FC6"/>
    <w:rsid w:val="00582020"/>
    <w:rsid w:val="00582268"/>
    <w:rsid w:val="005823D6"/>
    <w:rsid w:val="005826D7"/>
    <w:rsid w:val="00582B86"/>
    <w:rsid w:val="00583CD0"/>
    <w:rsid w:val="00583E5B"/>
    <w:rsid w:val="0058479D"/>
    <w:rsid w:val="00584AF2"/>
    <w:rsid w:val="00585CDA"/>
    <w:rsid w:val="005863FC"/>
    <w:rsid w:val="005866C0"/>
    <w:rsid w:val="00586779"/>
    <w:rsid w:val="00587323"/>
    <w:rsid w:val="00587E3D"/>
    <w:rsid w:val="005904E4"/>
    <w:rsid w:val="00590563"/>
    <w:rsid w:val="00590D19"/>
    <w:rsid w:val="00591D7D"/>
    <w:rsid w:val="005923BB"/>
    <w:rsid w:val="00592430"/>
    <w:rsid w:val="0059258B"/>
    <w:rsid w:val="00592745"/>
    <w:rsid w:val="0059332F"/>
    <w:rsid w:val="00593682"/>
    <w:rsid w:val="005937AD"/>
    <w:rsid w:val="00593B8E"/>
    <w:rsid w:val="00593DAC"/>
    <w:rsid w:val="005945B1"/>
    <w:rsid w:val="00594BEF"/>
    <w:rsid w:val="00594C09"/>
    <w:rsid w:val="0059550C"/>
    <w:rsid w:val="00596823"/>
    <w:rsid w:val="00597F82"/>
    <w:rsid w:val="005A04BA"/>
    <w:rsid w:val="005A1DAB"/>
    <w:rsid w:val="005A1E8C"/>
    <w:rsid w:val="005A4726"/>
    <w:rsid w:val="005A4CD7"/>
    <w:rsid w:val="005A5736"/>
    <w:rsid w:val="005A5876"/>
    <w:rsid w:val="005A6048"/>
    <w:rsid w:val="005A6581"/>
    <w:rsid w:val="005A6774"/>
    <w:rsid w:val="005A6DB7"/>
    <w:rsid w:val="005A7026"/>
    <w:rsid w:val="005A74BA"/>
    <w:rsid w:val="005B0242"/>
    <w:rsid w:val="005B1C15"/>
    <w:rsid w:val="005B2293"/>
    <w:rsid w:val="005B22EB"/>
    <w:rsid w:val="005B237D"/>
    <w:rsid w:val="005B35AF"/>
    <w:rsid w:val="005B3847"/>
    <w:rsid w:val="005B3C0A"/>
    <w:rsid w:val="005B4106"/>
    <w:rsid w:val="005B45E1"/>
    <w:rsid w:val="005B48F1"/>
    <w:rsid w:val="005B5054"/>
    <w:rsid w:val="005B5B88"/>
    <w:rsid w:val="005B68C7"/>
    <w:rsid w:val="005B68D1"/>
    <w:rsid w:val="005B6AFB"/>
    <w:rsid w:val="005C1E1D"/>
    <w:rsid w:val="005C23B8"/>
    <w:rsid w:val="005C265C"/>
    <w:rsid w:val="005C2BF4"/>
    <w:rsid w:val="005C41C0"/>
    <w:rsid w:val="005C42F7"/>
    <w:rsid w:val="005C4646"/>
    <w:rsid w:val="005C4874"/>
    <w:rsid w:val="005C498B"/>
    <w:rsid w:val="005C5AEB"/>
    <w:rsid w:val="005C5BA9"/>
    <w:rsid w:val="005C5CC6"/>
    <w:rsid w:val="005C644B"/>
    <w:rsid w:val="005C65CD"/>
    <w:rsid w:val="005C704A"/>
    <w:rsid w:val="005C75E3"/>
    <w:rsid w:val="005C7A48"/>
    <w:rsid w:val="005D06E1"/>
    <w:rsid w:val="005D08CC"/>
    <w:rsid w:val="005D0DFC"/>
    <w:rsid w:val="005D1D03"/>
    <w:rsid w:val="005D1DAE"/>
    <w:rsid w:val="005D249B"/>
    <w:rsid w:val="005D2E94"/>
    <w:rsid w:val="005D2F7E"/>
    <w:rsid w:val="005D34A4"/>
    <w:rsid w:val="005D3D82"/>
    <w:rsid w:val="005D64DA"/>
    <w:rsid w:val="005D6BB2"/>
    <w:rsid w:val="005D6C66"/>
    <w:rsid w:val="005D6F83"/>
    <w:rsid w:val="005D7157"/>
    <w:rsid w:val="005D7D37"/>
    <w:rsid w:val="005D7F15"/>
    <w:rsid w:val="005E010E"/>
    <w:rsid w:val="005E063A"/>
    <w:rsid w:val="005E17A1"/>
    <w:rsid w:val="005E17B4"/>
    <w:rsid w:val="005E1A89"/>
    <w:rsid w:val="005E20A3"/>
    <w:rsid w:val="005E25F0"/>
    <w:rsid w:val="005E29C8"/>
    <w:rsid w:val="005E3AF9"/>
    <w:rsid w:val="005E3F25"/>
    <w:rsid w:val="005E4147"/>
    <w:rsid w:val="005E44BF"/>
    <w:rsid w:val="005E4C47"/>
    <w:rsid w:val="005E5C8C"/>
    <w:rsid w:val="005E5CA8"/>
    <w:rsid w:val="005E65D5"/>
    <w:rsid w:val="005F01F6"/>
    <w:rsid w:val="005F07AE"/>
    <w:rsid w:val="005F1999"/>
    <w:rsid w:val="005F1BE4"/>
    <w:rsid w:val="005F1E76"/>
    <w:rsid w:val="005F3122"/>
    <w:rsid w:val="005F32BB"/>
    <w:rsid w:val="005F34D5"/>
    <w:rsid w:val="005F34F0"/>
    <w:rsid w:val="005F369D"/>
    <w:rsid w:val="005F3788"/>
    <w:rsid w:val="005F4D1A"/>
    <w:rsid w:val="005F4F9F"/>
    <w:rsid w:val="005F51B0"/>
    <w:rsid w:val="005F5406"/>
    <w:rsid w:val="005F5B06"/>
    <w:rsid w:val="005F5E3A"/>
    <w:rsid w:val="005F65FA"/>
    <w:rsid w:val="00600526"/>
    <w:rsid w:val="00600583"/>
    <w:rsid w:val="006006F1"/>
    <w:rsid w:val="00601437"/>
    <w:rsid w:val="006024E9"/>
    <w:rsid w:val="00602E93"/>
    <w:rsid w:val="00602F05"/>
    <w:rsid w:val="006034EC"/>
    <w:rsid w:val="0060399A"/>
    <w:rsid w:val="006042F7"/>
    <w:rsid w:val="00604340"/>
    <w:rsid w:val="0060475A"/>
    <w:rsid w:val="00604FD4"/>
    <w:rsid w:val="006052AE"/>
    <w:rsid w:val="006057CC"/>
    <w:rsid w:val="006059CB"/>
    <w:rsid w:val="00605A90"/>
    <w:rsid w:val="00605BB9"/>
    <w:rsid w:val="00605E9C"/>
    <w:rsid w:val="00606133"/>
    <w:rsid w:val="00606252"/>
    <w:rsid w:val="006067FD"/>
    <w:rsid w:val="0060690C"/>
    <w:rsid w:val="00607E32"/>
    <w:rsid w:val="006102FF"/>
    <w:rsid w:val="006103EB"/>
    <w:rsid w:val="0061127D"/>
    <w:rsid w:val="00612E67"/>
    <w:rsid w:val="0061382B"/>
    <w:rsid w:val="00614441"/>
    <w:rsid w:val="00614779"/>
    <w:rsid w:val="00615098"/>
    <w:rsid w:val="00615407"/>
    <w:rsid w:val="00615CEE"/>
    <w:rsid w:val="00615E17"/>
    <w:rsid w:val="00616A7B"/>
    <w:rsid w:val="00616DC2"/>
    <w:rsid w:val="006171A5"/>
    <w:rsid w:val="00617426"/>
    <w:rsid w:val="00617AB0"/>
    <w:rsid w:val="00617D06"/>
    <w:rsid w:val="006200C4"/>
    <w:rsid w:val="0062029B"/>
    <w:rsid w:val="00620C2B"/>
    <w:rsid w:val="00621FD6"/>
    <w:rsid w:val="00622D5D"/>
    <w:rsid w:val="006236D2"/>
    <w:rsid w:val="006237C3"/>
    <w:rsid w:val="00624116"/>
    <w:rsid w:val="006247FB"/>
    <w:rsid w:val="006248EF"/>
    <w:rsid w:val="00624F45"/>
    <w:rsid w:val="006258DE"/>
    <w:rsid w:val="00625B24"/>
    <w:rsid w:val="00625E2B"/>
    <w:rsid w:val="00626BEB"/>
    <w:rsid w:val="00626EA6"/>
    <w:rsid w:val="006270BB"/>
    <w:rsid w:val="0062715C"/>
    <w:rsid w:val="00627178"/>
    <w:rsid w:val="00627305"/>
    <w:rsid w:val="006274F0"/>
    <w:rsid w:val="0062783B"/>
    <w:rsid w:val="00627A7C"/>
    <w:rsid w:val="006303B9"/>
    <w:rsid w:val="00630D6B"/>
    <w:rsid w:val="006312A3"/>
    <w:rsid w:val="006319CA"/>
    <w:rsid w:val="00631F45"/>
    <w:rsid w:val="006326E4"/>
    <w:rsid w:val="00632F6A"/>
    <w:rsid w:val="00633B7B"/>
    <w:rsid w:val="006347A4"/>
    <w:rsid w:val="00635A90"/>
    <w:rsid w:val="00635F62"/>
    <w:rsid w:val="00635FC2"/>
    <w:rsid w:val="006361BC"/>
    <w:rsid w:val="00636216"/>
    <w:rsid w:val="00637015"/>
    <w:rsid w:val="006372EA"/>
    <w:rsid w:val="006375D6"/>
    <w:rsid w:val="00637724"/>
    <w:rsid w:val="006379BB"/>
    <w:rsid w:val="00637DF0"/>
    <w:rsid w:val="00637FF9"/>
    <w:rsid w:val="0064163D"/>
    <w:rsid w:val="006417EE"/>
    <w:rsid w:val="00641B63"/>
    <w:rsid w:val="00641C36"/>
    <w:rsid w:val="00641DE5"/>
    <w:rsid w:val="00643392"/>
    <w:rsid w:val="0064409C"/>
    <w:rsid w:val="006442EE"/>
    <w:rsid w:val="00645A13"/>
    <w:rsid w:val="00645F58"/>
    <w:rsid w:val="00647295"/>
    <w:rsid w:val="00647F9F"/>
    <w:rsid w:val="006506ED"/>
    <w:rsid w:val="0065090F"/>
    <w:rsid w:val="00650C70"/>
    <w:rsid w:val="006514CE"/>
    <w:rsid w:val="00651522"/>
    <w:rsid w:val="00651A4C"/>
    <w:rsid w:val="00651C58"/>
    <w:rsid w:val="00652A02"/>
    <w:rsid w:val="00652BD7"/>
    <w:rsid w:val="006532F7"/>
    <w:rsid w:val="00653840"/>
    <w:rsid w:val="00653B1F"/>
    <w:rsid w:val="00653C76"/>
    <w:rsid w:val="0065428C"/>
    <w:rsid w:val="0065465A"/>
    <w:rsid w:val="006552DE"/>
    <w:rsid w:val="00655587"/>
    <w:rsid w:val="0065589E"/>
    <w:rsid w:val="00656368"/>
    <w:rsid w:val="00656A10"/>
    <w:rsid w:val="006571E4"/>
    <w:rsid w:val="00660862"/>
    <w:rsid w:val="006610F4"/>
    <w:rsid w:val="0066197C"/>
    <w:rsid w:val="00661982"/>
    <w:rsid w:val="006622A1"/>
    <w:rsid w:val="006636CC"/>
    <w:rsid w:val="00663B41"/>
    <w:rsid w:val="00663DBE"/>
    <w:rsid w:val="006641D6"/>
    <w:rsid w:val="006646CF"/>
    <w:rsid w:val="006668C3"/>
    <w:rsid w:val="0067009A"/>
    <w:rsid w:val="0067077D"/>
    <w:rsid w:val="00670CB6"/>
    <w:rsid w:val="00671033"/>
    <w:rsid w:val="0067122B"/>
    <w:rsid w:val="00671F3D"/>
    <w:rsid w:val="00671F9A"/>
    <w:rsid w:val="0067251A"/>
    <w:rsid w:val="006726E2"/>
    <w:rsid w:val="00672B7D"/>
    <w:rsid w:val="006733DD"/>
    <w:rsid w:val="00673A0F"/>
    <w:rsid w:val="00673C27"/>
    <w:rsid w:val="00673CBA"/>
    <w:rsid w:val="00674502"/>
    <w:rsid w:val="006764B7"/>
    <w:rsid w:val="00677D16"/>
    <w:rsid w:val="0068059E"/>
    <w:rsid w:val="0068246D"/>
    <w:rsid w:val="006843F4"/>
    <w:rsid w:val="00686760"/>
    <w:rsid w:val="00686D13"/>
    <w:rsid w:val="00686D5F"/>
    <w:rsid w:val="00687C4B"/>
    <w:rsid w:val="00690023"/>
    <w:rsid w:val="0069038E"/>
    <w:rsid w:val="00690A7D"/>
    <w:rsid w:val="00691E4A"/>
    <w:rsid w:val="00693985"/>
    <w:rsid w:val="00693FCD"/>
    <w:rsid w:val="00694ED5"/>
    <w:rsid w:val="0069521A"/>
    <w:rsid w:val="006955A2"/>
    <w:rsid w:val="00696065"/>
    <w:rsid w:val="006968E8"/>
    <w:rsid w:val="0069696E"/>
    <w:rsid w:val="00696AC2"/>
    <w:rsid w:val="00697105"/>
    <w:rsid w:val="00697300"/>
    <w:rsid w:val="0069751D"/>
    <w:rsid w:val="006A0A55"/>
    <w:rsid w:val="006A136F"/>
    <w:rsid w:val="006A1D08"/>
    <w:rsid w:val="006A1E55"/>
    <w:rsid w:val="006A23C1"/>
    <w:rsid w:val="006A2781"/>
    <w:rsid w:val="006A297C"/>
    <w:rsid w:val="006A3237"/>
    <w:rsid w:val="006A35FB"/>
    <w:rsid w:val="006A3BFA"/>
    <w:rsid w:val="006A3FB2"/>
    <w:rsid w:val="006A56E3"/>
    <w:rsid w:val="006A5D41"/>
    <w:rsid w:val="006A6690"/>
    <w:rsid w:val="006A6B24"/>
    <w:rsid w:val="006A6EBE"/>
    <w:rsid w:val="006A6F0C"/>
    <w:rsid w:val="006A72A6"/>
    <w:rsid w:val="006A7514"/>
    <w:rsid w:val="006A774E"/>
    <w:rsid w:val="006A779C"/>
    <w:rsid w:val="006A7B10"/>
    <w:rsid w:val="006B069B"/>
    <w:rsid w:val="006B1118"/>
    <w:rsid w:val="006B13B5"/>
    <w:rsid w:val="006B1675"/>
    <w:rsid w:val="006B246F"/>
    <w:rsid w:val="006B3C7C"/>
    <w:rsid w:val="006B4493"/>
    <w:rsid w:val="006B4CAD"/>
    <w:rsid w:val="006B4DD7"/>
    <w:rsid w:val="006B507B"/>
    <w:rsid w:val="006B509D"/>
    <w:rsid w:val="006B6095"/>
    <w:rsid w:val="006B667D"/>
    <w:rsid w:val="006B69C0"/>
    <w:rsid w:val="006C0484"/>
    <w:rsid w:val="006C158D"/>
    <w:rsid w:val="006C1CCF"/>
    <w:rsid w:val="006C1D2F"/>
    <w:rsid w:val="006C1E14"/>
    <w:rsid w:val="006C263E"/>
    <w:rsid w:val="006C268E"/>
    <w:rsid w:val="006C2D4C"/>
    <w:rsid w:val="006C2DC7"/>
    <w:rsid w:val="006C342E"/>
    <w:rsid w:val="006C35E5"/>
    <w:rsid w:val="006C37EF"/>
    <w:rsid w:val="006C45E8"/>
    <w:rsid w:val="006C468C"/>
    <w:rsid w:val="006C4A30"/>
    <w:rsid w:val="006C4CE3"/>
    <w:rsid w:val="006C5674"/>
    <w:rsid w:val="006C6221"/>
    <w:rsid w:val="006C67EB"/>
    <w:rsid w:val="006C7099"/>
    <w:rsid w:val="006C7718"/>
    <w:rsid w:val="006C7846"/>
    <w:rsid w:val="006C7C7C"/>
    <w:rsid w:val="006D082D"/>
    <w:rsid w:val="006D0E7A"/>
    <w:rsid w:val="006D11F2"/>
    <w:rsid w:val="006D15CA"/>
    <w:rsid w:val="006D1D1C"/>
    <w:rsid w:val="006D2DC4"/>
    <w:rsid w:val="006D31F9"/>
    <w:rsid w:val="006D5161"/>
    <w:rsid w:val="006D52A9"/>
    <w:rsid w:val="006D585F"/>
    <w:rsid w:val="006D6556"/>
    <w:rsid w:val="006D65F6"/>
    <w:rsid w:val="006D7411"/>
    <w:rsid w:val="006D7AAF"/>
    <w:rsid w:val="006D7E9F"/>
    <w:rsid w:val="006E1225"/>
    <w:rsid w:val="006E13A9"/>
    <w:rsid w:val="006E16B4"/>
    <w:rsid w:val="006E2019"/>
    <w:rsid w:val="006E28EC"/>
    <w:rsid w:val="006E39FE"/>
    <w:rsid w:val="006E3C25"/>
    <w:rsid w:val="006E3FA9"/>
    <w:rsid w:val="006E4108"/>
    <w:rsid w:val="006E4C17"/>
    <w:rsid w:val="006E4FF6"/>
    <w:rsid w:val="006E526B"/>
    <w:rsid w:val="006E5735"/>
    <w:rsid w:val="006E5F96"/>
    <w:rsid w:val="006E61DA"/>
    <w:rsid w:val="006E650D"/>
    <w:rsid w:val="006E6A17"/>
    <w:rsid w:val="006E6FE7"/>
    <w:rsid w:val="006E7999"/>
    <w:rsid w:val="006E7AC7"/>
    <w:rsid w:val="006F0779"/>
    <w:rsid w:val="006F07C5"/>
    <w:rsid w:val="006F1304"/>
    <w:rsid w:val="006F1EF4"/>
    <w:rsid w:val="006F202B"/>
    <w:rsid w:val="006F2A8C"/>
    <w:rsid w:val="006F2D70"/>
    <w:rsid w:val="006F382B"/>
    <w:rsid w:val="006F40C4"/>
    <w:rsid w:val="006F44C0"/>
    <w:rsid w:val="006F5319"/>
    <w:rsid w:val="006F5888"/>
    <w:rsid w:val="006F60FD"/>
    <w:rsid w:val="006F67C7"/>
    <w:rsid w:val="006F6ED6"/>
    <w:rsid w:val="007013C0"/>
    <w:rsid w:val="0070173C"/>
    <w:rsid w:val="00701C3E"/>
    <w:rsid w:val="00702379"/>
    <w:rsid w:val="007038E3"/>
    <w:rsid w:val="00703F75"/>
    <w:rsid w:val="0070421A"/>
    <w:rsid w:val="007042DB"/>
    <w:rsid w:val="00704977"/>
    <w:rsid w:val="007049D9"/>
    <w:rsid w:val="00704F44"/>
    <w:rsid w:val="0070509D"/>
    <w:rsid w:val="00705247"/>
    <w:rsid w:val="00705679"/>
    <w:rsid w:val="00705B03"/>
    <w:rsid w:val="00706F99"/>
    <w:rsid w:val="00707372"/>
    <w:rsid w:val="00707F40"/>
    <w:rsid w:val="0071379B"/>
    <w:rsid w:val="00714073"/>
    <w:rsid w:val="00715FB5"/>
    <w:rsid w:val="0071616D"/>
    <w:rsid w:val="0071671A"/>
    <w:rsid w:val="00716C9B"/>
    <w:rsid w:val="0071740B"/>
    <w:rsid w:val="007178C0"/>
    <w:rsid w:val="007222EC"/>
    <w:rsid w:val="00722DCF"/>
    <w:rsid w:val="00723512"/>
    <w:rsid w:val="00723A1F"/>
    <w:rsid w:val="0072462E"/>
    <w:rsid w:val="007247DC"/>
    <w:rsid w:val="00724809"/>
    <w:rsid w:val="00724E4F"/>
    <w:rsid w:val="00725271"/>
    <w:rsid w:val="00726EEF"/>
    <w:rsid w:val="007277A1"/>
    <w:rsid w:val="00727890"/>
    <w:rsid w:val="0073064D"/>
    <w:rsid w:val="0073073B"/>
    <w:rsid w:val="0073196B"/>
    <w:rsid w:val="00731B50"/>
    <w:rsid w:val="0073274A"/>
    <w:rsid w:val="00733B8B"/>
    <w:rsid w:val="00734D31"/>
    <w:rsid w:val="00735A3E"/>
    <w:rsid w:val="00735EB8"/>
    <w:rsid w:val="00735F62"/>
    <w:rsid w:val="007366D9"/>
    <w:rsid w:val="007417B5"/>
    <w:rsid w:val="00741A07"/>
    <w:rsid w:val="00741A76"/>
    <w:rsid w:val="00741F69"/>
    <w:rsid w:val="00742E79"/>
    <w:rsid w:val="007430C4"/>
    <w:rsid w:val="00744DC8"/>
    <w:rsid w:val="007451B3"/>
    <w:rsid w:val="007464AD"/>
    <w:rsid w:val="00747217"/>
    <w:rsid w:val="00747357"/>
    <w:rsid w:val="007503DF"/>
    <w:rsid w:val="00750BA8"/>
    <w:rsid w:val="0075114A"/>
    <w:rsid w:val="007512A9"/>
    <w:rsid w:val="00751563"/>
    <w:rsid w:val="00751C08"/>
    <w:rsid w:val="00751F10"/>
    <w:rsid w:val="00752242"/>
    <w:rsid w:val="0075322D"/>
    <w:rsid w:val="0075370D"/>
    <w:rsid w:val="007537CF"/>
    <w:rsid w:val="00754222"/>
    <w:rsid w:val="00754CEC"/>
    <w:rsid w:val="00754D56"/>
    <w:rsid w:val="007553D1"/>
    <w:rsid w:val="00755BD0"/>
    <w:rsid w:val="00755D98"/>
    <w:rsid w:val="00755F47"/>
    <w:rsid w:val="00756524"/>
    <w:rsid w:val="00756963"/>
    <w:rsid w:val="00756B1F"/>
    <w:rsid w:val="00760585"/>
    <w:rsid w:val="00760BE4"/>
    <w:rsid w:val="007611A1"/>
    <w:rsid w:val="0076186C"/>
    <w:rsid w:val="00761D56"/>
    <w:rsid w:val="00762E1F"/>
    <w:rsid w:val="0076357E"/>
    <w:rsid w:val="007638EC"/>
    <w:rsid w:val="00763C45"/>
    <w:rsid w:val="00764434"/>
    <w:rsid w:val="00764507"/>
    <w:rsid w:val="00764605"/>
    <w:rsid w:val="00764631"/>
    <w:rsid w:val="00764974"/>
    <w:rsid w:val="007653C6"/>
    <w:rsid w:val="0076555F"/>
    <w:rsid w:val="0076570C"/>
    <w:rsid w:val="00766123"/>
    <w:rsid w:val="00766BF6"/>
    <w:rsid w:val="007672F1"/>
    <w:rsid w:val="00767335"/>
    <w:rsid w:val="00767848"/>
    <w:rsid w:val="007678C8"/>
    <w:rsid w:val="00767919"/>
    <w:rsid w:val="007703FF"/>
    <w:rsid w:val="0077051D"/>
    <w:rsid w:val="0077053D"/>
    <w:rsid w:val="00770CEF"/>
    <w:rsid w:val="007710DC"/>
    <w:rsid w:val="007711CE"/>
    <w:rsid w:val="00771550"/>
    <w:rsid w:val="00771571"/>
    <w:rsid w:val="0077206E"/>
    <w:rsid w:val="00772491"/>
    <w:rsid w:val="00773067"/>
    <w:rsid w:val="007732EA"/>
    <w:rsid w:val="0077408A"/>
    <w:rsid w:val="00774D42"/>
    <w:rsid w:val="00776044"/>
    <w:rsid w:val="00776270"/>
    <w:rsid w:val="0077720E"/>
    <w:rsid w:val="007778AB"/>
    <w:rsid w:val="0078006A"/>
    <w:rsid w:val="00780839"/>
    <w:rsid w:val="00780852"/>
    <w:rsid w:val="00780B2E"/>
    <w:rsid w:val="00781A02"/>
    <w:rsid w:val="00781C8D"/>
    <w:rsid w:val="00783869"/>
    <w:rsid w:val="00784191"/>
    <w:rsid w:val="007841EA"/>
    <w:rsid w:val="007847F9"/>
    <w:rsid w:val="007853E6"/>
    <w:rsid w:val="00786794"/>
    <w:rsid w:val="00787153"/>
    <w:rsid w:val="00790A4D"/>
    <w:rsid w:val="0079141C"/>
    <w:rsid w:val="007914D8"/>
    <w:rsid w:val="0079193E"/>
    <w:rsid w:val="00791D14"/>
    <w:rsid w:val="00791DF7"/>
    <w:rsid w:val="00792249"/>
    <w:rsid w:val="00792304"/>
    <w:rsid w:val="00792797"/>
    <w:rsid w:val="0079284F"/>
    <w:rsid w:val="00792D8D"/>
    <w:rsid w:val="00793A91"/>
    <w:rsid w:val="00793DD4"/>
    <w:rsid w:val="00794304"/>
    <w:rsid w:val="007945A3"/>
    <w:rsid w:val="007945F6"/>
    <w:rsid w:val="007947B5"/>
    <w:rsid w:val="007950F0"/>
    <w:rsid w:val="007959C3"/>
    <w:rsid w:val="00796AAC"/>
    <w:rsid w:val="00796FB4"/>
    <w:rsid w:val="00797347"/>
    <w:rsid w:val="007A01DE"/>
    <w:rsid w:val="007A0494"/>
    <w:rsid w:val="007A04B1"/>
    <w:rsid w:val="007A09B5"/>
    <w:rsid w:val="007A0A32"/>
    <w:rsid w:val="007A244F"/>
    <w:rsid w:val="007A26E1"/>
    <w:rsid w:val="007A26E7"/>
    <w:rsid w:val="007A30E9"/>
    <w:rsid w:val="007A31CA"/>
    <w:rsid w:val="007A3D75"/>
    <w:rsid w:val="007A406A"/>
    <w:rsid w:val="007A5363"/>
    <w:rsid w:val="007A57AA"/>
    <w:rsid w:val="007A57DF"/>
    <w:rsid w:val="007A6B52"/>
    <w:rsid w:val="007A6FCB"/>
    <w:rsid w:val="007A7FA7"/>
    <w:rsid w:val="007B01F0"/>
    <w:rsid w:val="007B028F"/>
    <w:rsid w:val="007B095E"/>
    <w:rsid w:val="007B0BFB"/>
    <w:rsid w:val="007B1D64"/>
    <w:rsid w:val="007B2DCC"/>
    <w:rsid w:val="007B2F51"/>
    <w:rsid w:val="007B4D8A"/>
    <w:rsid w:val="007B4EFA"/>
    <w:rsid w:val="007B66BE"/>
    <w:rsid w:val="007B776B"/>
    <w:rsid w:val="007B7843"/>
    <w:rsid w:val="007B79E1"/>
    <w:rsid w:val="007B7C3D"/>
    <w:rsid w:val="007C0BE5"/>
    <w:rsid w:val="007C10B7"/>
    <w:rsid w:val="007C2015"/>
    <w:rsid w:val="007C25F9"/>
    <w:rsid w:val="007C2E5A"/>
    <w:rsid w:val="007C2EB5"/>
    <w:rsid w:val="007C4A53"/>
    <w:rsid w:val="007C595D"/>
    <w:rsid w:val="007C599E"/>
    <w:rsid w:val="007C6675"/>
    <w:rsid w:val="007C671B"/>
    <w:rsid w:val="007C7703"/>
    <w:rsid w:val="007C7770"/>
    <w:rsid w:val="007C7D5C"/>
    <w:rsid w:val="007D09AE"/>
    <w:rsid w:val="007D0C4B"/>
    <w:rsid w:val="007D0D9A"/>
    <w:rsid w:val="007D0F1C"/>
    <w:rsid w:val="007D10DF"/>
    <w:rsid w:val="007D1415"/>
    <w:rsid w:val="007D176B"/>
    <w:rsid w:val="007D23BC"/>
    <w:rsid w:val="007D2419"/>
    <w:rsid w:val="007D2F01"/>
    <w:rsid w:val="007D4311"/>
    <w:rsid w:val="007D494A"/>
    <w:rsid w:val="007D4D2D"/>
    <w:rsid w:val="007D4F91"/>
    <w:rsid w:val="007D592E"/>
    <w:rsid w:val="007D5996"/>
    <w:rsid w:val="007D5B9F"/>
    <w:rsid w:val="007D6B3E"/>
    <w:rsid w:val="007D6C8A"/>
    <w:rsid w:val="007D7259"/>
    <w:rsid w:val="007D736E"/>
    <w:rsid w:val="007D7A96"/>
    <w:rsid w:val="007E054A"/>
    <w:rsid w:val="007E06FD"/>
    <w:rsid w:val="007E0847"/>
    <w:rsid w:val="007E0987"/>
    <w:rsid w:val="007E0D78"/>
    <w:rsid w:val="007E0E35"/>
    <w:rsid w:val="007E10A2"/>
    <w:rsid w:val="007E1650"/>
    <w:rsid w:val="007E18CE"/>
    <w:rsid w:val="007E1BAA"/>
    <w:rsid w:val="007E25A8"/>
    <w:rsid w:val="007E3FBC"/>
    <w:rsid w:val="007E4197"/>
    <w:rsid w:val="007E4430"/>
    <w:rsid w:val="007E4A08"/>
    <w:rsid w:val="007E6073"/>
    <w:rsid w:val="007E6C1E"/>
    <w:rsid w:val="007E6D3E"/>
    <w:rsid w:val="007E735A"/>
    <w:rsid w:val="007F2051"/>
    <w:rsid w:val="007F27D4"/>
    <w:rsid w:val="007F27DC"/>
    <w:rsid w:val="007F2D41"/>
    <w:rsid w:val="007F3473"/>
    <w:rsid w:val="007F44C0"/>
    <w:rsid w:val="007F4A9E"/>
    <w:rsid w:val="007F4D75"/>
    <w:rsid w:val="007F534C"/>
    <w:rsid w:val="007F5CB4"/>
    <w:rsid w:val="007F63DC"/>
    <w:rsid w:val="007F64AC"/>
    <w:rsid w:val="007F6661"/>
    <w:rsid w:val="007F6885"/>
    <w:rsid w:val="007F6C4C"/>
    <w:rsid w:val="007F733C"/>
    <w:rsid w:val="007F7D62"/>
    <w:rsid w:val="008004DA"/>
    <w:rsid w:val="00801663"/>
    <w:rsid w:val="00802F22"/>
    <w:rsid w:val="00803595"/>
    <w:rsid w:val="00804115"/>
    <w:rsid w:val="00804B51"/>
    <w:rsid w:val="00804B94"/>
    <w:rsid w:val="008050DB"/>
    <w:rsid w:val="00805980"/>
    <w:rsid w:val="00806262"/>
    <w:rsid w:val="008064EE"/>
    <w:rsid w:val="00806562"/>
    <w:rsid w:val="0080665F"/>
    <w:rsid w:val="00806B74"/>
    <w:rsid w:val="00806D2B"/>
    <w:rsid w:val="00806FDE"/>
    <w:rsid w:val="00807994"/>
    <w:rsid w:val="0081043C"/>
    <w:rsid w:val="008105E2"/>
    <w:rsid w:val="008106B4"/>
    <w:rsid w:val="00810836"/>
    <w:rsid w:val="00810859"/>
    <w:rsid w:val="0081137C"/>
    <w:rsid w:val="008128EA"/>
    <w:rsid w:val="00812A30"/>
    <w:rsid w:val="00812DFA"/>
    <w:rsid w:val="00813FFE"/>
    <w:rsid w:val="0081433B"/>
    <w:rsid w:val="0081547F"/>
    <w:rsid w:val="008155F7"/>
    <w:rsid w:val="0081668F"/>
    <w:rsid w:val="00817BB1"/>
    <w:rsid w:val="00817E3A"/>
    <w:rsid w:val="0082027F"/>
    <w:rsid w:val="00820408"/>
    <w:rsid w:val="0082062C"/>
    <w:rsid w:val="00820A9A"/>
    <w:rsid w:val="00821946"/>
    <w:rsid w:val="00822443"/>
    <w:rsid w:val="00822F5D"/>
    <w:rsid w:val="008238A0"/>
    <w:rsid w:val="00824512"/>
    <w:rsid w:val="00824C0C"/>
    <w:rsid w:val="00824C83"/>
    <w:rsid w:val="00824CB8"/>
    <w:rsid w:val="0082687E"/>
    <w:rsid w:val="00826A94"/>
    <w:rsid w:val="00826B33"/>
    <w:rsid w:val="008270AC"/>
    <w:rsid w:val="008270BF"/>
    <w:rsid w:val="00827745"/>
    <w:rsid w:val="00827D33"/>
    <w:rsid w:val="00830D08"/>
    <w:rsid w:val="00830DC3"/>
    <w:rsid w:val="00831B3C"/>
    <w:rsid w:val="00831D0E"/>
    <w:rsid w:val="008320D7"/>
    <w:rsid w:val="00832D0A"/>
    <w:rsid w:val="00833CF1"/>
    <w:rsid w:val="00834A81"/>
    <w:rsid w:val="008357FA"/>
    <w:rsid w:val="00835CB6"/>
    <w:rsid w:val="0083608A"/>
    <w:rsid w:val="00836DB7"/>
    <w:rsid w:val="008374E2"/>
    <w:rsid w:val="00840B7F"/>
    <w:rsid w:val="008413F0"/>
    <w:rsid w:val="00841664"/>
    <w:rsid w:val="00841C81"/>
    <w:rsid w:val="00842606"/>
    <w:rsid w:val="00843FCC"/>
    <w:rsid w:val="0084547F"/>
    <w:rsid w:val="00846255"/>
    <w:rsid w:val="00846475"/>
    <w:rsid w:val="008464E1"/>
    <w:rsid w:val="00850083"/>
    <w:rsid w:val="00850B08"/>
    <w:rsid w:val="00850BF1"/>
    <w:rsid w:val="00850C54"/>
    <w:rsid w:val="00850FBB"/>
    <w:rsid w:val="00851B40"/>
    <w:rsid w:val="00851B69"/>
    <w:rsid w:val="00851BDC"/>
    <w:rsid w:val="00852A3B"/>
    <w:rsid w:val="00852DF5"/>
    <w:rsid w:val="008531BD"/>
    <w:rsid w:val="00853449"/>
    <w:rsid w:val="00853B1C"/>
    <w:rsid w:val="00853B75"/>
    <w:rsid w:val="00855040"/>
    <w:rsid w:val="0085525B"/>
    <w:rsid w:val="0085579F"/>
    <w:rsid w:val="00855E44"/>
    <w:rsid w:val="00856ECC"/>
    <w:rsid w:val="008574B7"/>
    <w:rsid w:val="0086000B"/>
    <w:rsid w:val="0086014C"/>
    <w:rsid w:val="008609E3"/>
    <w:rsid w:val="00860B15"/>
    <w:rsid w:val="00861EE9"/>
    <w:rsid w:val="0086256A"/>
    <w:rsid w:val="00862999"/>
    <w:rsid w:val="00862A6E"/>
    <w:rsid w:val="008635B8"/>
    <w:rsid w:val="0086371B"/>
    <w:rsid w:val="00863977"/>
    <w:rsid w:val="008639F0"/>
    <w:rsid w:val="00863EDE"/>
    <w:rsid w:val="00864960"/>
    <w:rsid w:val="0086515C"/>
    <w:rsid w:val="008651F6"/>
    <w:rsid w:val="00865437"/>
    <w:rsid w:val="0086563C"/>
    <w:rsid w:val="008661E4"/>
    <w:rsid w:val="00866ED8"/>
    <w:rsid w:val="008670CE"/>
    <w:rsid w:val="0087117A"/>
    <w:rsid w:val="00871883"/>
    <w:rsid w:val="00872DC1"/>
    <w:rsid w:val="00872FD8"/>
    <w:rsid w:val="00873627"/>
    <w:rsid w:val="00873663"/>
    <w:rsid w:val="0087394A"/>
    <w:rsid w:val="0087396B"/>
    <w:rsid w:val="008739D8"/>
    <w:rsid w:val="008742BD"/>
    <w:rsid w:val="008744DB"/>
    <w:rsid w:val="0087509F"/>
    <w:rsid w:val="00875826"/>
    <w:rsid w:val="00876E85"/>
    <w:rsid w:val="008771A4"/>
    <w:rsid w:val="00877504"/>
    <w:rsid w:val="008808D8"/>
    <w:rsid w:val="008814B4"/>
    <w:rsid w:val="0088169D"/>
    <w:rsid w:val="008826CD"/>
    <w:rsid w:val="00882833"/>
    <w:rsid w:val="00882E90"/>
    <w:rsid w:val="00884F15"/>
    <w:rsid w:val="0088509B"/>
    <w:rsid w:val="0088515D"/>
    <w:rsid w:val="008851C9"/>
    <w:rsid w:val="0088587A"/>
    <w:rsid w:val="00885EE1"/>
    <w:rsid w:val="0088689E"/>
    <w:rsid w:val="00886D0A"/>
    <w:rsid w:val="00887570"/>
    <w:rsid w:val="00890528"/>
    <w:rsid w:val="00890E8E"/>
    <w:rsid w:val="008927F3"/>
    <w:rsid w:val="008930C2"/>
    <w:rsid w:val="0089313F"/>
    <w:rsid w:val="0089365E"/>
    <w:rsid w:val="00893730"/>
    <w:rsid w:val="00893A4D"/>
    <w:rsid w:val="00893BC0"/>
    <w:rsid w:val="00894318"/>
    <w:rsid w:val="00894597"/>
    <w:rsid w:val="008952B6"/>
    <w:rsid w:val="008953A4"/>
    <w:rsid w:val="0089598F"/>
    <w:rsid w:val="00895D36"/>
    <w:rsid w:val="00896C7A"/>
    <w:rsid w:val="00896F56"/>
    <w:rsid w:val="00897017"/>
    <w:rsid w:val="008A05A9"/>
    <w:rsid w:val="008A1110"/>
    <w:rsid w:val="008A1F56"/>
    <w:rsid w:val="008A2DA5"/>
    <w:rsid w:val="008A357A"/>
    <w:rsid w:val="008A3BDC"/>
    <w:rsid w:val="008A3CAB"/>
    <w:rsid w:val="008A4D28"/>
    <w:rsid w:val="008A6546"/>
    <w:rsid w:val="008A65F4"/>
    <w:rsid w:val="008A6F05"/>
    <w:rsid w:val="008B0097"/>
    <w:rsid w:val="008B19B0"/>
    <w:rsid w:val="008B1CBC"/>
    <w:rsid w:val="008B1CDB"/>
    <w:rsid w:val="008B2084"/>
    <w:rsid w:val="008B286D"/>
    <w:rsid w:val="008B28E4"/>
    <w:rsid w:val="008B2B15"/>
    <w:rsid w:val="008B2DEC"/>
    <w:rsid w:val="008B30E4"/>
    <w:rsid w:val="008B3613"/>
    <w:rsid w:val="008B3F0F"/>
    <w:rsid w:val="008B4C5A"/>
    <w:rsid w:val="008B5ED3"/>
    <w:rsid w:val="008B5F49"/>
    <w:rsid w:val="008C01A8"/>
    <w:rsid w:val="008C1160"/>
    <w:rsid w:val="008C1598"/>
    <w:rsid w:val="008C161A"/>
    <w:rsid w:val="008C190D"/>
    <w:rsid w:val="008C1B19"/>
    <w:rsid w:val="008C1D8E"/>
    <w:rsid w:val="008C1E14"/>
    <w:rsid w:val="008C2329"/>
    <w:rsid w:val="008C277D"/>
    <w:rsid w:val="008C489E"/>
    <w:rsid w:val="008C5787"/>
    <w:rsid w:val="008C60C3"/>
    <w:rsid w:val="008C6707"/>
    <w:rsid w:val="008C7425"/>
    <w:rsid w:val="008C757C"/>
    <w:rsid w:val="008C762F"/>
    <w:rsid w:val="008C7947"/>
    <w:rsid w:val="008C7CD0"/>
    <w:rsid w:val="008D00D0"/>
    <w:rsid w:val="008D0690"/>
    <w:rsid w:val="008D0E81"/>
    <w:rsid w:val="008D143F"/>
    <w:rsid w:val="008D1B05"/>
    <w:rsid w:val="008D1BD9"/>
    <w:rsid w:val="008D2606"/>
    <w:rsid w:val="008D2E2B"/>
    <w:rsid w:val="008D3C72"/>
    <w:rsid w:val="008D3D12"/>
    <w:rsid w:val="008D3E3D"/>
    <w:rsid w:val="008D4906"/>
    <w:rsid w:val="008D4911"/>
    <w:rsid w:val="008D4F2D"/>
    <w:rsid w:val="008D598D"/>
    <w:rsid w:val="008D622A"/>
    <w:rsid w:val="008D6AA4"/>
    <w:rsid w:val="008D6D06"/>
    <w:rsid w:val="008D7529"/>
    <w:rsid w:val="008D7B25"/>
    <w:rsid w:val="008D7DDA"/>
    <w:rsid w:val="008E046F"/>
    <w:rsid w:val="008E0778"/>
    <w:rsid w:val="008E0C59"/>
    <w:rsid w:val="008E2626"/>
    <w:rsid w:val="008E2D2E"/>
    <w:rsid w:val="008E309F"/>
    <w:rsid w:val="008E34A7"/>
    <w:rsid w:val="008E356F"/>
    <w:rsid w:val="008E3DE7"/>
    <w:rsid w:val="008E4807"/>
    <w:rsid w:val="008E5443"/>
    <w:rsid w:val="008E54FE"/>
    <w:rsid w:val="008E5FA2"/>
    <w:rsid w:val="008E609F"/>
    <w:rsid w:val="008E7A7F"/>
    <w:rsid w:val="008E7B99"/>
    <w:rsid w:val="008F0B3B"/>
    <w:rsid w:val="008F1C7C"/>
    <w:rsid w:val="008F209E"/>
    <w:rsid w:val="008F2197"/>
    <w:rsid w:val="008F22D4"/>
    <w:rsid w:val="008F2E34"/>
    <w:rsid w:val="008F2FCF"/>
    <w:rsid w:val="008F30AA"/>
    <w:rsid w:val="008F3408"/>
    <w:rsid w:val="008F3543"/>
    <w:rsid w:val="008F3898"/>
    <w:rsid w:val="008F4A4D"/>
    <w:rsid w:val="008F5697"/>
    <w:rsid w:val="008F5A2A"/>
    <w:rsid w:val="008F622C"/>
    <w:rsid w:val="008F6749"/>
    <w:rsid w:val="008F774F"/>
    <w:rsid w:val="008F77FF"/>
    <w:rsid w:val="008F782C"/>
    <w:rsid w:val="00900045"/>
    <w:rsid w:val="00900643"/>
    <w:rsid w:val="00900B3D"/>
    <w:rsid w:val="00900C5C"/>
    <w:rsid w:val="00900DBB"/>
    <w:rsid w:val="009010CA"/>
    <w:rsid w:val="009018EB"/>
    <w:rsid w:val="00902251"/>
    <w:rsid w:val="009026B3"/>
    <w:rsid w:val="00902D5A"/>
    <w:rsid w:val="00903DB4"/>
    <w:rsid w:val="00903E9E"/>
    <w:rsid w:val="00904C4F"/>
    <w:rsid w:val="00904CF0"/>
    <w:rsid w:val="0090514F"/>
    <w:rsid w:val="00905AB4"/>
    <w:rsid w:val="009077CA"/>
    <w:rsid w:val="0090780E"/>
    <w:rsid w:val="009100AF"/>
    <w:rsid w:val="009108EE"/>
    <w:rsid w:val="00910A80"/>
    <w:rsid w:val="00910B21"/>
    <w:rsid w:val="00911324"/>
    <w:rsid w:val="009114BD"/>
    <w:rsid w:val="009119CB"/>
    <w:rsid w:val="00911B8C"/>
    <w:rsid w:val="009122A0"/>
    <w:rsid w:val="0091230A"/>
    <w:rsid w:val="0091243F"/>
    <w:rsid w:val="0091312C"/>
    <w:rsid w:val="00913910"/>
    <w:rsid w:val="00913C72"/>
    <w:rsid w:val="00913E40"/>
    <w:rsid w:val="009145BC"/>
    <w:rsid w:val="009159F3"/>
    <w:rsid w:val="00916201"/>
    <w:rsid w:val="00916E41"/>
    <w:rsid w:val="0091704D"/>
    <w:rsid w:val="00917526"/>
    <w:rsid w:val="009177D9"/>
    <w:rsid w:val="009203F1"/>
    <w:rsid w:val="00920898"/>
    <w:rsid w:val="00920BF4"/>
    <w:rsid w:val="009212FD"/>
    <w:rsid w:val="009213F8"/>
    <w:rsid w:val="009227DC"/>
    <w:rsid w:val="00922CD8"/>
    <w:rsid w:val="0092337B"/>
    <w:rsid w:val="009236CD"/>
    <w:rsid w:val="00923F68"/>
    <w:rsid w:val="009253B0"/>
    <w:rsid w:val="00926091"/>
    <w:rsid w:val="009271BB"/>
    <w:rsid w:val="00930515"/>
    <w:rsid w:val="00930DC8"/>
    <w:rsid w:val="009311C9"/>
    <w:rsid w:val="0093129A"/>
    <w:rsid w:val="0093222C"/>
    <w:rsid w:val="00932D4F"/>
    <w:rsid w:val="0093338C"/>
    <w:rsid w:val="00933506"/>
    <w:rsid w:val="00934576"/>
    <w:rsid w:val="00934AEC"/>
    <w:rsid w:val="00934C9D"/>
    <w:rsid w:val="00935366"/>
    <w:rsid w:val="00935F0D"/>
    <w:rsid w:val="00936344"/>
    <w:rsid w:val="00936A1D"/>
    <w:rsid w:val="00936BBF"/>
    <w:rsid w:val="00937016"/>
    <w:rsid w:val="009370A5"/>
    <w:rsid w:val="009376B2"/>
    <w:rsid w:val="009379D3"/>
    <w:rsid w:val="009407BF"/>
    <w:rsid w:val="009408FE"/>
    <w:rsid w:val="00940B7F"/>
    <w:rsid w:val="00941ECD"/>
    <w:rsid w:val="0094200B"/>
    <w:rsid w:val="00942D48"/>
    <w:rsid w:val="009439CA"/>
    <w:rsid w:val="00944308"/>
    <w:rsid w:val="009445B6"/>
    <w:rsid w:val="009446B7"/>
    <w:rsid w:val="00944B80"/>
    <w:rsid w:val="00944E77"/>
    <w:rsid w:val="009457CE"/>
    <w:rsid w:val="009457E5"/>
    <w:rsid w:val="00945E3D"/>
    <w:rsid w:val="009467F0"/>
    <w:rsid w:val="00946CB1"/>
    <w:rsid w:val="0094747C"/>
    <w:rsid w:val="00947F48"/>
    <w:rsid w:val="0095081C"/>
    <w:rsid w:val="00950AD9"/>
    <w:rsid w:val="00951FF7"/>
    <w:rsid w:val="00952EF2"/>
    <w:rsid w:val="009538D9"/>
    <w:rsid w:val="0095425B"/>
    <w:rsid w:val="009547CB"/>
    <w:rsid w:val="00954904"/>
    <w:rsid w:val="009562B8"/>
    <w:rsid w:val="009568C8"/>
    <w:rsid w:val="00957F11"/>
    <w:rsid w:val="009601CA"/>
    <w:rsid w:val="00960424"/>
    <w:rsid w:val="00960777"/>
    <w:rsid w:val="009610A3"/>
    <w:rsid w:val="009619B9"/>
    <w:rsid w:val="00961AE3"/>
    <w:rsid w:val="00963CED"/>
    <w:rsid w:val="00963F22"/>
    <w:rsid w:val="0096520A"/>
    <w:rsid w:val="0096600C"/>
    <w:rsid w:val="0096688B"/>
    <w:rsid w:val="009669C3"/>
    <w:rsid w:val="009674AB"/>
    <w:rsid w:val="00970468"/>
    <w:rsid w:val="00970AE7"/>
    <w:rsid w:val="00970E3E"/>
    <w:rsid w:val="00971032"/>
    <w:rsid w:val="00972178"/>
    <w:rsid w:val="00972363"/>
    <w:rsid w:val="009725E9"/>
    <w:rsid w:val="00973698"/>
    <w:rsid w:val="009742B7"/>
    <w:rsid w:val="00974A84"/>
    <w:rsid w:val="00974D73"/>
    <w:rsid w:val="00974E42"/>
    <w:rsid w:val="00975C3D"/>
    <w:rsid w:val="00977628"/>
    <w:rsid w:val="009805D9"/>
    <w:rsid w:val="00980D57"/>
    <w:rsid w:val="00980FC6"/>
    <w:rsid w:val="00981008"/>
    <w:rsid w:val="009815AB"/>
    <w:rsid w:val="00982807"/>
    <w:rsid w:val="00983EAD"/>
    <w:rsid w:val="0098454E"/>
    <w:rsid w:val="0098483B"/>
    <w:rsid w:val="00984A95"/>
    <w:rsid w:val="00984D89"/>
    <w:rsid w:val="009879DE"/>
    <w:rsid w:val="00987CB6"/>
    <w:rsid w:val="00990691"/>
    <w:rsid w:val="009913FE"/>
    <w:rsid w:val="00991815"/>
    <w:rsid w:val="00991E5D"/>
    <w:rsid w:val="00992377"/>
    <w:rsid w:val="00992945"/>
    <w:rsid w:val="0099323F"/>
    <w:rsid w:val="0099334A"/>
    <w:rsid w:val="00993C83"/>
    <w:rsid w:val="0099449A"/>
    <w:rsid w:val="00995976"/>
    <w:rsid w:val="00995BF1"/>
    <w:rsid w:val="0099651E"/>
    <w:rsid w:val="00997065"/>
    <w:rsid w:val="00997FAC"/>
    <w:rsid w:val="00997FE6"/>
    <w:rsid w:val="009A0CB6"/>
    <w:rsid w:val="009A151A"/>
    <w:rsid w:val="009A1ADE"/>
    <w:rsid w:val="009A1BE5"/>
    <w:rsid w:val="009A2035"/>
    <w:rsid w:val="009A26AD"/>
    <w:rsid w:val="009A3466"/>
    <w:rsid w:val="009A3EC5"/>
    <w:rsid w:val="009A41C0"/>
    <w:rsid w:val="009A4C16"/>
    <w:rsid w:val="009A504E"/>
    <w:rsid w:val="009A5D89"/>
    <w:rsid w:val="009A6BC9"/>
    <w:rsid w:val="009A6D79"/>
    <w:rsid w:val="009A7754"/>
    <w:rsid w:val="009A7C01"/>
    <w:rsid w:val="009B06F7"/>
    <w:rsid w:val="009B0EA1"/>
    <w:rsid w:val="009B150C"/>
    <w:rsid w:val="009B17BB"/>
    <w:rsid w:val="009B1896"/>
    <w:rsid w:val="009B2254"/>
    <w:rsid w:val="009B24F7"/>
    <w:rsid w:val="009B2D12"/>
    <w:rsid w:val="009B2D5E"/>
    <w:rsid w:val="009B4976"/>
    <w:rsid w:val="009B526F"/>
    <w:rsid w:val="009B6068"/>
    <w:rsid w:val="009B699B"/>
    <w:rsid w:val="009B74D3"/>
    <w:rsid w:val="009B75C7"/>
    <w:rsid w:val="009B7DC1"/>
    <w:rsid w:val="009C0875"/>
    <w:rsid w:val="009C1EB1"/>
    <w:rsid w:val="009C1FE6"/>
    <w:rsid w:val="009C28E5"/>
    <w:rsid w:val="009C2ADE"/>
    <w:rsid w:val="009C3906"/>
    <w:rsid w:val="009C3C7C"/>
    <w:rsid w:val="009C3DF8"/>
    <w:rsid w:val="009C404A"/>
    <w:rsid w:val="009C5685"/>
    <w:rsid w:val="009C5F88"/>
    <w:rsid w:val="009C6904"/>
    <w:rsid w:val="009C7478"/>
    <w:rsid w:val="009D0730"/>
    <w:rsid w:val="009D0888"/>
    <w:rsid w:val="009D13F1"/>
    <w:rsid w:val="009D14CE"/>
    <w:rsid w:val="009D1672"/>
    <w:rsid w:val="009D1AC0"/>
    <w:rsid w:val="009D2436"/>
    <w:rsid w:val="009D2659"/>
    <w:rsid w:val="009D2AF2"/>
    <w:rsid w:val="009D5C60"/>
    <w:rsid w:val="009D5E6B"/>
    <w:rsid w:val="009D6D2A"/>
    <w:rsid w:val="009D732E"/>
    <w:rsid w:val="009D7445"/>
    <w:rsid w:val="009E04B3"/>
    <w:rsid w:val="009E0D11"/>
    <w:rsid w:val="009E0E33"/>
    <w:rsid w:val="009E1774"/>
    <w:rsid w:val="009E1A9B"/>
    <w:rsid w:val="009E1B33"/>
    <w:rsid w:val="009E1BEE"/>
    <w:rsid w:val="009E1FE5"/>
    <w:rsid w:val="009E22B3"/>
    <w:rsid w:val="009E303E"/>
    <w:rsid w:val="009E40ED"/>
    <w:rsid w:val="009E4C94"/>
    <w:rsid w:val="009E51D5"/>
    <w:rsid w:val="009E5837"/>
    <w:rsid w:val="009E5B01"/>
    <w:rsid w:val="009E688F"/>
    <w:rsid w:val="009E7438"/>
    <w:rsid w:val="009E78DC"/>
    <w:rsid w:val="009F00BF"/>
    <w:rsid w:val="009F0231"/>
    <w:rsid w:val="009F0C58"/>
    <w:rsid w:val="009F1670"/>
    <w:rsid w:val="009F1AB0"/>
    <w:rsid w:val="009F1DA1"/>
    <w:rsid w:val="009F2877"/>
    <w:rsid w:val="009F2EE0"/>
    <w:rsid w:val="009F33CD"/>
    <w:rsid w:val="009F3E0F"/>
    <w:rsid w:val="009F519E"/>
    <w:rsid w:val="009F57DC"/>
    <w:rsid w:val="009F5848"/>
    <w:rsid w:val="009F6CAA"/>
    <w:rsid w:val="009F7267"/>
    <w:rsid w:val="009F7E32"/>
    <w:rsid w:val="009F7E38"/>
    <w:rsid w:val="009F7F2C"/>
    <w:rsid w:val="009F7FB7"/>
    <w:rsid w:val="00A000EA"/>
    <w:rsid w:val="00A00136"/>
    <w:rsid w:val="00A00ADD"/>
    <w:rsid w:val="00A0150A"/>
    <w:rsid w:val="00A026A2"/>
    <w:rsid w:val="00A02706"/>
    <w:rsid w:val="00A02BE8"/>
    <w:rsid w:val="00A02CC5"/>
    <w:rsid w:val="00A030D2"/>
    <w:rsid w:val="00A03217"/>
    <w:rsid w:val="00A034D6"/>
    <w:rsid w:val="00A0372B"/>
    <w:rsid w:val="00A044B2"/>
    <w:rsid w:val="00A0453C"/>
    <w:rsid w:val="00A0463A"/>
    <w:rsid w:val="00A05419"/>
    <w:rsid w:val="00A05772"/>
    <w:rsid w:val="00A0700B"/>
    <w:rsid w:val="00A074A8"/>
    <w:rsid w:val="00A1026D"/>
    <w:rsid w:val="00A1027F"/>
    <w:rsid w:val="00A10C5E"/>
    <w:rsid w:val="00A112C8"/>
    <w:rsid w:val="00A112E8"/>
    <w:rsid w:val="00A116D6"/>
    <w:rsid w:val="00A11E65"/>
    <w:rsid w:val="00A132A5"/>
    <w:rsid w:val="00A133AE"/>
    <w:rsid w:val="00A13653"/>
    <w:rsid w:val="00A138F3"/>
    <w:rsid w:val="00A1439D"/>
    <w:rsid w:val="00A14BD5"/>
    <w:rsid w:val="00A1533B"/>
    <w:rsid w:val="00A16250"/>
    <w:rsid w:val="00A1626A"/>
    <w:rsid w:val="00A163AC"/>
    <w:rsid w:val="00A165A4"/>
    <w:rsid w:val="00A175F8"/>
    <w:rsid w:val="00A17891"/>
    <w:rsid w:val="00A17B1A"/>
    <w:rsid w:val="00A2024F"/>
    <w:rsid w:val="00A203AF"/>
    <w:rsid w:val="00A20833"/>
    <w:rsid w:val="00A20C02"/>
    <w:rsid w:val="00A21023"/>
    <w:rsid w:val="00A2107E"/>
    <w:rsid w:val="00A21086"/>
    <w:rsid w:val="00A2120A"/>
    <w:rsid w:val="00A21BD9"/>
    <w:rsid w:val="00A221E3"/>
    <w:rsid w:val="00A226B9"/>
    <w:rsid w:val="00A2377B"/>
    <w:rsid w:val="00A24C37"/>
    <w:rsid w:val="00A2511E"/>
    <w:rsid w:val="00A25618"/>
    <w:rsid w:val="00A25688"/>
    <w:rsid w:val="00A26891"/>
    <w:rsid w:val="00A26F49"/>
    <w:rsid w:val="00A27029"/>
    <w:rsid w:val="00A276FB"/>
    <w:rsid w:val="00A277A2"/>
    <w:rsid w:val="00A27FB2"/>
    <w:rsid w:val="00A30A98"/>
    <w:rsid w:val="00A3164A"/>
    <w:rsid w:val="00A32C80"/>
    <w:rsid w:val="00A332C2"/>
    <w:rsid w:val="00A33592"/>
    <w:rsid w:val="00A34157"/>
    <w:rsid w:val="00A346F0"/>
    <w:rsid w:val="00A35148"/>
    <w:rsid w:val="00A351AF"/>
    <w:rsid w:val="00A355AB"/>
    <w:rsid w:val="00A36CF0"/>
    <w:rsid w:val="00A375C7"/>
    <w:rsid w:val="00A37B73"/>
    <w:rsid w:val="00A402F2"/>
    <w:rsid w:val="00A40482"/>
    <w:rsid w:val="00A414E7"/>
    <w:rsid w:val="00A422DB"/>
    <w:rsid w:val="00A427A1"/>
    <w:rsid w:val="00A43328"/>
    <w:rsid w:val="00A43482"/>
    <w:rsid w:val="00A4669E"/>
    <w:rsid w:val="00A46B77"/>
    <w:rsid w:val="00A46E97"/>
    <w:rsid w:val="00A500D9"/>
    <w:rsid w:val="00A50235"/>
    <w:rsid w:val="00A5157F"/>
    <w:rsid w:val="00A53A6E"/>
    <w:rsid w:val="00A53E86"/>
    <w:rsid w:val="00A53E91"/>
    <w:rsid w:val="00A54EAF"/>
    <w:rsid w:val="00A55917"/>
    <w:rsid w:val="00A565A3"/>
    <w:rsid w:val="00A571FF"/>
    <w:rsid w:val="00A606D1"/>
    <w:rsid w:val="00A61053"/>
    <w:rsid w:val="00A61054"/>
    <w:rsid w:val="00A6122D"/>
    <w:rsid w:val="00A616BB"/>
    <w:rsid w:val="00A62135"/>
    <w:rsid w:val="00A62586"/>
    <w:rsid w:val="00A627AE"/>
    <w:rsid w:val="00A62A84"/>
    <w:rsid w:val="00A62EAB"/>
    <w:rsid w:val="00A63E7F"/>
    <w:rsid w:val="00A64060"/>
    <w:rsid w:val="00A642D5"/>
    <w:rsid w:val="00A645CC"/>
    <w:rsid w:val="00A64721"/>
    <w:rsid w:val="00A64D17"/>
    <w:rsid w:val="00A64D5A"/>
    <w:rsid w:val="00A66811"/>
    <w:rsid w:val="00A66997"/>
    <w:rsid w:val="00A66ADD"/>
    <w:rsid w:val="00A672D4"/>
    <w:rsid w:val="00A672E5"/>
    <w:rsid w:val="00A6737D"/>
    <w:rsid w:val="00A67E8E"/>
    <w:rsid w:val="00A701EA"/>
    <w:rsid w:val="00A70290"/>
    <w:rsid w:val="00A70972"/>
    <w:rsid w:val="00A70C6E"/>
    <w:rsid w:val="00A71FA1"/>
    <w:rsid w:val="00A725D2"/>
    <w:rsid w:val="00A7291F"/>
    <w:rsid w:val="00A7307F"/>
    <w:rsid w:val="00A73DB8"/>
    <w:rsid w:val="00A74D6F"/>
    <w:rsid w:val="00A7599E"/>
    <w:rsid w:val="00A76615"/>
    <w:rsid w:val="00A7665F"/>
    <w:rsid w:val="00A76A1D"/>
    <w:rsid w:val="00A77055"/>
    <w:rsid w:val="00A77B2C"/>
    <w:rsid w:val="00A80152"/>
    <w:rsid w:val="00A811ED"/>
    <w:rsid w:val="00A8127D"/>
    <w:rsid w:val="00A81417"/>
    <w:rsid w:val="00A81C8A"/>
    <w:rsid w:val="00A821BD"/>
    <w:rsid w:val="00A822D2"/>
    <w:rsid w:val="00A83B14"/>
    <w:rsid w:val="00A85ACD"/>
    <w:rsid w:val="00A871F9"/>
    <w:rsid w:val="00A87543"/>
    <w:rsid w:val="00A87770"/>
    <w:rsid w:val="00A8791A"/>
    <w:rsid w:val="00A87F73"/>
    <w:rsid w:val="00A90C35"/>
    <w:rsid w:val="00A90F18"/>
    <w:rsid w:val="00A923E3"/>
    <w:rsid w:val="00A92EB4"/>
    <w:rsid w:val="00A92F65"/>
    <w:rsid w:val="00A9331F"/>
    <w:rsid w:val="00A935B5"/>
    <w:rsid w:val="00A93CFA"/>
    <w:rsid w:val="00A93FBC"/>
    <w:rsid w:val="00A94691"/>
    <w:rsid w:val="00A95FCB"/>
    <w:rsid w:val="00A97277"/>
    <w:rsid w:val="00A97700"/>
    <w:rsid w:val="00AA0EB5"/>
    <w:rsid w:val="00AA1222"/>
    <w:rsid w:val="00AA1327"/>
    <w:rsid w:val="00AA1D0F"/>
    <w:rsid w:val="00AA2D58"/>
    <w:rsid w:val="00AA2DD7"/>
    <w:rsid w:val="00AA2F9C"/>
    <w:rsid w:val="00AA3AAB"/>
    <w:rsid w:val="00AA4699"/>
    <w:rsid w:val="00AA49D1"/>
    <w:rsid w:val="00AA58D4"/>
    <w:rsid w:val="00AA5E51"/>
    <w:rsid w:val="00AA6A84"/>
    <w:rsid w:val="00AA7209"/>
    <w:rsid w:val="00AA7280"/>
    <w:rsid w:val="00AB0665"/>
    <w:rsid w:val="00AB177C"/>
    <w:rsid w:val="00AB20F7"/>
    <w:rsid w:val="00AB2141"/>
    <w:rsid w:val="00AB260F"/>
    <w:rsid w:val="00AB26D7"/>
    <w:rsid w:val="00AB32E3"/>
    <w:rsid w:val="00AB4484"/>
    <w:rsid w:val="00AB4C39"/>
    <w:rsid w:val="00AB4C7E"/>
    <w:rsid w:val="00AB51EF"/>
    <w:rsid w:val="00AB5370"/>
    <w:rsid w:val="00AB59F0"/>
    <w:rsid w:val="00AB5C01"/>
    <w:rsid w:val="00AB689D"/>
    <w:rsid w:val="00AB6972"/>
    <w:rsid w:val="00AB6B3E"/>
    <w:rsid w:val="00AB79D7"/>
    <w:rsid w:val="00AB7AAA"/>
    <w:rsid w:val="00AC00AD"/>
    <w:rsid w:val="00AC0392"/>
    <w:rsid w:val="00AC0CC7"/>
    <w:rsid w:val="00AC0FB0"/>
    <w:rsid w:val="00AC112B"/>
    <w:rsid w:val="00AC1F35"/>
    <w:rsid w:val="00AC28C8"/>
    <w:rsid w:val="00AC3441"/>
    <w:rsid w:val="00AC3B03"/>
    <w:rsid w:val="00AC5243"/>
    <w:rsid w:val="00AC55DB"/>
    <w:rsid w:val="00AC5B5F"/>
    <w:rsid w:val="00AC7B59"/>
    <w:rsid w:val="00AD0196"/>
    <w:rsid w:val="00AD17D9"/>
    <w:rsid w:val="00AD2362"/>
    <w:rsid w:val="00AD2499"/>
    <w:rsid w:val="00AD2588"/>
    <w:rsid w:val="00AD274B"/>
    <w:rsid w:val="00AD2A09"/>
    <w:rsid w:val="00AD2B7F"/>
    <w:rsid w:val="00AD2F67"/>
    <w:rsid w:val="00AD4376"/>
    <w:rsid w:val="00AD56A1"/>
    <w:rsid w:val="00AD6027"/>
    <w:rsid w:val="00AD60EE"/>
    <w:rsid w:val="00AD6616"/>
    <w:rsid w:val="00AD69CA"/>
    <w:rsid w:val="00AE03A8"/>
    <w:rsid w:val="00AE14BE"/>
    <w:rsid w:val="00AE1D78"/>
    <w:rsid w:val="00AE3794"/>
    <w:rsid w:val="00AE3F1F"/>
    <w:rsid w:val="00AE4458"/>
    <w:rsid w:val="00AE486F"/>
    <w:rsid w:val="00AE62F1"/>
    <w:rsid w:val="00AE7274"/>
    <w:rsid w:val="00AE78D1"/>
    <w:rsid w:val="00AF0042"/>
    <w:rsid w:val="00AF02D3"/>
    <w:rsid w:val="00AF0B18"/>
    <w:rsid w:val="00AF0C8E"/>
    <w:rsid w:val="00AF1555"/>
    <w:rsid w:val="00AF1617"/>
    <w:rsid w:val="00AF1721"/>
    <w:rsid w:val="00AF2580"/>
    <w:rsid w:val="00AF3076"/>
    <w:rsid w:val="00AF419E"/>
    <w:rsid w:val="00AF4643"/>
    <w:rsid w:val="00AF46D7"/>
    <w:rsid w:val="00AF4942"/>
    <w:rsid w:val="00AF4E23"/>
    <w:rsid w:val="00AF4EF3"/>
    <w:rsid w:val="00AF5015"/>
    <w:rsid w:val="00AF568F"/>
    <w:rsid w:val="00AF578D"/>
    <w:rsid w:val="00AF5859"/>
    <w:rsid w:val="00AF5E57"/>
    <w:rsid w:val="00AF6391"/>
    <w:rsid w:val="00AF6845"/>
    <w:rsid w:val="00AF68FE"/>
    <w:rsid w:val="00B00534"/>
    <w:rsid w:val="00B014CB"/>
    <w:rsid w:val="00B02494"/>
    <w:rsid w:val="00B02843"/>
    <w:rsid w:val="00B02BB2"/>
    <w:rsid w:val="00B0355A"/>
    <w:rsid w:val="00B0378A"/>
    <w:rsid w:val="00B04190"/>
    <w:rsid w:val="00B052F1"/>
    <w:rsid w:val="00B0552B"/>
    <w:rsid w:val="00B058A1"/>
    <w:rsid w:val="00B059A9"/>
    <w:rsid w:val="00B062D1"/>
    <w:rsid w:val="00B0694C"/>
    <w:rsid w:val="00B07790"/>
    <w:rsid w:val="00B109E4"/>
    <w:rsid w:val="00B1125D"/>
    <w:rsid w:val="00B1149B"/>
    <w:rsid w:val="00B12915"/>
    <w:rsid w:val="00B129F4"/>
    <w:rsid w:val="00B13840"/>
    <w:rsid w:val="00B139A4"/>
    <w:rsid w:val="00B13A38"/>
    <w:rsid w:val="00B1475A"/>
    <w:rsid w:val="00B168CD"/>
    <w:rsid w:val="00B1797F"/>
    <w:rsid w:val="00B17DBD"/>
    <w:rsid w:val="00B2038D"/>
    <w:rsid w:val="00B20FEC"/>
    <w:rsid w:val="00B2110B"/>
    <w:rsid w:val="00B212B9"/>
    <w:rsid w:val="00B222DD"/>
    <w:rsid w:val="00B22858"/>
    <w:rsid w:val="00B229E0"/>
    <w:rsid w:val="00B22A78"/>
    <w:rsid w:val="00B2335C"/>
    <w:rsid w:val="00B23B9B"/>
    <w:rsid w:val="00B24DD9"/>
    <w:rsid w:val="00B24ECF"/>
    <w:rsid w:val="00B2675E"/>
    <w:rsid w:val="00B2726F"/>
    <w:rsid w:val="00B272E9"/>
    <w:rsid w:val="00B2753F"/>
    <w:rsid w:val="00B277CD"/>
    <w:rsid w:val="00B312D8"/>
    <w:rsid w:val="00B31FAD"/>
    <w:rsid w:val="00B320BE"/>
    <w:rsid w:val="00B32A51"/>
    <w:rsid w:val="00B33655"/>
    <w:rsid w:val="00B33D4C"/>
    <w:rsid w:val="00B33EC5"/>
    <w:rsid w:val="00B34934"/>
    <w:rsid w:val="00B34CE9"/>
    <w:rsid w:val="00B355C0"/>
    <w:rsid w:val="00B35DFD"/>
    <w:rsid w:val="00B365DD"/>
    <w:rsid w:val="00B366FF"/>
    <w:rsid w:val="00B3682F"/>
    <w:rsid w:val="00B36DDB"/>
    <w:rsid w:val="00B400A2"/>
    <w:rsid w:val="00B40F3A"/>
    <w:rsid w:val="00B419A3"/>
    <w:rsid w:val="00B42038"/>
    <w:rsid w:val="00B43573"/>
    <w:rsid w:val="00B435C9"/>
    <w:rsid w:val="00B463C7"/>
    <w:rsid w:val="00B47759"/>
    <w:rsid w:val="00B478E8"/>
    <w:rsid w:val="00B47A1C"/>
    <w:rsid w:val="00B47DC2"/>
    <w:rsid w:val="00B50D6F"/>
    <w:rsid w:val="00B5488B"/>
    <w:rsid w:val="00B54AFA"/>
    <w:rsid w:val="00B556A9"/>
    <w:rsid w:val="00B560F2"/>
    <w:rsid w:val="00B56499"/>
    <w:rsid w:val="00B564BC"/>
    <w:rsid w:val="00B569B9"/>
    <w:rsid w:val="00B57588"/>
    <w:rsid w:val="00B600D4"/>
    <w:rsid w:val="00B60480"/>
    <w:rsid w:val="00B604E3"/>
    <w:rsid w:val="00B60CC4"/>
    <w:rsid w:val="00B60D5B"/>
    <w:rsid w:val="00B610A8"/>
    <w:rsid w:val="00B6169C"/>
    <w:rsid w:val="00B61903"/>
    <w:rsid w:val="00B634FE"/>
    <w:rsid w:val="00B63A19"/>
    <w:rsid w:val="00B63D56"/>
    <w:rsid w:val="00B63EF4"/>
    <w:rsid w:val="00B64550"/>
    <w:rsid w:val="00B64F6E"/>
    <w:rsid w:val="00B65196"/>
    <w:rsid w:val="00B65219"/>
    <w:rsid w:val="00B66858"/>
    <w:rsid w:val="00B677F6"/>
    <w:rsid w:val="00B67C5D"/>
    <w:rsid w:val="00B70012"/>
    <w:rsid w:val="00B7074B"/>
    <w:rsid w:val="00B70E0F"/>
    <w:rsid w:val="00B712DA"/>
    <w:rsid w:val="00B71D6F"/>
    <w:rsid w:val="00B71DCD"/>
    <w:rsid w:val="00B7239E"/>
    <w:rsid w:val="00B726E1"/>
    <w:rsid w:val="00B72DB1"/>
    <w:rsid w:val="00B72DCC"/>
    <w:rsid w:val="00B731C9"/>
    <w:rsid w:val="00B73D38"/>
    <w:rsid w:val="00B75169"/>
    <w:rsid w:val="00B756DA"/>
    <w:rsid w:val="00B75843"/>
    <w:rsid w:val="00B75860"/>
    <w:rsid w:val="00B762EE"/>
    <w:rsid w:val="00B764B8"/>
    <w:rsid w:val="00B76A74"/>
    <w:rsid w:val="00B76F5F"/>
    <w:rsid w:val="00B7756B"/>
    <w:rsid w:val="00B779EA"/>
    <w:rsid w:val="00B77F66"/>
    <w:rsid w:val="00B81B69"/>
    <w:rsid w:val="00B8372E"/>
    <w:rsid w:val="00B83B79"/>
    <w:rsid w:val="00B84145"/>
    <w:rsid w:val="00B852EF"/>
    <w:rsid w:val="00B85806"/>
    <w:rsid w:val="00B8681B"/>
    <w:rsid w:val="00B87195"/>
    <w:rsid w:val="00B90C0F"/>
    <w:rsid w:val="00B91BC5"/>
    <w:rsid w:val="00B92C96"/>
    <w:rsid w:val="00B92F42"/>
    <w:rsid w:val="00B94BE3"/>
    <w:rsid w:val="00B94F07"/>
    <w:rsid w:val="00B95364"/>
    <w:rsid w:val="00B95519"/>
    <w:rsid w:val="00B9607D"/>
    <w:rsid w:val="00B962E1"/>
    <w:rsid w:val="00B9657E"/>
    <w:rsid w:val="00B9662E"/>
    <w:rsid w:val="00B966F3"/>
    <w:rsid w:val="00B9679E"/>
    <w:rsid w:val="00B96CAF"/>
    <w:rsid w:val="00B97AFE"/>
    <w:rsid w:val="00BA0553"/>
    <w:rsid w:val="00BA22B7"/>
    <w:rsid w:val="00BA29A6"/>
    <w:rsid w:val="00BA2BCC"/>
    <w:rsid w:val="00BA2FC5"/>
    <w:rsid w:val="00BA40D8"/>
    <w:rsid w:val="00BA544E"/>
    <w:rsid w:val="00BA571D"/>
    <w:rsid w:val="00BA60DF"/>
    <w:rsid w:val="00BA61AD"/>
    <w:rsid w:val="00BA77ED"/>
    <w:rsid w:val="00BA7A94"/>
    <w:rsid w:val="00BB0028"/>
    <w:rsid w:val="00BB15A1"/>
    <w:rsid w:val="00BB2AC1"/>
    <w:rsid w:val="00BB2AE8"/>
    <w:rsid w:val="00BB2D70"/>
    <w:rsid w:val="00BB3C57"/>
    <w:rsid w:val="00BB3D3F"/>
    <w:rsid w:val="00BB477A"/>
    <w:rsid w:val="00BB47B5"/>
    <w:rsid w:val="00BB4967"/>
    <w:rsid w:val="00BB551B"/>
    <w:rsid w:val="00BB575F"/>
    <w:rsid w:val="00BB5D34"/>
    <w:rsid w:val="00BB797C"/>
    <w:rsid w:val="00BC0CF9"/>
    <w:rsid w:val="00BC0EED"/>
    <w:rsid w:val="00BC1190"/>
    <w:rsid w:val="00BC1547"/>
    <w:rsid w:val="00BC1C24"/>
    <w:rsid w:val="00BC1EAF"/>
    <w:rsid w:val="00BC2415"/>
    <w:rsid w:val="00BC251A"/>
    <w:rsid w:val="00BC25B5"/>
    <w:rsid w:val="00BC2A5C"/>
    <w:rsid w:val="00BC3876"/>
    <w:rsid w:val="00BC3896"/>
    <w:rsid w:val="00BC3E1F"/>
    <w:rsid w:val="00BC4ADC"/>
    <w:rsid w:val="00BC61B4"/>
    <w:rsid w:val="00BC6CA3"/>
    <w:rsid w:val="00BD14EB"/>
    <w:rsid w:val="00BD1BDD"/>
    <w:rsid w:val="00BD2130"/>
    <w:rsid w:val="00BD217A"/>
    <w:rsid w:val="00BD25F3"/>
    <w:rsid w:val="00BD264A"/>
    <w:rsid w:val="00BD2918"/>
    <w:rsid w:val="00BD2DE6"/>
    <w:rsid w:val="00BD3601"/>
    <w:rsid w:val="00BD477C"/>
    <w:rsid w:val="00BD4B6A"/>
    <w:rsid w:val="00BD4E1D"/>
    <w:rsid w:val="00BD5154"/>
    <w:rsid w:val="00BD7026"/>
    <w:rsid w:val="00BD703F"/>
    <w:rsid w:val="00BD7957"/>
    <w:rsid w:val="00BD7CAC"/>
    <w:rsid w:val="00BE04A5"/>
    <w:rsid w:val="00BE141F"/>
    <w:rsid w:val="00BE2802"/>
    <w:rsid w:val="00BE2E6B"/>
    <w:rsid w:val="00BE2F47"/>
    <w:rsid w:val="00BE37F5"/>
    <w:rsid w:val="00BE4205"/>
    <w:rsid w:val="00BE47C2"/>
    <w:rsid w:val="00BE497D"/>
    <w:rsid w:val="00BE61AF"/>
    <w:rsid w:val="00BF0F5B"/>
    <w:rsid w:val="00BF17D2"/>
    <w:rsid w:val="00BF1C90"/>
    <w:rsid w:val="00BF2A67"/>
    <w:rsid w:val="00BF2BFC"/>
    <w:rsid w:val="00BF3B5B"/>
    <w:rsid w:val="00BF4A8A"/>
    <w:rsid w:val="00BF58DD"/>
    <w:rsid w:val="00BF74E0"/>
    <w:rsid w:val="00BF74F1"/>
    <w:rsid w:val="00BF7AE4"/>
    <w:rsid w:val="00BF7FDF"/>
    <w:rsid w:val="00C003BE"/>
    <w:rsid w:val="00C014D9"/>
    <w:rsid w:val="00C01DC5"/>
    <w:rsid w:val="00C01E3A"/>
    <w:rsid w:val="00C0247F"/>
    <w:rsid w:val="00C02F24"/>
    <w:rsid w:val="00C04B23"/>
    <w:rsid w:val="00C05B7E"/>
    <w:rsid w:val="00C06862"/>
    <w:rsid w:val="00C06DD6"/>
    <w:rsid w:val="00C07253"/>
    <w:rsid w:val="00C077B7"/>
    <w:rsid w:val="00C07966"/>
    <w:rsid w:val="00C079D9"/>
    <w:rsid w:val="00C07FB3"/>
    <w:rsid w:val="00C10478"/>
    <w:rsid w:val="00C11723"/>
    <w:rsid w:val="00C11764"/>
    <w:rsid w:val="00C119CA"/>
    <w:rsid w:val="00C11B19"/>
    <w:rsid w:val="00C11FF8"/>
    <w:rsid w:val="00C12316"/>
    <w:rsid w:val="00C1244C"/>
    <w:rsid w:val="00C12AE0"/>
    <w:rsid w:val="00C1422B"/>
    <w:rsid w:val="00C15974"/>
    <w:rsid w:val="00C1610A"/>
    <w:rsid w:val="00C1674B"/>
    <w:rsid w:val="00C16ACC"/>
    <w:rsid w:val="00C16CA5"/>
    <w:rsid w:val="00C16E77"/>
    <w:rsid w:val="00C16EDA"/>
    <w:rsid w:val="00C17272"/>
    <w:rsid w:val="00C176D1"/>
    <w:rsid w:val="00C2118C"/>
    <w:rsid w:val="00C22456"/>
    <w:rsid w:val="00C22465"/>
    <w:rsid w:val="00C24436"/>
    <w:rsid w:val="00C24BD2"/>
    <w:rsid w:val="00C25188"/>
    <w:rsid w:val="00C253F1"/>
    <w:rsid w:val="00C25732"/>
    <w:rsid w:val="00C25CDB"/>
    <w:rsid w:val="00C262F8"/>
    <w:rsid w:val="00C27055"/>
    <w:rsid w:val="00C27C67"/>
    <w:rsid w:val="00C27E54"/>
    <w:rsid w:val="00C3056E"/>
    <w:rsid w:val="00C308FB"/>
    <w:rsid w:val="00C31824"/>
    <w:rsid w:val="00C320E3"/>
    <w:rsid w:val="00C3217A"/>
    <w:rsid w:val="00C3224E"/>
    <w:rsid w:val="00C32AC1"/>
    <w:rsid w:val="00C33A14"/>
    <w:rsid w:val="00C33C49"/>
    <w:rsid w:val="00C33FFA"/>
    <w:rsid w:val="00C34E44"/>
    <w:rsid w:val="00C35039"/>
    <w:rsid w:val="00C353B6"/>
    <w:rsid w:val="00C3553D"/>
    <w:rsid w:val="00C3571A"/>
    <w:rsid w:val="00C36900"/>
    <w:rsid w:val="00C3746D"/>
    <w:rsid w:val="00C37478"/>
    <w:rsid w:val="00C37D5F"/>
    <w:rsid w:val="00C40207"/>
    <w:rsid w:val="00C403EC"/>
    <w:rsid w:val="00C406C2"/>
    <w:rsid w:val="00C40A82"/>
    <w:rsid w:val="00C415E4"/>
    <w:rsid w:val="00C4207A"/>
    <w:rsid w:val="00C42730"/>
    <w:rsid w:val="00C42824"/>
    <w:rsid w:val="00C42C2F"/>
    <w:rsid w:val="00C4303A"/>
    <w:rsid w:val="00C430A7"/>
    <w:rsid w:val="00C43689"/>
    <w:rsid w:val="00C4395B"/>
    <w:rsid w:val="00C43B7A"/>
    <w:rsid w:val="00C445F3"/>
    <w:rsid w:val="00C44F5E"/>
    <w:rsid w:val="00C45724"/>
    <w:rsid w:val="00C466A7"/>
    <w:rsid w:val="00C46748"/>
    <w:rsid w:val="00C46B3A"/>
    <w:rsid w:val="00C47018"/>
    <w:rsid w:val="00C4705A"/>
    <w:rsid w:val="00C470A3"/>
    <w:rsid w:val="00C475B1"/>
    <w:rsid w:val="00C47B09"/>
    <w:rsid w:val="00C5215D"/>
    <w:rsid w:val="00C52491"/>
    <w:rsid w:val="00C52892"/>
    <w:rsid w:val="00C534A8"/>
    <w:rsid w:val="00C53648"/>
    <w:rsid w:val="00C54082"/>
    <w:rsid w:val="00C5458B"/>
    <w:rsid w:val="00C545A7"/>
    <w:rsid w:val="00C54D16"/>
    <w:rsid w:val="00C5501F"/>
    <w:rsid w:val="00C55DC7"/>
    <w:rsid w:val="00C55DE3"/>
    <w:rsid w:val="00C55F77"/>
    <w:rsid w:val="00C56137"/>
    <w:rsid w:val="00C56A65"/>
    <w:rsid w:val="00C60671"/>
    <w:rsid w:val="00C608AA"/>
    <w:rsid w:val="00C610BD"/>
    <w:rsid w:val="00C6142C"/>
    <w:rsid w:val="00C61A4C"/>
    <w:rsid w:val="00C61C76"/>
    <w:rsid w:val="00C6213F"/>
    <w:rsid w:val="00C62960"/>
    <w:rsid w:val="00C62B00"/>
    <w:rsid w:val="00C62E31"/>
    <w:rsid w:val="00C63C33"/>
    <w:rsid w:val="00C64370"/>
    <w:rsid w:val="00C6475E"/>
    <w:rsid w:val="00C64FD6"/>
    <w:rsid w:val="00C65BF9"/>
    <w:rsid w:val="00C666B1"/>
    <w:rsid w:val="00C6674A"/>
    <w:rsid w:val="00C66C42"/>
    <w:rsid w:val="00C675C5"/>
    <w:rsid w:val="00C6761D"/>
    <w:rsid w:val="00C67BEF"/>
    <w:rsid w:val="00C7006F"/>
    <w:rsid w:val="00C7012C"/>
    <w:rsid w:val="00C709B8"/>
    <w:rsid w:val="00C71801"/>
    <w:rsid w:val="00C71A06"/>
    <w:rsid w:val="00C726E1"/>
    <w:rsid w:val="00C73142"/>
    <w:rsid w:val="00C7472A"/>
    <w:rsid w:val="00C752D8"/>
    <w:rsid w:val="00C75928"/>
    <w:rsid w:val="00C762B7"/>
    <w:rsid w:val="00C76328"/>
    <w:rsid w:val="00C765B0"/>
    <w:rsid w:val="00C7672E"/>
    <w:rsid w:val="00C775F9"/>
    <w:rsid w:val="00C77888"/>
    <w:rsid w:val="00C802D2"/>
    <w:rsid w:val="00C818EE"/>
    <w:rsid w:val="00C81B7F"/>
    <w:rsid w:val="00C81FE2"/>
    <w:rsid w:val="00C8296C"/>
    <w:rsid w:val="00C8299D"/>
    <w:rsid w:val="00C829F8"/>
    <w:rsid w:val="00C82F7A"/>
    <w:rsid w:val="00C833C8"/>
    <w:rsid w:val="00C8374E"/>
    <w:rsid w:val="00C837E0"/>
    <w:rsid w:val="00C83BFB"/>
    <w:rsid w:val="00C84D61"/>
    <w:rsid w:val="00C84E2A"/>
    <w:rsid w:val="00C86203"/>
    <w:rsid w:val="00C869AC"/>
    <w:rsid w:val="00C874F9"/>
    <w:rsid w:val="00C9005E"/>
    <w:rsid w:val="00C906A1"/>
    <w:rsid w:val="00C90A8F"/>
    <w:rsid w:val="00C91051"/>
    <w:rsid w:val="00C91084"/>
    <w:rsid w:val="00C9115D"/>
    <w:rsid w:val="00C92D36"/>
    <w:rsid w:val="00C947E1"/>
    <w:rsid w:val="00C957F9"/>
    <w:rsid w:val="00C95F0A"/>
    <w:rsid w:val="00C96499"/>
    <w:rsid w:val="00C965F5"/>
    <w:rsid w:val="00C96A16"/>
    <w:rsid w:val="00C96B16"/>
    <w:rsid w:val="00C96D17"/>
    <w:rsid w:val="00C9716F"/>
    <w:rsid w:val="00C97495"/>
    <w:rsid w:val="00C9754F"/>
    <w:rsid w:val="00C97935"/>
    <w:rsid w:val="00CA05C6"/>
    <w:rsid w:val="00CA0786"/>
    <w:rsid w:val="00CA0B02"/>
    <w:rsid w:val="00CA147F"/>
    <w:rsid w:val="00CA1881"/>
    <w:rsid w:val="00CA19CE"/>
    <w:rsid w:val="00CA2360"/>
    <w:rsid w:val="00CA25A9"/>
    <w:rsid w:val="00CA2BC1"/>
    <w:rsid w:val="00CA393C"/>
    <w:rsid w:val="00CA52C5"/>
    <w:rsid w:val="00CA5735"/>
    <w:rsid w:val="00CA5F38"/>
    <w:rsid w:val="00CA5FA7"/>
    <w:rsid w:val="00CA7187"/>
    <w:rsid w:val="00CA74A1"/>
    <w:rsid w:val="00CA76A4"/>
    <w:rsid w:val="00CA7A12"/>
    <w:rsid w:val="00CA7B7B"/>
    <w:rsid w:val="00CA7C37"/>
    <w:rsid w:val="00CB04D5"/>
    <w:rsid w:val="00CB063C"/>
    <w:rsid w:val="00CB1061"/>
    <w:rsid w:val="00CB12A8"/>
    <w:rsid w:val="00CB1D32"/>
    <w:rsid w:val="00CB2079"/>
    <w:rsid w:val="00CB323D"/>
    <w:rsid w:val="00CB389A"/>
    <w:rsid w:val="00CB3D87"/>
    <w:rsid w:val="00CB47EC"/>
    <w:rsid w:val="00CB4DF3"/>
    <w:rsid w:val="00CB509F"/>
    <w:rsid w:val="00CB530B"/>
    <w:rsid w:val="00CB54A2"/>
    <w:rsid w:val="00CB6F03"/>
    <w:rsid w:val="00CB7030"/>
    <w:rsid w:val="00CB71E2"/>
    <w:rsid w:val="00CC0217"/>
    <w:rsid w:val="00CC054D"/>
    <w:rsid w:val="00CC0916"/>
    <w:rsid w:val="00CC0F6B"/>
    <w:rsid w:val="00CC1E55"/>
    <w:rsid w:val="00CC2FE9"/>
    <w:rsid w:val="00CC3060"/>
    <w:rsid w:val="00CC30D4"/>
    <w:rsid w:val="00CC37C6"/>
    <w:rsid w:val="00CC4715"/>
    <w:rsid w:val="00CC5350"/>
    <w:rsid w:val="00CC5B17"/>
    <w:rsid w:val="00CC620C"/>
    <w:rsid w:val="00CC7C0B"/>
    <w:rsid w:val="00CC7DD4"/>
    <w:rsid w:val="00CC7FCD"/>
    <w:rsid w:val="00CD118E"/>
    <w:rsid w:val="00CD1E1C"/>
    <w:rsid w:val="00CD2424"/>
    <w:rsid w:val="00CD266F"/>
    <w:rsid w:val="00CD2883"/>
    <w:rsid w:val="00CD294D"/>
    <w:rsid w:val="00CD2E56"/>
    <w:rsid w:val="00CD4478"/>
    <w:rsid w:val="00CD62E8"/>
    <w:rsid w:val="00CD63F1"/>
    <w:rsid w:val="00CD65E2"/>
    <w:rsid w:val="00CD69E5"/>
    <w:rsid w:val="00CD7562"/>
    <w:rsid w:val="00CD76CC"/>
    <w:rsid w:val="00CD7A06"/>
    <w:rsid w:val="00CE0480"/>
    <w:rsid w:val="00CE0934"/>
    <w:rsid w:val="00CE1363"/>
    <w:rsid w:val="00CE16DD"/>
    <w:rsid w:val="00CE1717"/>
    <w:rsid w:val="00CE1982"/>
    <w:rsid w:val="00CE25C8"/>
    <w:rsid w:val="00CE28FA"/>
    <w:rsid w:val="00CE3BFD"/>
    <w:rsid w:val="00CE4A8F"/>
    <w:rsid w:val="00CE4C51"/>
    <w:rsid w:val="00CE54B5"/>
    <w:rsid w:val="00CE54CD"/>
    <w:rsid w:val="00CE5507"/>
    <w:rsid w:val="00CE5DA0"/>
    <w:rsid w:val="00CE77BC"/>
    <w:rsid w:val="00CE7E06"/>
    <w:rsid w:val="00CF0C7D"/>
    <w:rsid w:val="00CF0DE1"/>
    <w:rsid w:val="00CF1F45"/>
    <w:rsid w:val="00CF32E0"/>
    <w:rsid w:val="00CF39EA"/>
    <w:rsid w:val="00CF5394"/>
    <w:rsid w:val="00CF605E"/>
    <w:rsid w:val="00CF67D0"/>
    <w:rsid w:val="00CF6D53"/>
    <w:rsid w:val="00D00C46"/>
    <w:rsid w:val="00D01346"/>
    <w:rsid w:val="00D0135C"/>
    <w:rsid w:val="00D019FF"/>
    <w:rsid w:val="00D01A37"/>
    <w:rsid w:val="00D01BE2"/>
    <w:rsid w:val="00D02B89"/>
    <w:rsid w:val="00D031AE"/>
    <w:rsid w:val="00D0320B"/>
    <w:rsid w:val="00D0336A"/>
    <w:rsid w:val="00D03DFD"/>
    <w:rsid w:val="00D04495"/>
    <w:rsid w:val="00D044AC"/>
    <w:rsid w:val="00D04F19"/>
    <w:rsid w:val="00D059EC"/>
    <w:rsid w:val="00D06132"/>
    <w:rsid w:val="00D1179B"/>
    <w:rsid w:val="00D117F5"/>
    <w:rsid w:val="00D1181B"/>
    <w:rsid w:val="00D126D2"/>
    <w:rsid w:val="00D12F4A"/>
    <w:rsid w:val="00D12FF8"/>
    <w:rsid w:val="00D139B0"/>
    <w:rsid w:val="00D13A84"/>
    <w:rsid w:val="00D13C85"/>
    <w:rsid w:val="00D1502F"/>
    <w:rsid w:val="00D1564B"/>
    <w:rsid w:val="00D15C55"/>
    <w:rsid w:val="00D16743"/>
    <w:rsid w:val="00D17254"/>
    <w:rsid w:val="00D173AE"/>
    <w:rsid w:val="00D17908"/>
    <w:rsid w:val="00D20195"/>
    <w:rsid w:val="00D20889"/>
    <w:rsid w:val="00D21A93"/>
    <w:rsid w:val="00D22B63"/>
    <w:rsid w:val="00D2329E"/>
    <w:rsid w:val="00D23B1C"/>
    <w:rsid w:val="00D241DC"/>
    <w:rsid w:val="00D24516"/>
    <w:rsid w:val="00D25D0B"/>
    <w:rsid w:val="00D2636E"/>
    <w:rsid w:val="00D26C46"/>
    <w:rsid w:val="00D26FDB"/>
    <w:rsid w:val="00D27821"/>
    <w:rsid w:val="00D27838"/>
    <w:rsid w:val="00D30BB6"/>
    <w:rsid w:val="00D31213"/>
    <w:rsid w:val="00D3141A"/>
    <w:rsid w:val="00D31807"/>
    <w:rsid w:val="00D31A87"/>
    <w:rsid w:val="00D331ED"/>
    <w:rsid w:val="00D33589"/>
    <w:rsid w:val="00D349BE"/>
    <w:rsid w:val="00D35634"/>
    <w:rsid w:val="00D36096"/>
    <w:rsid w:val="00D361C6"/>
    <w:rsid w:val="00D36AAA"/>
    <w:rsid w:val="00D36CF7"/>
    <w:rsid w:val="00D36D0D"/>
    <w:rsid w:val="00D37C48"/>
    <w:rsid w:val="00D40295"/>
    <w:rsid w:val="00D40C7C"/>
    <w:rsid w:val="00D41FDE"/>
    <w:rsid w:val="00D423B4"/>
    <w:rsid w:val="00D428D1"/>
    <w:rsid w:val="00D42A9B"/>
    <w:rsid w:val="00D43281"/>
    <w:rsid w:val="00D43354"/>
    <w:rsid w:val="00D43480"/>
    <w:rsid w:val="00D4361D"/>
    <w:rsid w:val="00D43997"/>
    <w:rsid w:val="00D43EEC"/>
    <w:rsid w:val="00D4431B"/>
    <w:rsid w:val="00D44F92"/>
    <w:rsid w:val="00D45AFC"/>
    <w:rsid w:val="00D4649A"/>
    <w:rsid w:val="00D467CE"/>
    <w:rsid w:val="00D47DE7"/>
    <w:rsid w:val="00D47E2A"/>
    <w:rsid w:val="00D47F71"/>
    <w:rsid w:val="00D50965"/>
    <w:rsid w:val="00D50F6A"/>
    <w:rsid w:val="00D51EA5"/>
    <w:rsid w:val="00D52A24"/>
    <w:rsid w:val="00D52D13"/>
    <w:rsid w:val="00D530C8"/>
    <w:rsid w:val="00D53342"/>
    <w:rsid w:val="00D5459A"/>
    <w:rsid w:val="00D54711"/>
    <w:rsid w:val="00D55769"/>
    <w:rsid w:val="00D56256"/>
    <w:rsid w:val="00D5702E"/>
    <w:rsid w:val="00D57881"/>
    <w:rsid w:val="00D57921"/>
    <w:rsid w:val="00D57957"/>
    <w:rsid w:val="00D60142"/>
    <w:rsid w:val="00D60491"/>
    <w:rsid w:val="00D608AF"/>
    <w:rsid w:val="00D60C0D"/>
    <w:rsid w:val="00D613E1"/>
    <w:rsid w:val="00D613F8"/>
    <w:rsid w:val="00D615D8"/>
    <w:rsid w:val="00D6182D"/>
    <w:rsid w:val="00D61C17"/>
    <w:rsid w:val="00D6357A"/>
    <w:rsid w:val="00D636A9"/>
    <w:rsid w:val="00D6374F"/>
    <w:rsid w:val="00D63FDF"/>
    <w:rsid w:val="00D64380"/>
    <w:rsid w:val="00D64509"/>
    <w:rsid w:val="00D649F2"/>
    <w:rsid w:val="00D65014"/>
    <w:rsid w:val="00D65D56"/>
    <w:rsid w:val="00D66180"/>
    <w:rsid w:val="00D664C0"/>
    <w:rsid w:val="00D67BB4"/>
    <w:rsid w:val="00D67DBC"/>
    <w:rsid w:val="00D70961"/>
    <w:rsid w:val="00D712B6"/>
    <w:rsid w:val="00D715FC"/>
    <w:rsid w:val="00D729CD"/>
    <w:rsid w:val="00D72A76"/>
    <w:rsid w:val="00D73835"/>
    <w:rsid w:val="00D738EC"/>
    <w:rsid w:val="00D7403A"/>
    <w:rsid w:val="00D74185"/>
    <w:rsid w:val="00D74E33"/>
    <w:rsid w:val="00D7591E"/>
    <w:rsid w:val="00D7594A"/>
    <w:rsid w:val="00D761F0"/>
    <w:rsid w:val="00D7657D"/>
    <w:rsid w:val="00D76992"/>
    <w:rsid w:val="00D7748F"/>
    <w:rsid w:val="00D77B98"/>
    <w:rsid w:val="00D77BEC"/>
    <w:rsid w:val="00D77F0A"/>
    <w:rsid w:val="00D8104E"/>
    <w:rsid w:val="00D8111E"/>
    <w:rsid w:val="00D823C0"/>
    <w:rsid w:val="00D82BB2"/>
    <w:rsid w:val="00D82CDA"/>
    <w:rsid w:val="00D8393C"/>
    <w:rsid w:val="00D83C36"/>
    <w:rsid w:val="00D83EB5"/>
    <w:rsid w:val="00D848EE"/>
    <w:rsid w:val="00D84C5B"/>
    <w:rsid w:val="00D84D47"/>
    <w:rsid w:val="00D85F0C"/>
    <w:rsid w:val="00D8632B"/>
    <w:rsid w:val="00D870BA"/>
    <w:rsid w:val="00D876A2"/>
    <w:rsid w:val="00D902D0"/>
    <w:rsid w:val="00D90971"/>
    <w:rsid w:val="00D90F31"/>
    <w:rsid w:val="00D91639"/>
    <w:rsid w:val="00D91F59"/>
    <w:rsid w:val="00D92C2F"/>
    <w:rsid w:val="00D93282"/>
    <w:rsid w:val="00D9372C"/>
    <w:rsid w:val="00D93EE7"/>
    <w:rsid w:val="00D94215"/>
    <w:rsid w:val="00D94717"/>
    <w:rsid w:val="00D949F3"/>
    <w:rsid w:val="00D94F1C"/>
    <w:rsid w:val="00D9504F"/>
    <w:rsid w:val="00D95E80"/>
    <w:rsid w:val="00D96462"/>
    <w:rsid w:val="00D96640"/>
    <w:rsid w:val="00D96A70"/>
    <w:rsid w:val="00D97548"/>
    <w:rsid w:val="00DA01D2"/>
    <w:rsid w:val="00DA03FE"/>
    <w:rsid w:val="00DA08E0"/>
    <w:rsid w:val="00DA245A"/>
    <w:rsid w:val="00DA29BE"/>
    <w:rsid w:val="00DA380F"/>
    <w:rsid w:val="00DA39D5"/>
    <w:rsid w:val="00DA4496"/>
    <w:rsid w:val="00DA44B0"/>
    <w:rsid w:val="00DA4652"/>
    <w:rsid w:val="00DA46F9"/>
    <w:rsid w:val="00DA47ED"/>
    <w:rsid w:val="00DA49C3"/>
    <w:rsid w:val="00DA4D69"/>
    <w:rsid w:val="00DA4F19"/>
    <w:rsid w:val="00DA4F2B"/>
    <w:rsid w:val="00DA599A"/>
    <w:rsid w:val="00DA5F44"/>
    <w:rsid w:val="00DA69FF"/>
    <w:rsid w:val="00DA6D67"/>
    <w:rsid w:val="00DA7136"/>
    <w:rsid w:val="00DA747E"/>
    <w:rsid w:val="00DA765B"/>
    <w:rsid w:val="00DB0148"/>
    <w:rsid w:val="00DB03AF"/>
    <w:rsid w:val="00DB03D0"/>
    <w:rsid w:val="00DB0CD9"/>
    <w:rsid w:val="00DB14C0"/>
    <w:rsid w:val="00DB1D63"/>
    <w:rsid w:val="00DB3539"/>
    <w:rsid w:val="00DB3720"/>
    <w:rsid w:val="00DB3924"/>
    <w:rsid w:val="00DB3B0A"/>
    <w:rsid w:val="00DB48FD"/>
    <w:rsid w:val="00DB7470"/>
    <w:rsid w:val="00DB7535"/>
    <w:rsid w:val="00DB782C"/>
    <w:rsid w:val="00DC0189"/>
    <w:rsid w:val="00DC114F"/>
    <w:rsid w:val="00DC17D2"/>
    <w:rsid w:val="00DC305A"/>
    <w:rsid w:val="00DC50B0"/>
    <w:rsid w:val="00DC62D6"/>
    <w:rsid w:val="00DC6943"/>
    <w:rsid w:val="00DC6F48"/>
    <w:rsid w:val="00DC7BCC"/>
    <w:rsid w:val="00DC7C37"/>
    <w:rsid w:val="00DC7E09"/>
    <w:rsid w:val="00DD0D16"/>
    <w:rsid w:val="00DD2782"/>
    <w:rsid w:val="00DD2A69"/>
    <w:rsid w:val="00DD2B8D"/>
    <w:rsid w:val="00DD2FE8"/>
    <w:rsid w:val="00DD33CC"/>
    <w:rsid w:val="00DD3416"/>
    <w:rsid w:val="00DD3C4B"/>
    <w:rsid w:val="00DD3D2D"/>
    <w:rsid w:val="00DD3F36"/>
    <w:rsid w:val="00DD5D71"/>
    <w:rsid w:val="00DD655A"/>
    <w:rsid w:val="00DD6BD0"/>
    <w:rsid w:val="00DD713A"/>
    <w:rsid w:val="00DD73CF"/>
    <w:rsid w:val="00DE0680"/>
    <w:rsid w:val="00DE0903"/>
    <w:rsid w:val="00DE1B36"/>
    <w:rsid w:val="00DE2758"/>
    <w:rsid w:val="00DE2CCF"/>
    <w:rsid w:val="00DE2D98"/>
    <w:rsid w:val="00DE2F03"/>
    <w:rsid w:val="00DE31D2"/>
    <w:rsid w:val="00DE3508"/>
    <w:rsid w:val="00DE37A4"/>
    <w:rsid w:val="00DE3FEE"/>
    <w:rsid w:val="00DE419B"/>
    <w:rsid w:val="00DE5871"/>
    <w:rsid w:val="00DE672C"/>
    <w:rsid w:val="00DE76BC"/>
    <w:rsid w:val="00DE7FB1"/>
    <w:rsid w:val="00DF0C2E"/>
    <w:rsid w:val="00DF223A"/>
    <w:rsid w:val="00DF321B"/>
    <w:rsid w:val="00DF3659"/>
    <w:rsid w:val="00DF3FB2"/>
    <w:rsid w:val="00DF4565"/>
    <w:rsid w:val="00DF467F"/>
    <w:rsid w:val="00DF52B7"/>
    <w:rsid w:val="00DF53A6"/>
    <w:rsid w:val="00DF5889"/>
    <w:rsid w:val="00DF73F3"/>
    <w:rsid w:val="00DF74A2"/>
    <w:rsid w:val="00DF7A56"/>
    <w:rsid w:val="00DF7F90"/>
    <w:rsid w:val="00E0056C"/>
    <w:rsid w:val="00E005F6"/>
    <w:rsid w:val="00E00C7F"/>
    <w:rsid w:val="00E01184"/>
    <w:rsid w:val="00E0145A"/>
    <w:rsid w:val="00E02143"/>
    <w:rsid w:val="00E02384"/>
    <w:rsid w:val="00E02421"/>
    <w:rsid w:val="00E024E6"/>
    <w:rsid w:val="00E029E8"/>
    <w:rsid w:val="00E02A31"/>
    <w:rsid w:val="00E02C1A"/>
    <w:rsid w:val="00E034CE"/>
    <w:rsid w:val="00E03CD9"/>
    <w:rsid w:val="00E04781"/>
    <w:rsid w:val="00E04A51"/>
    <w:rsid w:val="00E04BAA"/>
    <w:rsid w:val="00E04EAD"/>
    <w:rsid w:val="00E04EDB"/>
    <w:rsid w:val="00E04F90"/>
    <w:rsid w:val="00E053BC"/>
    <w:rsid w:val="00E058BF"/>
    <w:rsid w:val="00E05A12"/>
    <w:rsid w:val="00E0654B"/>
    <w:rsid w:val="00E06CB1"/>
    <w:rsid w:val="00E074BE"/>
    <w:rsid w:val="00E079A5"/>
    <w:rsid w:val="00E10F59"/>
    <w:rsid w:val="00E13172"/>
    <w:rsid w:val="00E1372A"/>
    <w:rsid w:val="00E1384E"/>
    <w:rsid w:val="00E13DD0"/>
    <w:rsid w:val="00E13EE8"/>
    <w:rsid w:val="00E140DC"/>
    <w:rsid w:val="00E15008"/>
    <w:rsid w:val="00E15CB8"/>
    <w:rsid w:val="00E16917"/>
    <w:rsid w:val="00E17404"/>
    <w:rsid w:val="00E177D5"/>
    <w:rsid w:val="00E17825"/>
    <w:rsid w:val="00E204D1"/>
    <w:rsid w:val="00E20DB6"/>
    <w:rsid w:val="00E20E6A"/>
    <w:rsid w:val="00E21064"/>
    <w:rsid w:val="00E21301"/>
    <w:rsid w:val="00E21C00"/>
    <w:rsid w:val="00E226C9"/>
    <w:rsid w:val="00E23447"/>
    <w:rsid w:val="00E23EA1"/>
    <w:rsid w:val="00E23F95"/>
    <w:rsid w:val="00E243A5"/>
    <w:rsid w:val="00E24B52"/>
    <w:rsid w:val="00E25091"/>
    <w:rsid w:val="00E25883"/>
    <w:rsid w:val="00E25D9D"/>
    <w:rsid w:val="00E25F1E"/>
    <w:rsid w:val="00E262EE"/>
    <w:rsid w:val="00E27BD2"/>
    <w:rsid w:val="00E30623"/>
    <w:rsid w:val="00E30CBD"/>
    <w:rsid w:val="00E3125B"/>
    <w:rsid w:val="00E3225A"/>
    <w:rsid w:val="00E329CC"/>
    <w:rsid w:val="00E33306"/>
    <w:rsid w:val="00E334D6"/>
    <w:rsid w:val="00E33C43"/>
    <w:rsid w:val="00E33EEB"/>
    <w:rsid w:val="00E33F74"/>
    <w:rsid w:val="00E340CA"/>
    <w:rsid w:val="00E34231"/>
    <w:rsid w:val="00E3437A"/>
    <w:rsid w:val="00E34D07"/>
    <w:rsid w:val="00E34E78"/>
    <w:rsid w:val="00E3524F"/>
    <w:rsid w:val="00E353E5"/>
    <w:rsid w:val="00E3587C"/>
    <w:rsid w:val="00E359D9"/>
    <w:rsid w:val="00E35CB1"/>
    <w:rsid w:val="00E363EA"/>
    <w:rsid w:val="00E363EE"/>
    <w:rsid w:val="00E36C88"/>
    <w:rsid w:val="00E37043"/>
    <w:rsid w:val="00E40798"/>
    <w:rsid w:val="00E40DDC"/>
    <w:rsid w:val="00E40E65"/>
    <w:rsid w:val="00E4101D"/>
    <w:rsid w:val="00E412B2"/>
    <w:rsid w:val="00E4248C"/>
    <w:rsid w:val="00E424D5"/>
    <w:rsid w:val="00E427B0"/>
    <w:rsid w:val="00E43017"/>
    <w:rsid w:val="00E436AA"/>
    <w:rsid w:val="00E43AE1"/>
    <w:rsid w:val="00E43D19"/>
    <w:rsid w:val="00E444F3"/>
    <w:rsid w:val="00E44CF6"/>
    <w:rsid w:val="00E47F5E"/>
    <w:rsid w:val="00E500EC"/>
    <w:rsid w:val="00E5040E"/>
    <w:rsid w:val="00E506C3"/>
    <w:rsid w:val="00E5109A"/>
    <w:rsid w:val="00E51182"/>
    <w:rsid w:val="00E51355"/>
    <w:rsid w:val="00E52FD3"/>
    <w:rsid w:val="00E540AF"/>
    <w:rsid w:val="00E5438F"/>
    <w:rsid w:val="00E54DE3"/>
    <w:rsid w:val="00E561A2"/>
    <w:rsid w:val="00E5621E"/>
    <w:rsid w:val="00E56D64"/>
    <w:rsid w:val="00E57017"/>
    <w:rsid w:val="00E5713C"/>
    <w:rsid w:val="00E5736A"/>
    <w:rsid w:val="00E574E8"/>
    <w:rsid w:val="00E57EC1"/>
    <w:rsid w:val="00E605A2"/>
    <w:rsid w:val="00E60FB9"/>
    <w:rsid w:val="00E61577"/>
    <w:rsid w:val="00E619F3"/>
    <w:rsid w:val="00E61BBD"/>
    <w:rsid w:val="00E61ED8"/>
    <w:rsid w:val="00E630B8"/>
    <w:rsid w:val="00E639D2"/>
    <w:rsid w:val="00E63B57"/>
    <w:rsid w:val="00E646ED"/>
    <w:rsid w:val="00E64999"/>
    <w:rsid w:val="00E64F63"/>
    <w:rsid w:val="00E65940"/>
    <w:rsid w:val="00E65C3C"/>
    <w:rsid w:val="00E67013"/>
    <w:rsid w:val="00E67385"/>
    <w:rsid w:val="00E70C65"/>
    <w:rsid w:val="00E70C77"/>
    <w:rsid w:val="00E710D6"/>
    <w:rsid w:val="00E71687"/>
    <w:rsid w:val="00E72E47"/>
    <w:rsid w:val="00E732EB"/>
    <w:rsid w:val="00E734D8"/>
    <w:rsid w:val="00E741E5"/>
    <w:rsid w:val="00E744DC"/>
    <w:rsid w:val="00E7464D"/>
    <w:rsid w:val="00E7626F"/>
    <w:rsid w:val="00E765DB"/>
    <w:rsid w:val="00E768A1"/>
    <w:rsid w:val="00E7735A"/>
    <w:rsid w:val="00E814BD"/>
    <w:rsid w:val="00E8185A"/>
    <w:rsid w:val="00E81CB6"/>
    <w:rsid w:val="00E81D13"/>
    <w:rsid w:val="00E84134"/>
    <w:rsid w:val="00E84BFF"/>
    <w:rsid w:val="00E851AC"/>
    <w:rsid w:val="00E85C67"/>
    <w:rsid w:val="00E860A7"/>
    <w:rsid w:val="00E86B47"/>
    <w:rsid w:val="00E86B81"/>
    <w:rsid w:val="00E86CB9"/>
    <w:rsid w:val="00E878A7"/>
    <w:rsid w:val="00E9011F"/>
    <w:rsid w:val="00E9072B"/>
    <w:rsid w:val="00E91209"/>
    <w:rsid w:val="00E92D81"/>
    <w:rsid w:val="00E94D5D"/>
    <w:rsid w:val="00E956C5"/>
    <w:rsid w:val="00E96610"/>
    <w:rsid w:val="00E968E1"/>
    <w:rsid w:val="00E96EB4"/>
    <w:rsid w:val="00E97F45"/>
    <w:rsid w:val="00EA12F5"/>
    <w:rsid w:val="00EA2050"/>
    <w:rsid w:val="00EA225E"/>
    <w:rsid w:val="00EA2538"/>
    <w:rsid w:val="00EA2BC9"/>
    <w:rsid w:val="00EA2EF6"/>
    <w:rsid w:val="00EA2F70"/>
    <w:rsid w:val="00EA378D"/>
    <w:rsid w:val="00EA3B45"/>
    <w:rsid w:val="00EA408C"/>
    <w:rsid w:val="00EA456C"/>
    <w:rsid w:val="00EA5B22"/>
    <w:rsid w:val="00EA69A2"/>
    <w:rsid w:val="00EA6C89"/>
    <w:rsid w:val="00EB1BB9"/>
    <w:rsid w:val="00EB1EB2"/>
    <w:rsid w:val="00EB1FA5"/>
    <w:rsid w:val="00EB37F9"/>
    <w:rsid w:val="00EB38A2"/>
    <w:rsid w:val="00EB3F9D"/>
    <w:rsid w:val="00EB492C"/>
    <w:rsid w:val="00EB5261"/>
    <w:rsid w:val="00EB55ED"/>
    <w:rsid w:val="00EB601A"/>
    <w:rsid w:val="00EB6467"/>
    <w:rsid w:val="00EB7A04"/>
    <w:rsid w:val="00EB7F52"/>
    <w:rsid w:val="00EC0C4F"/>
    <w:rsid w:val="00EC260B"/>
    <w:rsid w:val="00EC2FAC"/>
    <w:rsid w:val="00EC50D3"/>
    <w:rsid w:val="00EC547B"/>
    <w:rsid w:val="00EC5E24"/>
    <w:rsid w:val="00EC7DD3"/>
    <w:rsid w:val="00EC7F44"/>
    <w:rsid w:val="00ED0461"/>
    <w:rsid w:val="00ED0C77"/>
    <w:rsid w:val="00ED135A"/>
    <w:rsid w:val="00ED1DE1"/>
    <w:rsid w:val="00ED20F6"/>
    <w:rsid w:val="00ED317C"/>
    <w:rsid w:val="00ED34A0"/>
    <w:rsid w:val="00ED3C6F"/>
    <w:rsid w:val="00ED485A"/>
    <w:rsid w:val="00ED65CB"/>
    <w:rsid w:val="00ED67FE"/>
    <w:rsid w:val="00ED6967"/>
    <w:rsid w:val="00ED6DE0"/>
    <w:rsid w:val="00ED7127"/>
    <w:rsid w:val="00ED7587"/>
    <w:rsid w:val="00ED7B84"/>
    <w:rsid w:val="00ED7B92"/>
    <w:rsid w:val="00ED7DA5"/>
    <w:rsid w:val="00ED7DAE"/>
    <w:rsid w:val="00ED7F90"/>
    <w:rsid w:val="00EE05F1"/>
    <w:rsid w:val="00EE0789"/>
    <w:rsid w:val="00EE0EFB"/>
    <w:rsid w:val="00EE1047"/>
    <w:rsid w:val="00EE10ED"/>
    <w:rsid w:val="00EE15D3"/>
    <w:rsid w:val="00EE293F"/>
    <w:rsid w:val="00EE3E60"/>
    <w:rsid w:val="00EE4370"/>
    <w:rsid w:val="00EE48AF"/>
    <w:rsid w:val="00EE4E4F"/>
    <w:rsid w:val="00EE4E5A"/>
    <w:rsid w:val="00EE5263"/>
    <w:rsid w:val="00EE571A"/>
    <w:rsid w:val="00EE5AF9"/>
    <w:rsid w:val="00EE5D7C"/>
    <w:rsid w:val="00EE5F1A"/>
    <w:rsid w:val="00EE651F"/>
    <w:rsid w:val="00EE7046"/>
    <w:rsid w:val="00EE726F"/>
    <w:rsid w:val="00EF0434"/>
    <w:rsid w:val="00EF0B2F"/>
    <w:rsid w:val="00EF0EEC"/>
    <w:rsid w:val="00EF29A6"/>
    <w:rsid w:val="00EF2C24"/>
    <w:rsid w:val="00EF3560"/>
    <w:rsid w:val="00EF38AD"/>
    <w:rsid w:val="00EF3982"/>
    <w:rsid w:val="00EF3F7C"/>
    <w:rsid w:val="00EF42AA"/>
    <w:rsid w:val="00EF434F"/>
    <w:rsid w:val="00EF45DA"/>
    <w:rsid w:val="00EF4785"/>
    <w:rsid w:val="00EF4DF6"/>
    <w:rsid w:val="00EF4E97"/>
    <w:rsid w:val="00EF6712"/>
    <w:rsid w:val="00EF6B81"/>
    <w:rsid w:val="00EF789E"/>
    <w:rsid w:val="00EF7967"/>
    <w:rsid w:val="00EF7A09"/>
    <w:rsid w:val="00F004B7"/>
    <w:rsid w:val="00F00EA3"/>
    <w:rsid w:val="00F018BF"/>
    <w:rsid w:val="00F022C8"/>
    <w:rsid w:val="00F03CEE"/>
    <w:rsid w:val="00F05385"/>
    <w:rsid w:val="00F0659A"/>
    <w:rsid w:val="00F076D1"/>
    <w:rsid w:val="00F07C47"/>
    <w:rsid w:val="00F10172"/>
    <w:rsid w:val="00F10B34"/>
    <w:rsid w:val="00F11719"/>
    <w:rsid w:val="00F119FC"/>
    <w:rsid w:val="00F11B2A"/>
    <w:rsid w:val="00F11D01"/>
    <w:rsid w:val="00F11FFB"/>
    <w:rsid w:val="00F12699"/>
    <w:rsid w:val="00F12A4D"/>
    <w:rsid w:val="00F12B24"/>
    <w:rsid w:val="00F12B68"/>
    <w:rsid w:val="00F12C8C"/>
    <w:rsid w:val="00F12D26"/>
    <w:rsid w:val="00F1336D"/>
    <w:rsid w:val="00F139E3"/>
    <w:rsid w:val="00F1418E"/>
    <w:rsid w:val="00F14817"/>
    <w:rsid w:val="00F14970"/>
    <w:rsid w:val="00F14983"/>
    <w:rsid w:val="00F14A4E"/>
    <w:rsid w:val="00F16783"/>
    <w:rsid w:val="00F215D1"/>
    <w:rsid w:val="00F2188C"/>
    <w:rsid w:val="00F22309"/>
    <w:rsid w:val="00F22A6D"/>
    <w:rsid w:val="00F23104"/>
    <w:rsid w:val="00F23286"/>
    <w:rsid w:val="00F2387D"/>
    <w:rsid w:val="00F2391F"/>
    <w:rsid w:val="00F24163"/>
    <w:rsid w:val="00F241E8"/>
    <w:rsid w:val="00F24C3F"/>
    <w:rsid w:val="00F25049"/>
    <w:rsid w:val="00F26481"/>
    <w:rsid w:val="00F265D3"/>
    <w:rsid w:val="00F27329"/>
    <w:rsid w:val="00F2779E"/>
    <w:rsid w:val="00F27842"/>
    <w:rsid w:val="00F2795C"/>
    <w:rsid w:val="00F27990"/>
    <w:rsid w:val="00F302CE"/>
    <w:rsid w:val="00F31CAC"/>
    <w:rsid w:val="00F321A1"/>
    <w:rsid w:val="00F324A4"/>
    <w:rsid w:val="00F33727"/>
    <w:rsid w:val="00F33955"/>
    <w:rsid w:val="00F33AAA"/>
    <w:rsid w:val="00F33B73"/>
    <w:rsid w:val="00F33C7E"/>
    <w:rsid w:val="00F3438D"/>
    <w:rsid w:val="00F34F66"/>
    <w:rsid w:val="00F35007"/>
    <w:rsid w:val="00F35C3B"/>
    <w:rsid w:val="00F363EC"/>
    <w:rsid w:val="00F36A3F"/>
    <w:rsid w:val="00F3750B"/>
    <w:rsid w:val="00F378E0"/>
    <w:rsid w:val="00F37F96"/>
    <w:rsid w:val="00F427FD"/>
    <w:rsid w:val="00F4372C"/>
    <w:rsid w:val="00F43D4C"/>
    <w:rsid w:val="00F43D6F"/>
    <w:rsid w:val="00F43E40"/>
    <w:rsid w:val="00F44304"/>
    <w:rsid w:val="00F448CC"/>
    <w:rsid w:val="00F44928"/>
    <w:rsid w:val="00F44944"/>
    <w:rsid w:val="00F44C94"/>
    <w:rsid w:val="00F44D72"/>
    <w:rsid w:val="00F44E65"/>
    <w:rsid w:val="00F4629A"/>
    <w:rsid w:val="00F4640A"/>
    <w:rsid w:val="00F466FC"/>
    <w:rsid w:val="00F46AC6"/>
    <w:rsid w:val="00F46E20"/>
    <w:rsid w:val="00F47712"/>
    <w:rsid w:val="00F47717"/>
    <w:rsid w:val="00F4791F"/>
    <w:rsid w:val="00F47ECC"/>
    <w:rsid w:val="00F507C3"/>
    <w:rsid w:val="00F508B2"/>
    <w:rsid w:val="00F5153B"/>
    <w:rsid w:val="00F5284F"/>
    <w:rsid w:val="00F52D76"/>
    <w:rsid w:val="00F52EC4"/>
    <w:rsid w:val="00F53DBF"/>
    <w:rsid w:val="00F53F6D"/>
    <w:rsid w:val="00F543ED"/>
    <w:rsid w:val="00F547D7"/>
    <w:rsid w:val="00F5481E"/>
    <w:rsid w:val="00F549FA"/>
    <w:rsid w:val="00F5597C"/>
    <w:rsid w:val="00F564C8"/>
    <w:rsid w:val="00F567A9"/>
    <w:rsid w:val="00F5717B"/>
    <w:rsid w:val="00F575DD"/>
    <w:rsid w:val="00F575E7"/>
    <w:rsid w:val="00F576DC"/>
    <w:rsid w:val="00F576FC"/>
    <w:rsid w:val="00F579B3"/>
    <w:rsid w:val="00F60415"/>
    <w:rsid w:val="00F60737"/>
    <w:rsid w:val="00F60CF2"/>
    <w:rsid w:val="00F6220C"/>
    <w:rsid w:val="00F6295E"/>
    <w:rsid w:val="00F62F0B"/>
    <w:rsid w:val="00F6335D"/>
    <w:rsid w:val="00F652ED"/>
    <w:rsid w:val="00F66B85"/>
    <w:rsid w:val="00F66F28"/>
    <w:rsid w:val="00F6796A"/>
    <w:rsid w:val="00F67F7A"/>
    <w:rsid w:val="00F70857"/>
    <w:rsid w:val="00F727EF"/>
    <w:rsid w:val="00F72E8D"/>
    <w:rsid w:val="00F7398D"/>
    <w:rsid w:val="00F739A3"/>
    <w:rsid w:val="00F74669"/>
    <w:rsid w:val="00F74710"/>
    <w:rsid w:val="00F748D5"/>
    <w:rsid w:val="00F74A48"/>
    <w:rsid w:val="00F756EA"/>
    <w:rsid w:val="00F75FBE"/>
    <w:rsid w:val="00F75FFC"/>
    <w:rsid w:val="00F76245"/>
    <w:rsid w:val="00F777ED"/>
    <w:rsid w:val="00F8008F"/>
    <w:rsid w:val="00F806E1"/>
    <w:rsid w:val="00F80C59"/>
    <w:rsid w:val="00F8143A"/>
    <w:rsid w:val="00F8154A"/>
    <w:rsid w:val="00F817F6"/>
    <w:rsid w:val="00F81951"/>
    <w:rsid w:val="00F820E0"/>
    <w:rsid w:val="00F82151"/>
    <w:rsid w:val="00F82FB3"/>
    <w:rsid w:val="00F839CC"/>
    <w:rsid w:val="00F840B4"/>
    <w:rsid w:val="00F84CDB"/>
    <w:rsid w:val="00F85F32"/>
    <w:rsid w:val="00F86121"/>
    <w:rsid w:val="00F86EBD"/>
    <w:rsid w:val="00F8728C"/>
    <w:rsid w:val="00F87CF4"/>
    <w:rsid w:val="00F900AE"/>
    <w:rsid w:val="00F90DB0"/>
    <w:rsid w:val="00F90F38"/>
    <w:rsid w:val="00F90FE1"/>
    <w:rsid w:val="00F91259"/>
    <w:rsid w:val="00F91F34"/>
    <w:rsid w:val="00F91F57"/>
    <w:rsid w:val="00F9254E"/>
    <w:rsid w:val="00F92FEE"/>
    <w:rsid w:val="00F92FFA"/>
    <w:rsid w:val="00F932AA"/>
    <w:rsid w:val="00F93F46"/>
    <w:rsid w:val="00F940F7"/>
    <w:rsid w:val="00F94600"/>
    <w:rsid w:val="00F95627"/>
    <w:rsid w:val="00F95C6B"/>
    <w:rsid w:val="00F95DC8"/>
    <w:rsid w:val="00F95F0A"/>
    <w:rsid w:val="00F9650F"/>
    <w:rsid w:val="00F96DC9"/>
    <w:rsid w:val="00F97C04"/>
    <w:rsid w:val="00FA1340"/>
    <w:rsid w:val="00FA169E"/>
    <w:rsid w:val="00FA1851"/>
    <w:rsid w:val="00FA218E"/>
    <w:rsid w:val="00FA24CD"/>
    <w:rsid w:val="00FA30E8"/>
    <w:rsid w:val="00FA3219"/>
    <w:rsid w:val="00FA38D6"/>
    <w:rsid w:val="00FA3B1B"/>
    <w:rsid w:val="00FA3CF6"/>
    <w:rsid w:val="00FA5D02"/>
    <w:rsid w:val="00FA681F"/>
    <w:rsid w:val="00FA6BFB"/>
    <w:rsid w:val="00FA6DC5"/>
    <w:rsid w:val="00FA6EC4"/>
    <w:rsid w:val="00FA7E41"/>
    <w:rsid w:val="00FB030F"/>
    <w:rsid w:val="00FB09B2"/>
    <w:rsid w:val="00FB0A34"/>
    <w:rsid w:val="00FB0BB5"/>
    <w:rsid w:val="00FB0EBF"/>
    <w:rsid w:val="00FB1D57"/>
    <w:rsid w:val="00FB26AC"/>
    <w:rsid w:val="00FB273C"/>
    <w:rsid w:val="00FB3134"/>
    <w:rsid w:val="00FB32B2"/>
    <w:rsid w:val="00FB348F"/>
    <w:rsid w:val="00FB34C8"/>
    <w:rsid w:val="00FB403B"/>
    <w:rsid w:val="00FB46A1"/>
    <w:rsid w:val="00FB4D81"/>
    <w:rsid w:val="00FB4E86"/>
    <w:rsid w:val="00FB538E"/>
    <w:rsid w:val="00FB602A"/>
    <w:rsid w:val="00FB6A25"/>
    <w:rsid w:val="00FB6A99"/>
    <w:rsid w:val="00FB6B46"/>
    <w:rsid w:val="00FB6B62"/>
    <w:rsid w:val="00FB6C63"/>
    <w:rsid w:val="00FB7064"/>
    <w:rsid w:val="00FB76B2"/>
    <w:rsid w:val="00FB7C0E"/>
    <w:rsid w:val="00FC00EC"/>
    <w:rsid w:val="00FC05B3"/>
    <w:rsid w:val="00FC0975"/>
    <w:rsid w:val="00FC0E51"/>
    <w:rsid w:val="00FC1E13"/>
    <w:rsid w:val="00FC263C"/>
    <w:rsid w:val="00FC4F0B"/>
    <w:rsid w:val="00FC5021"/>
    <w:rsid w:val="00FC5699"/>
    <w:rsid w:val="00FC5AF0"/>
    <w:rsid w:val="00FC5D68"/>
    <w:rsid w:val="00FC7265"/>
    <w:rsid w:val="00FC7491"/>
    <w:rsid w:val="00FD014F"/>
    <w:rsid w:val="00FD0540"/>
    <w:rsid w:val="00FD08B2"/>
    <w:rsid w:val="00FD13B4"/>
    <w:rsid w:val="00FD17AA"/>
    <w:rsid w:val="00FD1C0F"/>
    <w:rsid w:val="00FD1D49"/>
    <w:rsid w:val="00FD23BA"/>
    <w:rsid w:val="00FD272B"/>
    <w:rsid w:val="00FD27DA"/>
    <w:rsid w:val="00FD2D8F"/>
    <w:rsid w:val="00FD2FB5"/>
    <w:rsid w:val="00FD3B01"/>
    <w:rsid w:val="00FD4337"/>
    <w:rsid w:val="00FD4793"/>
    <w:rsid w:val="00FD4DCE"/>
    <w:rsid w:val="00FD4EFC"/>
    <w:rsid w:val="00FD51F8"/>
    <w:rsid w:val="00FD55B6"/>
    <w:rsid w:val="00FD562F"/>
    <w:rsid w:val="00FD6720"/>
    <w:rsid w:val="00FD72AB"/>
    <w:rsid w:val="00FD747F"/>
    <w:rsid w:val="00FE0065"/>
    <w:rsid w:val="00FE06F5"/>
    <w:rsid w:val="00FE0C74"/>
    <w:rsid w:val="00FE2182"/>
    <w:rsid w:val="00FE4AA3"/>
    <w:rsid w:val="00FE4B19"/>
    <w:rsid w:val="00FE544A"/>
    <w:rsid w:val="00FE5E27"/>
    <w:rsid w:val="00FE656F"/>
    <w:rsid w:val="00FE71C6"/>
    <w:rsid w:val="00FE7A67"/>
    <w:rsid w:val="00FE7C4C"/>
    <w:rsid w:val="00FE7C92"/>
    <w:rsid w:val="00FF02B5"/>
    <w:rsid w:val="00FF28A6"/>
    <w:rsid w:val="00FF3367"/>
    <w:rsid w:val="00FF3F71"/>
    <w:rsid w:val="00FF4339"/>
    <w:rsid w:val="00FF54A4"/>
    <w:rsid w:val="00FF648C"/>
    <w:rsid w:val="00FF69DC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7F9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90A4D"/>
    <w:pPr>
      <w:keepNext/>
      <w:autoSpaceDE w:val="0"/>
      <w:autoSpaceDN w:val="0"/>
      <w:adjustRightInd w:val="0"/>
      <w:spacing w:line="360" w:lineRule="auto"/>
    </w:pPr>
    <w:rPr>
      <w:sz w:val="21"/>
    </w:rPr>
  </w:style>
  <w:style w:type="paragraph" w:styleId="1">
    <w:name w:val="heading 1"/>
    <w:aliases w:val="heading 1"/>
    <w:next w:val="2"/>
    <w:qFormat/>
    <w:rsid w:val="00790A4D"/>
    <w:pPr>
      <w:keepNext/>
      <w:numPr>
        <w:numId w:val="8"/>
      </w:numPr>
      <w:tabs>
        <w:tab w:val="left" w:pos="426"/>
      </w:tabs>
      <w:spacing w:before="240" w:after="240"/>
      <w:outlineLvl w:val="0"/>
    </w:pPr>
    <w:rPr>
      <w:b/>
      <w:sz w:val="22"/>
      <w:szCs w:val="32"/>
    </w:rPr>
  </w:style>
  <w:style w:type="paragraph" w:styleId="2">
    <w:name w:val="heading 2"/>
    <w:aliases w:val="heading 2"/>
    <w:next w:val="a3"/>
    <w:link w:val="2Char"/>
    <w:qFormat/>
    <w:rsid w:val="00790A4D"/>
    <w:pPr>
      <w:keepNext/>
      <w:numPr>
        <w:ilvl w:val="1"/>
        <w:numId w:val="8"/>
      </w:numPr>
      <w:tabs>
        <w:tab w:val="left" w:pos="567"/>
      </w:tabs>
      <w:spacing w:before="240" w:after="240"/>
      <w:outlineLvl w:val="1"/>
    </w:pPr>
    <w:rPr>
      <w:bCs/>
      <w:sz w:val="22"/>
      <w:szCs w:val="22"/>
    </w:rPr>
  </w:style>
  <w:style w:type="paragraph" w:styleId="3">
    <w:name w:val="heading 3"/>
    <w:aliases w:val="heading 3"/>
    <w:next w:val="a3"/>
    <w:link w:val="3Char"/>
    <w:qFormat/>
    <w:rsid w:val="00790A4D"/>
    <w:pPr>
      <w:keepNext/>
      <w:numPr>
        <w:ilvl w:val="2"/>
        <w:numId w:val="8"/>
      </w:numPr>
      <w:tabs>
        <w:tab w:val="left" w:pos="709"/>
      </w:tabs>
      <w:spacing w:before="240" w:after="240"/>
      <w:outlineLvl w:val="2"/>
    </w:pPr>
    <w:rPr>
      <w:sz w:val="22"/>
      <w:szCs w:val="24"/>
    </w:rPr>
  </w:style>
  <w:style w:type="paragraph" w:styleId="4">
    <w:name w:val="heading 4"/>
    <w:aliases w:val="heading 4"/>
    <w:next w:val="a3"/>
    <w:qFormat/>
    <w:rsid w:val="00790A4D"/>
    <w:pPr>
      <w:keepNext/>
      <w:numPr>
        <w:ilvl w:val="3"/>
        <w:numId w:val="8"/>
      </w:numPr>
      <w:tabs>
        <w:tab w:val="left" w:pos="851"/>
      </w:tabs>
      <w:spacing w:before="160" w:after="160"/>
      <w:outlineLvl w:val="3"/>
    </w:pPr>
    <w:rPr>
      <w:sz w:val="22"/>
      <w:szCs w:val="21"/>
    </w:rPr>
  </w:style>
  <w:style w:type="paragraph" w:styleId="5">
    <w:name w:val="heading 5"/>
    <w:aliases w:val="heading 5"/>
    <w:next w:val="a3"/>
    <w:link w:val="5Char"/>
    <w:qFormat/>
    <w:rsid w:val="00790A4D"/>
    <w:pPr>
      <w:keepNext/>
      <w:numPr>
        <w:ilvl w:val="4"/>
        <w:numId w:val="8"/>
      </w:numPr>
      <w:spacing w:line="360" w:lineRule="auto"/>
      <w:outlineLvl w:val="4"/>
    </w:pPr>
    <w:rPr>
      <w:sz w:val="22"/>
      <w:szCs w:val="21"/>
    </w:rPr>
  </w:style>
  <w:style w:type="paragraph" w:styleId="6">
    <w:name w:val="heading 6"/>
    <w:aliases w:val="heading 6"/>
    <w:next w:val="a3"/>
    <w:link w:val="6Char"/>
    <w:qFormat/>
    <w:rsid w:val="00790A4D"/>
    <w:pPr>
      <w:keepNext/>
      <w:numPr>
        <w:ilvl w:val="5"/>
        <w:numId w:val="8"/>
      </w:numPr>
      <w:tabs>
        <w:tab w:val="clear" w:pos="765"/>
      </w:tabs>
      <w:ind w:leftChars="283" w:left="1048" w:hangingChars="193" w:hanging="425"/>
      <w:outlineLvl w:val="5"/>
    </w:pPr>
    <w:rPr>
      <w:sz w:val="22"/>
      <w:szCs w:val="21"/>
    </w:rPr>
  </w:style>
  <w:style w:type="paragraph" w:styleId="7">
    <w:name w:val="heading 7"/>
    <w:aliases w:val="heading 7"/>
    <w:next w:val="a3"/>
    <w:qFormat/>
    <w:rsid w:val="00790A4D"/>
    <w:pPr>
      <w:keepNext/>
      <w:numPr>
        <w:ilvl w:val="6"/>
        <w:numId w:val="8"/>
      </w:numPr>
      <w:tabs>
        <w:tab w:val="clear" w:pos="765"/>
      </w:tabs>
      <w:ind w:leftChars="283" w:left="991" w:hangingChars="193" w:hanging="425"/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3"/>
    <w:qFormat/>
    <w:rsid w:val="00790A4D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3"/>
    <w:qFormat/>
    <w:rsid w:val="00790A4D"/>
    <w:p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autoRedefine/>
    <w:rsid w:val="00790A4D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8">
    <w:name w:val="footer"/>
    <w:basedOn w:val="a3"/>
    <w:autoRedefine/>
    <w:rsid w:val="00790A4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10">
    <w:name w:val="toc 1"/>
    <w:basedOn w:val="a3"/>
    <w:next w:val="a3"/>
    <w:autoRedefine/>
    <w:uiPriority w:val="39"/>
    <w:rsid w:val="00790A4D"/>
    <w:pPr>
      <w:ind w:left="198" w:hanging="113"/>
    </w:pPr>
    <w:rPr>
      <w:rFonts w:ascii="Arial" w:hAnsi="Arial"/>
      <w:szCs w:val="21"/>
    </w:rPr>
  </w:style>
  <w:style w:type="paragraph" w:styleId="20">
    <w:name w:val="toc 2"/>
    <w:basedOn w:val="a3"/>
    <w:autoRedefine/>
    <w:uiPriority w:val="39"/>
    <w:rsid w:val="00790A4D"/>
    <w:pPr>
      <w:ind w:left="453" w:hanging="283"/>
    </w:pPr>
    <w:rPr>
      <w:rFonts w:ascii="Arial" w:hAnsi="Arial"/>
      <w:szCs w:val="21"/>
    </w:rPr>
  </w:style>
  <w:style w:type="paragraph" w:styleId="30">
    <w:name w:val="toc 3"/>
    <w:basedOn w:val="a3"/>
    <w:autoRedefine/>
    <w:uiPriority w:val="39"/>
    <w:rsid w:val="00790A4D"/>
    <w:pPr>
      <w:ind w:left="794" w:hanging="454"/>
    </w:pPr>
    <w:rPr>
      <w:rFonts w:ascii="Arial" w:hAnsi="Arial"/>
      <w:szCs w:val="21"/>
    </w:rPr>
  </w:style>
  <w:style w:type="paragraph" w:styleId="40">
    <w:name w:val="toc 4"/>
    <w:basedOn w:val="a3"/>
    <w:autoRedefine/>
    <w:semiHidden/>
    <w:rsid w:val="00790A4D"/>
    <w:pPr>
      <w:ind w:left="1134" w:hanging="567"/>
    </w:pPr>
    <w:rPr>
      <w:rFonts w:ascii="Arial" w:hAnsi="Arial"/>
      <w:szCs w:val="21"/>
    </w:rPr>
  </w:style>
  <w:style w:type="paragraph" w:styleId="50">
    <w:name w:val="toc 5"/>
    <w:basedOn w:val="a3"/>
    <w:next w:val="a3"/>
    <w:autoRedefine/>
    <w:semiHidden/>
    <w:rsid w:val="00790A4D"/>
    <w:pPr>
      <w:ind w:left="1680"/>
    </w:pPr>
  </w:style>
  <w:style w:type="paragraph" w:styleId="60">
    <w:name w:val="toc 6"/>
    <w:basedOn w:val="a3"/>
    <w:autoRedefine/>
    <w:semiHidden/>
    <w:rsid w:val="00790A4D"/>
    <w:pPr>
      <w:ind w:left="1757" w:hanging="907"/>
    </w:pPr>
  </w:style>
  <w:style w:type="paragraph" w:styleId="70">
    <w:name w:val="toc 7"/>
    <w:basedOn w:val="a3"/>
    <w:next w:val="a3"/>
    <w:autoRedefine/>
    <w:semiHidden/>
    <w:rsid w:val="00790A4D"/>
    <w:pPr>
      <w:ind w:left="2520"/>
    </w:pPr>
  </w:style>
  <w:style w:type="paragraph" w:styleId="80">
    <w:name w:val="toc 8"/>
    <w:basedOn w:val="a3"/>
    <w:next w:val="a3"/>
    <w:autoRedefine/>
    <w:semiHidden/>
    <w:rsid w:val="00790A4D"/>
    <w:pPr>
      <w:ind w:left="2940"/>
    </w:pPr>
  </w:style>
  <w:style w:type="paragraph" w:styleId="90">
    <w:name w:val="toc 9"/>
    <w:basedOn w:val="a3"/>
    <w:next w:val="a3"/>
    <w:autoRedefine/>
    <w:semiHidden/>
    <w:rsid w:val="00790A4D"/>
    <w:pPr>
      <w:ind w:left="3360"/>
    </w:pPr>
  </w:style>
  <w:style w:type="paragraph" w:customStyle="1" w:styleId="a9">
    <w:name w:val="表格列标题"/>
    <w:basedOn w:val="a3"/>
    <w:rsid w:val="00790A4D"/>
    <w:pPr>
      <w:jc w:val="center"/>
    </w:pPr>
    <w:rPr>
      <w:b/>
    </w:rPr>
  </w:style>
  <w:style w:type="paragraph" w:customStyle="1" w:styleId="aa">
    <w:name w:val="备注说明"/>
    <w:basedOn w:val="a3"/>
    <w:rsid w:val="00790A4D"/>
    <w:pPr>
      <w:ind w:left="1134"/>
      <w:jc w:val="both"/>
    </w:pPr>
    <w:rPr>
      <w:rFonts w:eastAsia="楷体_GB2312"/>
    </w:rPr>
  </w:style>
  <w:style w:type="paragraph" w:customStyle="1" w:styleId="ab">
    <w:name w:val="章节标题"/>
    <w:basedOn w:val="a3"/>
    <w:rsid w:val="00790A4D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c">
    <w:name w:val="表号去除自动编号"/>
    <w:basedOn w:val="a3"/>
    <w:rsid w:val="00790A4D"/>
    <w:pPr>
      <w:jc w:val="center"/>
    </w:pPr>
    <w:rPr>
      <w:rFonts w:ascii="宋体" w:hAnsi="宋体"/>
    </w:rPr>
  </w:style>
  <w:style w:type="paragraph" w:customStyle="1" w:styleId="ad">
    <w:name w:val="代码样式"/>
    <w:basedOn w:val="a3"/>
    <w:rsid w:val="00790A4D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0">
    <w:name w:val="参考资料清单"/>
    <w:basedOn w:val="a3"/>
    <w:autoRedefine/>
    <w:rsid w:val="00790A4D"/>
    <w:pPr>
      <w:numPr>
        <w:numId w:val="7"/>
      </w:numPr>
      <w:jc w:val="both"/>
    </w:pPr>
    <w:rPr>
      <w:rFonts w:ascii="Arial" w:hAnsi="Arial"/>
      <w:szCs w:val="21"/>
    </w:rPr>
  </w:style>
  <w:style w:type="paragraph" w:customStyle="1" w:styleId="ae">
    <w:name w:val="图号去除自动编号"/>
    <w:basedOn w:val="a3"/>
    <w:rsid w:val="00790A4D"/>
    <w:pPr>
      <w:spacing w:before="105"/>
      <w:ind w:firstLine="425"/>
      <w:jc w:val="center"/>
    </w:pPr>
  </w:style>
  <w:style w:type="paragraph" w:customStyle="1" w:styleId="af">
    <w:name w:val="项目符号"/>
    <w:basedOn w:val="a3"/>
    <w:rsid w:val="00790A4D"/>
  </w:style>
  <w:style w:type="paragraph" w:customStyle="1" w:styleId="a2">
    <w:name w:val="表号"/>
    <w:basedOn w:val="a3"/>
    <w:next w:val="af0"/>
    <w:rsid w:val="00790A4D"/>
    <w:pPr>
      <w:keepLines/>
      <w:numPr>
        <w:ilvl w:val="8"/>
        <w:numId w:val="9"/>
      </w:numPr>
      <w:spacing w:beforeLines="100"/>
    </w:pPr>
    <w:rPr>
      <w:rFonts w:ascii="Arial" w:eastAsia="黑体" w:hAnsi="Arial"/>
      <w:sz w:val="18"/>
      <w:szCs w:val="18"/>
    </w:rPr>
  </w:style>
  <w:style w:type="paragraph" w:customStyle="1" w:styleId="af1">
    <w:name w:val="表头样式"/>
    <w:basedOn w:val="a3"/>
    <w:link w:val="Char"/>
    <w:rsid w:val="0010136E"/>
    <w:pPr>
      <w:jc w:val="center"/>
    </w:pPr>
    <w:rPr>
      <w:rFonts w:ascii="Arial" w:hAnsi="Arial"/>
      <w:b/>
      <w:szCs w:val="21"/>
    </w:rPr>
  </w:style>
  <w:style w:type="paragraph" w:customStyle="1" w:styleId="af2">
    <w:name w:val="页脚样式"/>
    <w:basedOn w:val="a3"/>
    <w:rsid w:val="00790A4D"/>
    <w:pPr>
      <w:spacing w:before="90"/>
    </w:pPr>
    <w:rPr>
      <w:sz w:val="18"/>
    </w:rPr>
  </w:style>
  <w:style w:type="paragraph" w:customStyle="1" w:styleId="WordPro">
    <w:name w:val="图表目录(WordPro)"/>
    <w:basedOn w:val="a3"/>
    <w:rsid w:val="00790A4D"/>
    <w:pPr>
      <w:spacing w:before="300" w:after="150"/>
      <w:jc w:val="center"/>
    </w:pPr>
    <w:rPr>
      <w:rFonts w:ascii="黑体" w:eastAsia="黑体"/>
      <w:sz w:val="30"/>
    </w:rPr>
  </w:style>
  <w:style w:type="paragraph" w:customStyle="1" w:styleId="af3">
    <w:name w:val="封面华为技术"/>
    <w:basedOn w:val="a3"/>
    <w:autoRedefine/>
    <w:rsid w:val="00790A4D"/>
    <w:pPr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脚注"/>
    <w:basedOn w:val="a3"/>
    <w:rsid w:val="00790A4D"/>
    <w:pPr>
      <w:spacing w:after="90"/>
    </w:pPr>
    <w:rPr>
      <w:sz w:val="18"/>
    </w:rPr>
  </w:style>
  <w:style w:type="paragraph" w:customStyle="1" w:styleId="af5">
    <w:name w:val="页眉密级样式"/>
    <w:basedOn w:val="a3"/>
    <w:rsid w:val="00790A4D"/>
    <w:pPr>
      <w:jc w:val="right"/>
    </w:pPr>
    <w:rPr>
      <w:sz w:val="18"/>
    </w:rPr>
  </w:style>
  <w:style w:type="paragraph" w:customStyle="1" w:styleId="CharChar">
    <w:name w:val="编写建议 Char Char"/>
    <w:basedOn w:val="a3"/>
    <w:link w:val="CharCharChar"/>
    <w:rsid w:val="007D5996"/>
    <w:pPr>
      <w:ind w:left="1134"/>
      <w:jc w:val="both"/>
    </w:pPr>
    <w:rPr>
      <w:rFonts w:cs="Arial"/>
      <w:i/>
      <w:color w:val="0000FF"/>
      <w:szCs w:val="21"/>
    </w:rPr>
  </w:style>
  <w:style w:type="paragraph" w:customStyle="1" w:styleId="af6">
    <w:name w:val="封面表格文本"/>
    <w:basedOn w:val="a3"/>
    <w:autoRedefine/>
    <w:rsid w:val="00790A4D"/>
    <w:pPr>
      <w:jc w:val="center"/>
    </w:pPr>
    <w:rPr>
      <w:rFonts w:ascii="Arial" w:hAnsi="Arial"/>
      <w:szCs w:val="21"/>
    </w:rPr>
  </w:style>
  <w:style w:type="paragraph" w:customStyle="1" w:styleId="af7">
    <w:name w:val="封面文档标题"/>
    <w:basedOn w:val="a3"/>
    <w:autoRedefine/>
    <w:rsid w:val="00790A4D"/>
    <w:pPr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8">
    <w:name w:val="目录页编号文本样式"/>
    <w:basedOn w:val="a3"/>
    <w:rsid w:val="00790A4D"/>
    <w:pPr>
      <w:jc w:val="right"/>
    </w:pPr>
  </w:style>
  <w:style w:type="paragraph" w:customStyle="1" w:styleId="af9">
    <w:name w:val="页眉文档名称样式"/>
    <w:basedOn w:val="a3"/>
    <w:rsid w:val="00790A4D"/>
    <w:rPr>
      <w:sz w:val="18"/>
    </w:rPr>
  </w:style>
  <w:style w:type="paragraph" w:customStyle="1" w:styleId="WordPro0">
    <w:name w:val="正文首行缩进(WordPro)"/>
    <w:basedOn w:val="a3"/>
    <w:rsid w:val="00790A4D"/>
    <w:pPr>
      <w:spacing w:before="105"/>
      <w:ind w:left="1134"/>
      <w:jc w:val="both"/>
    </w:pPr>
  </w:style>
  <w:style w:type="paragraph" w:customStyle="1" w:styleId="afa">
    <w:name w:val="关键词"/>
    <w:basedOn w:val="afb"/>
    <w:rsid w:val="00790A4D"/>
  </w:style>
  <w:style w:type="paragraph" w:customStyle="1" w:styleId="afc">
    <w:name w:val="修订记录"/>
    <w:basedOn w:val="a3"/>
    <w:rsid w:val="00790A4D"/>
    <w:pPr>
      <w:spacing w:before="300" w:after="150"/>
      <w:jc w:val="center"/>
    </w:pPr>
    <w:rPr>
      <w:rFonts w:ascii="Arial" w:eastAsia="黑体" w:hAnsi="Arial"/>
      <w:sz w:val="32"/>
      <w:szCs w:val="32"/>
    </w:rPr>
  </w:style>
  <w:style w:type="paragraph" w:customStyle="1" w:styleId="afd">
    <w:name w:val="目录"/>
    <w:basedOn w:val="a3"/>
    <w:rsid w:val="00790A4D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1">
    <w:name w:val="图号"/>
    <w:basedOn w:val="a3"/>
    <w:next w:val="a3"/>
    <w:rsid w:val="00790A4D"/>
    <w:pPr>
      <w:numPr>
        <w:ilvl w:val="7"/>
        <w:numId w:val="9"/>
      </w:numPr>
      <w:tabs>
        <w:tab w:val="left" w:pos="426"/>
      </w:tabs>
      <w:spacing w:beforeLines="100"/>
      <w:ind w:left="426"/>
      <w:jc w:val="center"/>
    </w:pPr>
    <w:rPr>
      <w:rFonts w:ascii="Arial" w:hAnsi="Arial"/>
      <w:sz w:val="18"/>
      <w:szCs w:val="18"/>
    </w:rPr>
  </w:style>
  <w:style w:type="paragraph" w:customStyle="1" w:styleId="afe">
    <w:name w:val="文档标题"/>
    <w:basedOn w:val="a3"/>
    <w:rsid w:val="00790A4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b">
    <w:name w:val="摘要"/>
    <w:basedOn w:val="a3"/>
    <w:rsid w:val="00790A4D"/>
    <w:pPr>
      <w:tabs>
        <w:tab w:val="left" w:pos="907"/>
      </w:tabs>
      <w:ind w:left="879" w:hanging="879"/>
      <w:jc w:val="both"/>
    </w:pPr>
    <w:rPr>
      <w:rFonts w:ascii="Arial" w:hAnsi="Arial"/>
      <w:b/>
      <w:szCs w:val="21"/>
    </w:rPr>
  </w:style>
  <w:style w:type="paragraph" w:customStyle="1" w:styleId="aff">
    <w:name w:val="表格文本"/>
    <w:basedOn w:val="a3"/>
    <w:autoRedefine/>
    <w:rsid w:val="00790A4D"/>
    <w:pPr>
      <w:tabs>
        <w:tab w:val="decimal" w:pos="0"/>
      </w:tabs>
    </w:pPr>
    <w:rPr>
      <w:rFonts w:ascii="Arial" w:hAnsi="Arial"/>
      <w:noProof/>
      <w:szCs w:val="21"/>
    </w:rPr>
  </w:style>
  <w:style w:type="paragraph" w:customStyle="1" w:styleId="aff0">
    <w:name w:val="缺省文本"/>
    <w:basedOn w:val="a3"/>
    <w:rsid w:val="00790A4D"/>
    <w:rPr>
      <w:rFonts w:ascii="Arial" w:hAnsi="Arial"/>
      <w:szCs w:val="21"/>
    </w:rPr>
  </w:style>
  <w:style w:type="paragraph" w:styleId="aff1">
    <w:name w:val="Balloon Text"/>
    <w:basedOn w:val="a3"/>
    <w:semiHidden/>
    <w:rsid w:val="00790A4D"/>
    <w:rPr>
      <w:sz w:val="18"/>
      <w:szCs w:val="18"/>
    </w:rPr>
  </w:style>
  <w:style w:type="paragraph" w:customStyle="1" w:styleId="abc">
    <w:name w:val="标题 abc"/>
    <w:basedOn w:val="a3"/>
    <w:rsid w:val="00790A4D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aff2">
    <w:name w:val="表格文本居中"/>
    <w:basedOn w:val="a3"/>
    <w:rsid w:val="00790A4D"/>
    <w:pPr>
      <w:jc w:val="center"/>
    </w:pPr>
  </w:style>
  <w:style w:type="paragraph" w:customStyle="1" w:styleId="aff3">
    <w:name w:val="点号"/>
    <w:basedOn w:val="a3"/>
    <w:rsid w:val="00790A4D"/>
    <w:pPr>
      <w:spacing w:beforeLines="50"/>
      <w:ind w:left="1231" w:hanging="284"/>
    </w:pPr>
  </w:style>
  <w:style w:type="paragraph" w:styleId="aff4">
    <w:name w:val="table of figures"/>
    <w:basedOn w:val="10"/>
    <w:autoRedefine/>
    <w:semiHidden/>
    <w:rsid w:val="00790A4D"/>
    <w:pPr>
      <w:widowControl w:val="0"/>
      <w:spacing w:before="300" w:after="150"/>
      <w:jc w:val="center"/>
    </w:pPr>
  </w:style>
  <w:style w:type="paragraph" w:styleId="aff5">
    <w:name w:val="Document Map"/>
    <w:basedOn w:val="a3"/>
    <w:semiHidden/>
    <w:rsid w:val="00790A4D"/>
    <w:pPr>
      <w:shd w:val="clear" w:color="auto" w:fill="000080"/>
    </w:pPr>
  </w:style>
  <w:style w:type="character" w:customStyle="1" w:styleId="CharCharChar">
    <w:name w:val="编写建议 Char Char Char"/>
    <w:link w:val="CharChar"/>
    <w:rsid w:val="00790A4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6">
    <w:name w:val="样式 参考资料清单 + 倾斜 蓝色"/>
    <w:basedOn w:val="a0"/>
    <w:rsid w:val="00790A4D"/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b"/>
    <w:rsid w:val="00790A4D"/>
    <w:pPr>
      <w:widowControl w:val="0"/>
    </w:pPr>
    <w:rPr>
      <w:rFonts w:ascii="Times New Roman" w:hAnsi="Times New Roman" w:cs="宋体"/>
      <w:b w:val="0"/>
      <w:szCs w:val="20"/>
    </w:rPr>
  </w:style>
  <w:style w:type="paragraph" w:styleId="aff7">
    <w:name w:val="Normal Indent"/>
    <w:basedOn w:val="a3"/>
    <w:rsid w:val="00790A4D"/>
    <w:pPr>
      <w:ind w:firstLine="420"/>
    </w:pPr>
  </w:style>
  <w:style w:type="paragraph" w:customStyle="1" w:styleId="annotation">
    <w:name w:val="annotation"/>
    <w:basedOn w:val="a3"/>
    <w:autoRedefine/>
    <w:rsid w:val="00790A4D"/>
    <w:pPr>
      <w:keepLines/>
      <w:numPr>
        <w:ilvl w:val="12"/>
      </w:numPr>
      <w:ind w:left="1134"/>
      <w:jc w:val="both"/>
    </w:pPr>
  </w:style>
  <w:style w:type="paragraph" w:customStyle="1" w:styleId="chaptertitle">
    <w:name w:val="chapter title"/>
    <w:basedOn w:val="a3"/>
    <w:autoRedefine/>
    <w:rsid w:val="00790A4D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3"/>
    <w:autoRedefine/>
    <w:rsid w:val="00790A4D"/>
    <w:pPr>
      <w:keepLines/>
      <w:jc w:val="center"/>
    </w:pPr>
    <w:rPr>
      <w:rFonts w:ascii="宋体"/>
    </w:rPr>
  </w:style>
  <w:style w:type="paragraph" w:customStyle="1" w:styleId="tableheading">
    <w:name w:val="table heading"/>
    <w:basedOn w:val="a3"/>
    <w:autoRedefine/>
    <w:rsid w:val="00790A4D"/>
    <w:pPr>
      <w:jc w:val="center"/>
    </w:pPr>
    <w:rPr>
      <w:b/>
    </w:rPr>
  </w:style>
  <w:style w:type="paragraph" w:customStyle="1" w:styleId="catalogoffigureandtable">
    <w:name w:val="catalog of figure and table"/>
    <w:basedOn w:val="a3"/>
    <w:autoRedefine/>
    <w:rsid w:val="00790A4D"/>
    <w:pPr>
      <w:spacing w:before="300" w:after="150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3"/>
    <w:rsid w:val="00790A4D"/>
    <w:pPr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3"/>
    <w:autoRedefine/>
    <w:rsid w:val="00790A4D"/>
    <w:pPr>
      <w:numPr>
        <w:numId w:val="2"/>
      </w:num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">
    <w:name w:val="code"/>
    <w:basedOn w:val="a3"/>
    <w:autoRedefine/>
    <w:rsid w:val="00790A4D"/>
    <w:pPr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rsid w:val="00790A4D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rsid w:val="00790A4D"/>
    <w:pPr>
      <w:numPr>
        <w:numId w:val="3"/>
      </w:numPr>
      <w:ind w:left="454" w:hanging="454"/>
      <w:jc w:val="both"/>
    </w:pPr>
    <w:rPr>
      <w:rFonts w:ascii="宋体"/>
    </w:rPr>
  </w:style>
  <w:style w:type="paragraph" w:customStyle="1" w:styleId="compilingadvice">
    <w:name w:val="compiling advice"/>
    <w:basedOn w:val="a3"/>
    <w:autoRedefine/>
    <w:rsid w:val="00790A4D"/>
    <w:pPr>
      <w:ind w:left="1134"/>
      <w:jc w:val="both"/>
    </w:pPr>
    <w:rPr>
      <w:i/>
      <w:color w:val="0000FF"/>
    </w:rPr>
  </w:style>
  <w:style w:type="paragraph" w:customStyle="1" w:styleId="tabletextoncover">
    <w:name w:val="table text on cover"/>
    <w:basedOn w:val="a3"/>
    <w:autoRedefine/>
    <w:rsid w:val="00790A4D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790A4D"/>
    <w:pPr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3"/>
    <w:autoRedefine/>
    <w:rsid w:val="00790A4D"/>
    <w:pPr>
      <w:ind w:left="198" w:hanging="113"/>
    </w:pPr>
  </w:style>
  <w:style w:type="paragraph" w:customStyle="1" w:styleId="catalog2">
    <w:name w:val="catalog 2"/>
    <w:basedOn w:val="a3"/>
    <w:rsid w:val="00790A4D"/>
    <w:pPr>
      <w:ind w:left="453" w:hanging="283"/>
    </w:pPr>
  </w:style>
  <w:style w:type="paragraph" w:customStyle="1" w:styleId="catalog3">
    <w:name w:val="catalog 3"/>
    <w:basedOn w:val="a3"/>
    <w:autoRedefine/>
    <w:rsid w:val="00790A4D"/>
    <w:pPr>
      <w:ind w:left="794" w:hanging="454"/>
    </w:pPr>
  </w:style>
  <w:style w:type="paragraph" w:customStyle="1" w:styleId="catalog4">
    <w:name w:val="catalog 4"/>
    <w:basedOn w:val="a3"/>
    <w:autoRedefine/>
    <w:rsid w:val="00790A4D"/>
    <w:pPr>
      <w:ind w:left="1134" w:hanging="567"/>
    </w:pPr>
  </w:style>
  <w:style w:type="paragraph" w:customStyle="1" w:styleId="catalog5">
    <w:name w:val="catalog 5"/>
    <w:basedOn w:val="a3"/>
    <w:rsid w:val="00790A4D"/>
    <w:pPr>
      <w:ind w:left="680"/>
    </w:pPr>
  </w:style>
  <w:style w:type="paragraph" w:customStyle="1" w:styleId="catalog6">
    <w:name w:val="catalog 6"/>
    <w:basedOn w:val="a3"/>
    <w:autoRedefine/>
    <w:rsid w:val="00790A4D"/>
    <w:pPr>
      <w:ind w:left="1757" w:hanging="907"/>
    </w:pPr>
  </w:style>
  <w:style w:type="paragraph" w:customStyle="1" w:styleId="catalog7">
    <w:name w:val="catalog 7"/>
    <w:basedOn w:val="a3"/>
    <w:autoRedefine/>
    <w:rsid w:val="00790A4D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rsid w:val="00790A4D"/>
    <w:pPr>
      <w:ind w:left="113"/>
    </w:pPr>
  </w:style>
  <w:style w:type="paragraph" w:customStyle="1" w:styleId="catalog9">
    <w:name w:val="catalog 9"/>
    <w:basedOn w:val="a3"/>
    <w:autoRedefine/>
    <w:rsid w:val="00790A4D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790A4D"/>
    <w:pPr>
      <w:spacing w:before="105"/>
      <w:ind w:firstLine="425"/>
      <w:jc w:val="center"/>
    </w:pPr>
  </w:style>
  <w:style w:type="paragraph" w:customStyle="1" w:styleId="itemlist">
    <w:name w:val="item list"/>
    <w:basedOn w:val="a"/>
    <w:autoRedefine/>
    <w:rsid w:val="00790A4D"/>
    <w:pPr>
      <w:numPr>
        <w:numId w:val="5"/>
      </w:numPr>
      <w:tabs>
        <w:tab w:val="clear" w:pos="425"/>
      </w:tabs>
      <w:ind w:left="283" w:hanging="283"/>
    </w:pPr>
    <w:rPr>
      <w:rFonts w:ascii="宋体" w:hAnsi="Wingdings"/>
      <w:szCs w:val="20"/>
    </w:rPr>
  </w:style>
  <w:style w:type="paragraph" w:styleId="a">
    <w:name w:val="List Bullet"/>
    <w:basedOn w:val="a3"/>
    <w:autoRedefine/>
    <w:rsid w:val="00790A4D"/>
    <w:pPr>
      <w:numPr>
        <w:numId w:val="1"/>
      </w:numPr>
      <w:tabs>
        <w:tab w:val="clear" w:pos="1134"/>
        <w:tab w:val="num" w:pos="1080"/>
      </w:tabs>
      <w:ind w:left="0" w:firstLine="0"/>
    </w:pPr>
    <w:rPr>
      <w:rFonts w:ascii="Arial" w:hAnsi="Arial"/>
      <w:szCs w:val="21"/>
    </w:rPr>
  </w:style>
  <w:style w:type="paragraph" w:customStyle="1" w:styleId="documenttitleonheader">
    <w:name w:val="document title on header"/>
    <w:basedOn w:val="a3"/>
    <w:autoRedefine/>
    <w:rsid w:val="00790A4D"/>
    <w:rPr>
      <w:sz w:val="18"/>
    </w:rPr>
  </w:style>
  <w:style w:type="paragraph" w:customStyle="1" w:styleId="textindentation">
    <w:name w:val="text indentation"/>
    <w:basedOn w:val="a3"/>
    <w:autoRedefine/>
    <w:rsid w:val="00790A4D"/>
    <w:pPr>
      <w:ind w:left="1134"/>
      <w:jc w:val="both"/>
    </w:pPr>
  </w:style>
  <w:style w:type="paragraph" w:customStyle="1" w:styleId="tabledescription">
    <w:name w:val="table description"/>
    <w:basedOn w:val="a3"/>
    <w:rsid w:val="00790A4D"/>
    <w:pPr>
      <w:keepLines/>
      <w:numPr>
        <w:numId w:val="4"/>
      </w:numPr>
      <w:tabs>
        <w:tab w:val="clear" w:pos="1077"/>
      </w:tabs>
      <w:ind w:left="624" w:hanging="624"/>
      <w:jc w:val="center"/>
    </w:pPr>
    <w:rPr>
      <w:rFonts w:ascii="宋体"/>
    </w:rPr>
  </w:style>
  <w:style w:type="paragraph" w:customStyle="1" w:styleId="keywords">
    <w:name w:val="keywords"/>
    <w:basedOn w:val="a3"/>
    <w:autoRedefine/>
    <w:rsid w:val="00790A4D"/>
    <w:pPr>
      <w:tabs>
        <w:tab w:val="left" w:pos="907"/>
      </w:tabs>
      <w:ind w:left="879" w:hanging="879"/>
      <w:jc w:val="both"/>
    </w:pPr>
  </w:style>
  <w:style w:type="paragraph" w:customStyle="1" w:styleId="revisionrecord">
    <w:name w:val="revision record"/>
    <w:basedOn w:val="a3"/>
    <w:autoRedefine/>
    <w:rsid w:val="00790A4D"/>
    <w:pPr>
      <w:pageBreakBefore/>
      <w:spacing w:before="300" w:after="150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rsid w:val="00790A4D"/>
    <w:pPr>
      <w:pageBreakBefore/>
      <w:numPr>
        <w:ilvl w:val="12"/>
      </w:numPr>
      <w:spacing w:before="300" w:after="150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3"/>
    <w:rsid w:val="00790A4D"/>
    <w:pPr>
      <w:numPr>
        <w:numId w:val="6"/>
      </w:numPr>
      <w:tabs>
        <w:tab w:val="clear" w:pos="1080"/>
        <w:tab w:val="num" w:pos="425"/>
      </w:tabs>
      <w:spacing w:before="105"/>
      <w:ind w:left="425" w:hanging="425"/>
      <w:jc w:val="center"/>
    </w:pPr>
    <w:rPr>
      <w:rFonts w:ascii="宋体"/>
    </w:rPr>
  </w:style>
  <w:style w:type="paragraph" w:customStyle="1" w:styleId="documenttitle">
    <w:name w:val="document title"/>
    <w:basedOn w:val="a3"/>
    <w:autoRedefine/>
    <w:rsid w:val="00790A4D"/>
    <w:pPr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3"/>
    <w:autoRedefine/>
    <w:rsid w:val="00790A4D"/>
    <w:pPr>
      <w:numPr>
        <w:ilvl w:val="12"/>
      </w:numPr>
      <w:tabs>
        <w:tab w:val="left" w:pos="907"/>
      </w:tabs>
      <w:ind w:left="879" w:hanging="879"/>
      <w:jc w:val="both"/>
    </w:pPr>
  </w:style>
  <w:style w:type="paragraph" w:customStyle="1" w:styleId="tabletext">
    <w:name w:val="table text"/>
    <w:basedOn w:val="a3"/>
    <w:autoRedefine/>
    <w:rsid w:val="00790A4D"/>
    <w:pPr>
      <w:tabs>
        <w:tab w:val="decimal" w:pos="0"/>
      </w:tabs>
    </w:pPr>
  </w:style>
  <w:style w:type="paragraph" w:customStyle="1" w:styleId="defaulttext">
    <w:name w:val="default text"/>
    <w:basedOn w:val="a3"/>
    <w:autoRedefine/>
    <w:rsid w:val="00790A4D"/>
  </w:style>
  <w:style w:type="paragraph" w:styleId="aff8">
    <w:name w:val="Body Text"/>
    <w:basedOn w:val="a3"/>
    <w:rsid w:val="00790A4D"/>
    <w:pPr>
      <w:spacing w:after="120"/>
    </w:pPr>
  </w:style>
  <w:style w:type="paragraph" w:styleId="af0">
    <w:name w:val="Body Text First Indent"/>
    <w:basedOn w:val="a3"/>
    <w:rsid w:val="00790A4D"/>
    <w:pPr>
      <w:ind w:firstLineChars="200" w:firstLine="200"/>
      <w:jc w:val="both"/>
    </w:pPr>
    <w:rPr>
      <w:rFonts w:ascii="Arial" w:hAnsi="Arial"/>
      <w:szCs w:val="21"/>
    </w:rPr>
  </w:style>
  <w:style w:type="paragraph" w:customStyle="1" w:styleId="aff9">
    <w:name w:val="参考资料清单+倾斜+蓝色"/>
    <w:basedOn w:val="a3"/>
    <w:next w:val="a0"/>
    <w:rsid w:val="00790A4D"/>
    <w:pPr>
      <w:jc w:val="both"/>
    </w:pPr>
    <w:rPr>
      <w:rFonts w:ascii="Arial" w:hAnsi="Arial"/>
      <w:i/>
      <w:iCs/>
      <w:color w:val="0000FF"/>
      <w:szCs w:val="21"/>
    </w:rPr>
  </w:style>
  <w:style w:type="paragraph" w:customStyle="1" w:styleId="affa">
    <w:name w:val="编写建议"/>
    <w:basedOn w:val="a3"/>
    <w:link w:val="Char0"/>
    <w:rsid w:val="005D0DFC"/>
    <w:pPr>
      <w:keepNext w:val="0"/>
      <w:ind w:firstLineChars="200" w:firstLine="200"/>
    </w:pPr>
    <w:rPr>
      <w:rFonts w:ascii="Arial" w:hAnsi="Arial" w:cs="Arial"/>
      <w:i/>
      <w:color w:val="0000FF"/>
      <w:szCs w:val="21"/>
    </w:rPr>
  </w:style>
  <w:style w:type="paragraph" w:customStyle="1" w:styleId="affb">
    <w:name w:val="注示头"/>
    <w:basedOn w:val="a3"/>
    <w:rsid w:val="00790A4D"/>
    <w:pPr>
      <w:pBdr>
        <w:top w:val="single" w:sz="4" w:space="1" w:color="000000"/>
      </w:pBdr>
      <w:jc w:val="both"/>
    </w:pPr>
    <w:rPr>
      <w:rFonts w:ascii="Arial" w:eastAsia="黑体" w:hAnsi="Arial"/>
      <w:sz w:val="18"/>
      <w:szCs w:val="21"/>
    </w:rPr>
  </w:style>
  <w:style w:type="table" w:customStyle="1" w:styleId="affc">
    <w:name w:val="表样式"/>
    <w:basedOn w:val="a5"/>
    <w:rsid w:val="00790A4D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d">
    <w:name w:val="图样式"/>
    <w:basedOn w:val="a3"/>
    <w:autoRedefine/>
    <w:rsid w:val="00790A4D"/>
    <w:pPr>
      <w:spacing w:before="80" w:after="80"/>
      <w:jc w:val="center"/>
    </w:pPr>
  </w:style>
  <w:style w:type="character" w:customStyle="1" w:styleId="Char">
    <w:name w:val="表头样式 Char"/>
    <w:link w:val="af1"/>
    <w:rsid w:val="0010136E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e">
    <w:name w:val="注示文本"/>
    <w:basedOn w:val="a3"/>
    <w:rsid w:val="00790A4D"/>
    <w:pPr>
      <w:pBdr>
        <w:bottom w:val="single" w:sz="4" w:space="1" w:color="000000"/>
      </w:pBdr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afff">
    <w:name w:val="Hyperlink"/>
    <w:rsid w:val="00790A4D"/>
    <w:rPr>
      <w:color w:val="0000FF"/>
      <w:u w:val="single"/>
    </w:rPr>
  </w:style>
  <w:style w:type="character" w:styleId="afff0">
    <w:name w:val="page number"/>
    <w:basedOn w:val="a4"/>
    <w:rsid w:val="00790A4D"/>
  </w:style>
  <w:style w:type="table" w:styleId="afff1">
    <w:name w:val="Table Grid"/>
    <w:basedOn w:val="a5"/>
    <w:uiPriority w:val="59"/>
    <w:rsid w:val="00790A4D"/>
    <w:pPr>
      <w:keepNext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编写建议 Char"/>
    <w:link w:val="affa"/>
    <w:rsid w:val="005D0DFC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customStyle="1" w:styleId="Char1">
    <w:name w:val="编写建议 Char1"/>
    <w:rsid w:val="00D15C55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21">
    <w:name w:val="样式 编写建议 + 首行缩进:  2 字符"/>
    <w:basedOn w:val="affa"/>
    <w:next w:val="af0"/>
    <w:rsid w:val="00F97C04"/>
    <w:pPr>
      <w:ind w:firstLine="420"/>
    </w:pPr>
    <w:rPr>
      <w:rFonts w:cs="宋体"/>
      <w:iCs/>
      <w:szCs w:val="20"/>
    </w:rPr>
  </w:style>
  <w:style w:type="character" w:customStyle="1" w:styleId="2Char">
    <w:name w:val="标题 2 Char"/>
    <w:aliases w:val="heading 2 Char"/>
    <w:link w:val="2"/>
    <w:rsid w:val="00790A4D"/>
    <w:rPr>
      <w:bCs/>
      <w:sz w:val="22"/>
      <w:szCs w:val="22"/>
      <w:lang w:val="en-US" w:eastAsia="zh-CN" w:bidi="ar-SA"/>
    </w:rPr>
  </w:style>
  <w:style w:type="paragraph" w:customStyle="1" w:styleId="22">
    <w:name w:val="标题 2 加重"/>
    <w:basedOn w:val="2"/>
    <w:next w:val="3"/>
    <w:link w:val="2Char0"/>
    <w:rsid w:val="00790A4D"/>
    <w:pPr>
      <w:numPr>
        <w:ilvl w:val="0"/>
        <w:numId w:val="0"/>
      </w:numPr>
    </w:pPr>
    <w:rPr>
      <w:b/>
      <w:szCs w:val="24"/>
    </w:rPr>
  </w:style>
  <w:style w:type="character" w:customStyle="1" w:styleId="2Char0">
    <w:name w:val="标题 2 加重 Char"/>
    <w:link w:val="22"/>
    <w:rsid w:val="00790A4D"/>
    <w:rPr>
      <w:rFonts w:eastAsia="宋体"/>
      <w:b/>
      <w:bCs/>
      <w:sz w:val="22"/>
      <w:szCs w:val="24"/>
      <w:lang w:val="en-US" w:eastAsia="zh-CN" w:bidi="ar-SA"/>
    </w:rPr>
  </w:style>
  <w:style w:type="character" w:customStyle="1" w:styleId="CharChar0">
    <w:name w:val="表头样式 Char Char"/>
    <w:rsid w:val="00790A4D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5Char">
    <w:name w:val="标题 5 Char"/>
    <w:aliases w:val="heading 5 Char"/>
    <w:link w:val="5"/>
    <w:rsid w:val="00790A4D"/>
    <w:rPr>
      <w:sz w:val="22"/>
      <w:szCs w:val="21"/>
      <w:lang w:val="en-US" w:eastAsia="zh-CN" w:bidi="ar-SA"/>
    </w:rPr>
  </w:style>
  <w:style w:type="character" w:customStyle="1" w:styleId="6Char">
    <w:name w:val="标题 6 Char"/>
    <w:aliases w:val="heading 6 Char"/>
    <w:link w:val="6"/>
    <w:rsid w:val="00790A4D"/>
    <w:rPr>
      <w:sz w:val="22"/>
      <w:szCs w:val="21"/>
      <w:lang w:val="en-US" w:eastAsia="zh-CN" w:bidi="ar-SA"/>
    </w:rPr>
  </w:style>
  <w:style w:type="character" w:customStyle="1" w:styleId="3Char">
    <w:name w:val="标题 3 Char"/>
    <w:aliases w:val="heading 3 Char"/>
    <w:link w:val="3"/>
    <w:rsid w:val="00790A4D"/>
    <w:rPr>
      <w:sz w:val="22"/>
      <w:szCs w:val="24"/>
      <w:lang w:val="en-US" w:eastAsia="zh-CN" w:bidi="ar-SA"/>
    </w:rPr>
  </w:style>
  <w:style w:type="paragraph" w:customStyle="1" w:styleId="Char2">
    <w:name w:val="样式 编写建议 Char +"/>
    <w:basedOn w:val="a3"/>
    <w:next w:val="a3"/>
    <w:link w:val="CharChar1"/>
    <w:rsid w:val="00790A4D"/>
    <w:pPr>
      <w:ind w:firstLineChars="202" w:firstLine="202"/>
    </w:pPr>
    <w:rPr>
      <w:rFonts w:ascii="Arial" w:hAnsi="Arial" w:cs="Arial"/>
      <w:i/>
      <w:iCs/>
      <w:color w:val="0000FF"/>
      <w:szCs w:val="21"/>
    </w:rPr>
  </w:style>
  <w:style w:type="paragraph" w:styleId="afff2">
    <w:name w:val="Body Text Indent"/>
    <w:basedOn w:val="a3"/>
    <w:rsid w:val="00790A4D"/>
    <w:pPr>
      <w:spacing w:after="120"/>
      <w:ind w:firstLineChars="193" w:firstLine="193"/>
    </w:pPr>
  </w:style>
  <w:style w:type="character" w:customStyle="1" w:styleId="CharChar1">
    <w:name w:val="样式 编写建议 Char + Char"/>
    <w:link w:val="Char2"/>
    <w:rsid w:val="00790A4D"/>
    <w:rPr>
      <w:rFonts w:ascii="Arial" w:eastAsia="宋体" w:hAnsi="Arial" w:cs="Arial"/>
      <w:i/>
      <w:iCs/>
      <w:color w:val="0000FF"/>
      <w:sz w:val="21"/>
      <w:szCs w:val="21"/>
      <w:lang w:val="en-US" w:eastAsia="zh-CN" w:bidi="ar-SA"/>
    </w:rPr>
  </w:style>
  <w:style w:type="character" w:styleId="afff3">
    <w:name w:val="annotation reference"/>
    <w:rsid w:val="009805D9"/>
    <w:rPr>
      <w:sz w:val="21"/>
      <w:szCs w:val="21"/>
    </w:rPr>
  </w:style>
  <w:style w:type="paragraph" w:styleId="afff4">
    <w:name w:val="annotation text"/>
    <w:basedOn w:val="a3"/>
    <w:link w:val="Char3"/>
    <w:rsid w:val="009805D9"/>
  </w:style>
  <w:style w:type="character" w:customStyle="1" w:styleId="Char3">
    <w:name w:val="批注文字 Char"/>
    <w:link w:val="afff4"/>
    <w:rsid w:val="009805D9"/>
    <w:rPr>
      <w:sz w:val="21"/>
    </w:rPr>
  </w:style>
  <w:style w:type="paragraph" w:styleId="afff5">
    <w:name w:val="annotation subject"/>
    <w:basedOn w:val="afff4"/>
    <w:next w:val="afff4"/>
    <w:link w:val="Char4"/>
    <w:rsid w:val="009805D9"/>
    <w:rPr>
      <w:b/>
      <w:bCs/>
    </w:rPr>
  </w:style>
  <w:style w:type="character" w:customStyle="1" w:styleId="Char4">
    <w:name w:val="批注主题 Char"/>
    <w:link w:val="afff5"/>
    <w:rsid w:val="009805D9"/>
    <w:rPr>
      <w:b/>
      <w:bCs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91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12543\Application%20Data\Microsoft\Templates\IPD-CMM%20Templa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EF9C5-63A6-4722-80A1-58D1B907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IPD-CMM Templates.dot</Template>
  <TotalTime>4149</TotalTime>
  <Pages>10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Headings</vt:lpstr>
      </vt:variant>
      <vt:variant>
        <vt:i4>31</vt:i4>
      </vt:variant>
    </vt:vector>
  </HeadingPairs>
  <TitlesOfParts>
    <vt:vector size="31" baseType="lpstr">
      <vt:lpstr/>
      <vt:lpstr>资源总线详细设计说明书</vt:lpstr>
      <vt:lpstr>    修订记录</vt:lpstr>
      <vt:lpstr>    目  录</vt:lpstr>
      <vt:lpstr>    缩略语清单</vt:lpstr>
      <vt:lpstr>简介</vt:lpstr>
      <vt:lpstr>    目的</vt:lpstr>
      <vt:lpstr>    范围</vt:lpstr>
      <vt:lpstr>        软件名称</vt:lpstr>
      <vt:lpstr>        软件功能</vt:lpstr>
      <vt:lpstr>        软件应用</vt:lpstr>
      <vt:lpstr>整体设计方案描述</vt:lpstr>
      <vt:lpstr>    资源订阅系统整体设计图</vt:lpstr>
      <vt:lpstr>        资源服务订阅模型核心名称介绍</vt:lpstr>
      <vt:lpstr>        资源服务订阅系统核心组件介绍</vt:lpstr>
      <vt:lpstr>    资源&amp;资源服务订阅关系模型</vt:lpstr>
      <vt:lpstr>详细设计</vt:lpstr>
      <vt:lpstr>    producer-proxy模块详细设计</vt:lpstr>
      <vt:lpstr>        发送消息给资源总线接口</vt:lpstr>
      <vt:lpstr>        producer-proxy核心处理流程</vt:lpstr>
      <vt:lpstr>    ROS模块详细设计</vt:lpstr>
      <vt:lpstr>        ROS核心处理流程</vt:lpstr>
      <vt:lpstr>        kafka消息生产接口</vt:lpstr>
      <vt:lpstr>        kafka消息消费接口</vt:lpstr>
      <vt:lpstr>    comsumer-proxy模块详细设计</vt:lpstr>
      <vt:lpstr>        comsumer-proxy启动流程</vt:lpstr>
      <vt:lpstr>        comsumer-proxy消费流程</vt:lpstr>
      <vt:lpstr>    paas系统详细设计</vt:lpstr>
      <vt:lpstr>        获取所有数据流接口</vt:lpstr>
      <vt:lpstr>        根据资源ID查询所有订阅该资源的应用列表接口</vt:lpstr>
      <vt:lpstr>        获取所有数据流接口</vt:lpstr>
    </vt:vector>
  </TitlesOfParts>
  <Company>CHINA</Company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Mingru Wang</cp:lastModifiedBy>
  <cp:revision>2697</cp:revision>
  <dcterms:created xsi:type="dcterms:W3CDTF">2016-05-11T06:47:00Z</dcterms:created>
  <dcterms:modified xsi:type="dcterms:W3CDTF">2016-10-25T09:15:00Z</dcterms:modified>
</cp:coreProperties>
</file>